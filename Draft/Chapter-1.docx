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A527C" w14:textId="7DAF61C7" w:rsidR="00C51121" w:rsidRPr="00B8577D" w:rsidRDefault="007C51DF" w:rsidP="008935FE">
      <w:pPr>
        <w:jc w:val="center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前言</w:t>
      </w:r>
    </w:p>
    <w:p w14:paraId="5C178426" w14:textId="3F9D9B0D" w:rsidR="008935FE" w:rsidRPr="00B8577D" w:rsidRDefault="008935FE" w:rsidP="00CC55D5">
      <w:pPr>
        <w:rPr>
          <w:rFonts w:ascii="微软雅黑" w:eastAsia="微软雅黑" w:hAnsi="微软雅黑"/>
        </w:rPr>
      </w:pPr>
    </w:p>
    <w:p w14:paraId="4723A52A" w14:textId="7CEB54F8" w:rsidR="006708F1" w:rsidRDefault="006708F1" w:rsidP="000F0C65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ACM与ICPC</w:t>
      </w:r>
    </w:p>
    <w:p w14:paraId="6B27B08B" w14:textId="2625AC5C" w:rsidR="006708F1" w:rsidRDefault="006708F1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ACM/ICPC是有美国计算机协会（ACM）主办的“ACM国际大学生程序设计竞赛”。这是一场展示大学生创新能力、团队精神和在压力下编写程序、分析和解决问题能力的年度竞赛，已经有30多年的历史</w:t>
      </w:r>
      <w:r w:rsidR="00977F7D">
        <w:rPr>
          <w:rFonts w:ascii="微软雅黑" w:eastAsia="微软雅黑" w:hAnsi="微软雅黑" w:hint="eastAsia"/>
        </w:rPr>
        <w:t>。是计算机领域大学生竞赛中颇具含金量的一项赛事！</w:t>
      </w:r>
    </w:p>
    <w:p w14:paraId="39A278B6" w14:textId="77777777" w:rsidR="006A6F0E" w:rsidRDefault="006A6F0E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</w:p>
    <w:p w14:paraId="28FDBB8E" w14:textId="47C9964B" w:rsidR="006A6F0E" w:rsidRDefault="006A6F0E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M/ICPC以团队的形式代表各学校参加比赛，每队由3名队员组成。比赛期间，每队使用1台电脑，在规定的时间内使用规定的编程语言完成规定的问题。程序编写完成后提交给裁判处运行，运行结果将会随时返回给队员。</w:t>
      </w:r>
      <w:r w:rsidR="00591514">
        <w:rPr>
          <w:rFonts w:ascii="微软雅黑" w:eastAsia="微软雅黑" w:hAnsi="微软雅黑" w:hint="eastAsia"/>
        </w:rPr>
        <w:t>期间如果提交答案被判定为错误，会被罚在总时间上增加20分钟罚时。若该题最终回答正确，则对题数加1，同时罚时计入总时间。如果直至比赛结束也未能最对，则该题不计时。</w:t>
      </w:r>
    </w:p>
    <w:p w14:paraId="4BFF7680" w14:textId="77777777" w:rsidR="00591514" w:rsidRDefault="00591514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</w:p>
    <w:p w14:paraId="2271E3CB" w14:textId="4BB73C10" w:rsidR="00591514" w:rsidRDefault="00591514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比赛最终的</w:t>
      </w:r>
      <w:r w:rsidR="009B6F03">
        <w:rPr>
          <w:rFonts w:ascii="微软雅黑" w:eastAsia="微软雅黑" w:hAnsi="微软雅黑" w:hint="eastAsia"/>
        </w:rPr>
        <w:t>获胜者为解答题目数量最多的队伍。当数目一样多的时候，则按照完成问题所用时间排名。</w:t>
      </w:r>
    </w:p>
    <w:p w14:paraId="56319F9A" w14:textId="77777777" w:rsidR="0096027B" w:rsidRDefault="0096027B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</w:p>
    <w:p w14:paraId="48C4B582" w14:textId="46CF38DD" w:rsidR="0096027B" w:rsidRDefault="0096027B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与IOI等其他的计算机程序设计竞赛相比，ACM/ICPC的特点就是题量大，队员多，电脑少。</w:t>
      </w:r>
      <w:r w:rsidR="001B5DEF">
        <w:rPr>
          <w:rFonts w:ascii="微软雅黑" w:eastAsia="微软雅黑" w:hAnsi="微软雅黑" w:hint="eastAsia"/>
        </w:rPr>
        <w:t>所以除了扎实的专业水平，良好的团队协作和优秀的心理素质也是非常重要的。</w:t>
      </w:r>
    </w:p>
    <w:p w14:paraId="16C55AFE" w14:textId="77777777" w:rsidR="001B5DEF" w:rsidRDefault="001B5DEF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</w:p>
    <w:p w14:paraId="2C407A8C" w14:textId="0ABADE09" w:rsidR="001B5DEF" w:rsidRDefault="00254F93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参赛队需要通过</w:t>
      </w:r>
      <w:r w:rsidR="001B5DEF">
        <w:rPr>
          <w:rFonts w:ascii="微软雅黑" w:eastAsia="微软雅黑" w:hAnsi="微软雅黑" w:hint="eastAsia"/>
        </w:rPr>
        <w:t>预选赛</w:t>
      </w:r>
      <w:r>
        <w:rPr>
          <w:rFonts w:ascii="微软雅黑" w:eastAsia="微软雅黑" w:hAnsi="微软雅黑" w:hint="eastAsia"/>
        </w:rPr>
        <w:t>层层选拔</w:t>
      </w:r>
      <w:r w:rsidR="001B5DEF">
        <w:rPr>
          <w:rFonts w:ascii="微软雅黑" w:eastAsia="微软雅黑" w:hAnsi="微软雅黑" w:hint="eastAsia"/>
        </w:rPr>
        <w:t>，过五关斩六将</w:t>
      </w:r>
      <w:r>
        <w:rPr>
          <w:rFonts w:ascii="微软雅黑" w:eastAsia="微软雅黑" w:hAnsi="微软雅黑" w:hint="eastAsia"/>
        </w:rPr>
        <w:t>，才有机会代表参加全球总决赛。</w:t>
      </w:r>
      <w:r w:rsidR="004D73EB">
        <w:rPr>
          <w:rFonts w:ascii="微软雅黑" w:eastAsia="微软雅黑" w:hAnsi="微软雅黑" w:hint="eastAsia"/>
        </w:rPr>
        <w:t>并且获得丰厚的奖励。</w:t>
      </w:r>
    </w:p>
    <w:p w14:paraId="3DE4C8D9" w14:textId="77777777" w:rsidR="004D73EB" w:rsidRDefault="004D73EB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</w:p>
    <w:p w14:paraId="611ECF3C" w14:textId="59C712A5" w:rsidR="002363F1" w:rsidRDefault="004D73EB" w:rsidP="002363F1">
      <w:pPr>
        <w:pStyle w:val="a9"/>
        <w:ind w:left="360" w:firstLineChars="204" w:firstLine="4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ACM/ICPC应该算是大学生所能参加比赛中含金量最高的比赛了，因为它真正考研了参赛选手的各方面的综合素质，而不仅仅是背书的能力。只有通过大量的训练、锻炼出优秀的计算思维才能取得优秀的成绩。</w:t>
      </w:r>
    </w:p>
    <w:p w14:paraId="7156BB03" w14:textId="77777777" w:rsidR="002363F1" w:rsidRPr="00B8577D" w:rsidRDefault="002363F1" w:rsidP="002363F1">
      <w:pPr>
        <w:pStyle w:val="a9"/>
        <w:ind w:left="360" w:firstLineChars="204" w:firstLine="490"/>
        <w:rPr>
          <w:rFonts w:ascii="微软雅黑" w:eastAsia="微软雅黑" w:hAnsi="微软雅黑"/>
        </w:rPr>
      </w:pPr>
    </w:p>
    <w:p w14:paraId="27515A5A" w14:textId="77777777" w:rsidR="002363F1" w:rsidRDefault="002363F1" w:rsidP="002363F1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关于本书</w:t>
      </w:r>
    </w:p>
    <w:p w14:paraId="7703F6B3" w14:textId="77777777" w:rsidR="002363F1" w:rsidRPr="000C2D67" w:rsidRDefault="002363F1" w:rsidP="002363F1">
      <w:pPr>
        <w:pStyle w:val="a9"/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书是</w:t>
      </w:r>
      <w:r w:rsidRPr="000C2D67">
        <w:rPr>
          <w:rFonts w:ascii="微软雅黑" w:eastAsia="微软雅黑" w:hAnsi="微软雅黑" w:hint="eastAsia"/>
        </w:rPr>
        <w:t>为内蒙古大学计算机学院2013级ACM/ICPC新手训练营所编写的系列教程。编写者是一群来自于内蒙古大学精英学生开发者联盟的靠谱青年。</w:t>
      </w:r>
    </w:p>
    <w:p w14:paraId="6E1C2038" w14:textId="77777777" w:rsidR="002363F1" w:rsidRPr="000C2D67" w:rsidRDefault="002363F1" w:rsidP="002363F1">
      <w:pPr>
        <w:pStyle w:val="a9"/>
        <w:ind w:left="360" w:firstLineChars="263" w:firstLine="631"/>
        <w:rPr>
          <w:rFonts w:ascii="微软雅黑" w:eastAsia="微软雅黑" w:hAnsi="微软雅黑"/>
        </w:rPr>
      </w:pPr>
    </w:p>
    <w:p w14:paraId="480CF376" w14:textId="77777777" w:rsidR="002363F1" w:rsidRDefault="002363F1" w:rsidP="002363F1">
      <w:pPr>
        <w:pStyle w:val="a9"/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本教程力求用“不靠谱”的方式去介绍很多“靠谱”的事情。所以我们会在不影响大家阅读兴趣的情况下，尽量保证内容的严谨性！</w:t>
      </w:r>
    </w:p>
    <w:p w14:paraId="33E4DE18" w14:textId="77777777" w:rsidR="002363F1" w:rsidRDefault="002363F1" w:rsidP="002363F1">
      <w:pPr>
        <w:pStyle w:val="a9"/>
        <w:ind w:left="360" w:firstLineChars="263" w:firstLine="631"/>
        <w:rPr>
          <w:rFonts w:ascii="微软雅黑" w:eastAsia="微软雅黑" w:hAnsi="微软雅黑"/>
        </w:rPr>
      </w:pPr>
    </w:p>
    <w:p w14:paraId="6E290B98" w14:textId="77777777" w:rsidR="002363F1" w:rsidRDefault="002363F1" w:rsidP="002363F1">
      <w:pPr>
        <w:pStyle w:val="a9"/>
        <w:ind w:left="360" w:firstLineChars="263" w:firstLine="6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关于书中内容：</w:t>
      </w:r>
      <w:bookmarkStart w:id="0" w:name="_GoBack"/>
      <w:bookmarkEnd w:id="0"/>
    </w:p>
    <w:p w14:paraId="0F6B853E" w14:textId="38EEA96B" w:rsidR="002363F1" w:rsidRPr="000C2D67" w:rsidRDefault="002363F1" w:rsidP="002363F1">
      <w:pPr>
        <w:pStyle w:val="a9"/>
        <w:ind w:left="360" w:firstLineChars="263" w:firstLine="6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第零章的绪论，为大家介绍了一些学习计算机程序设计所必备的基础知识。</w:t>
      </w:r>
    </w:p>
    <w:p w14:paraId="37AEADFF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第一章的主要内容是C++程序设计语言的快速入门。</w:t>
      </w:r>
    </w:p>
    <w:p w14:paraId="4355D924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第二章将会为大家讲解一些非常简单，但不失趣味性的入门算法。</w:t>
      </w:r>
    </w:p>
    <w:p w14:paraId="4F781B2F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第三章主要是各种常见、常用的排序算法</w:t>
      </w:r>
      <w:r>
        <w:rPr>
          <w:rFonts w:ascii="微软雅黑" w:eastAsia="微软雅黑" w:hAnsi="微软雅黑" w:hint="eastAsia"/>
        </w:rPr>
        <w:t>。</w:t>
      </w:r>
    </w:p>
    <w:p w14:paraId="4DB7C37F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第四章将会为大家仔细介绍几种数据结构——用来对现实问题进行抽象描述的工具。</w:t>
      </w:r>
    </w:p>
    <w:p w14:paraId="1DD3CEC8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第五章将会讲解一些参加ACM/ICPC这样类型比赛的一些基本算法。</w:t>
      </w:r>
    </w:p>
    <w:p w14:paraId="61B09ADB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第六章将会讲解一些诸如动态规划、图论等的高级算法。</w:t>
      </w:r>
    </w:p>
    <w:p w14:paraId="765FDA39" w14:textId="23EEE2AB" w:rsidR="002363F1" w:rsidRDefault="002363F1" w:rsidP="005A6736">
      <w:pPr>
        <w:ind w:left="360" w:firstLineChars="263" w:firstLine="631"/>
        <w:rPr>
          <w:rFonts w:ascii="微软雅黑" w:eastAsia="微软雅黑" w:hAnsi="微软雅黑" w:hint="eastAsia"/>
        </w:rPr>
      </w:pPr>
      <w:r w:rsidRPr="000C2D67">
        <w:rPr>
          <w:rFonts w:ascii="微软雅黑" w:eastAsia="微软雅黑" w:hAnsi="微软雅黑" w:hint="eastAsia"/>
        </w:rPr>
        <w:t>第七章将主要会围绕着计算机算法领域的很多数学算法进行讲解。</w:t>
      </w:r>
    </w:p>
    <w:p w14:paraId="1E7A74CB" w14:textId="77777777" w:rsidR="005A6736" w:rsidRPr="000C2D67" w:rsidRDefault="005A6736" w:rsidP="005A6736">
      <w:pPr>
        <w:ind w:left="360" w:firstLineChars="263" w:firstLine="631"/>
        <w:rPr>
          <w:rFonts w:ascii="微软雅黑" w:eastAsia="微软雅黑" w:hAnsi="微软雅黑" w:hint="eastAsia"/>
        </w:rPr>
      </w:pPr>
    </w:p>
    <w:p w14:paraId="5643A59B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>当然，写书并不是一件简单的事情，尤其是对一帮平均年龄还大(bú)约(dào)20岁的大学生来说。所以书中难(kěn)免(dì</w:t>
      </w:r>
      <w:proofErr w:type="spellStart"/>
      <w:r w:rsidRPr="000C2D67">
        <w:rPr>
          <w:rFonts w:ascii="微软雅黑" w:eastAsia="微软雅黑" w:hAnsi="微软雅黑" w:hint="eastAsia"/>
        </w:rPr>
        <w:t>ng</w:t>
      </w:r>
      <w:proofErr w:type="spellEnd"/>
      <w:r w:rsidRPr="000C2D67">
        <w:rPr>
          <w:rFonts w:ascii="微软雅黑" w:eastAsia="微软雅黑" w:hAnsi="微软雅黑" w:hint="eastAsia"/>
        </w:rPr>
        <w:t>)会出现各种错误。希望大家在看到书中错误的时候能够及时指出！</w:t>
      </w:r>
    </w:p>
    <w:p w14:paraId="7C351089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</w:p>
    <w:p w14:paraId="1AC840D2" w14:textId="77777777" w:rsidR="002363F1" w:rsidRPr="000C2D67" w:rsidRDefault="002363F1" w:rsidP="002363F1">
      <w:pPr>
        <w:ind w:left="360" w:firstLineChars="263" w:firstLine="631"/>
        <w:rPr>
          <w:rFonts w:ascii="微软雅黑" w:eastAsia="微软雅黑" w:hAnsi="微软雅黑"/>
        </w:rPr>
      </w:pPr>
      <w:r w:rsidRPr="000C2D67">
        <w:rPr>
          <w:rFonts w:ascii="微软雅黑" w:eastAsia="微软雅黑" w:hAnsi="微软雅黑" w:hint="eastAsia"/>
        </w:rPr>
        <w:t xml:space="preserve">本书的编写者有（按照章节编写顺序）：石博天、张怀文、李政霖、薛家斌、杜志浩。本书勘误请联系邮箱：contact@imudges.com。希望本书能够打开大家走向高手之路的大门！ </w:t>
      </w:r>
    </w:p>
    <w:p w14:paraId="45232BDE" w14:textId="77777777" w:rsidR="002363F1" w:rsidRPr="002363F1" w:rsidRDefault="002363F1" w:rsidP="002363F1">
      <w:pPr>
        <w:pStyle w:val="a9"/>
        <w:ind w:left="360" w:firstLineChars="204" w:firstLine="490"/>
        <w:rPr>
          <w:rFonts w:ascii="微软雅黑" w:eastAsia="微软雅黑" w:hAnsi="微软雅黑"/>
        </w:rPr>
      </w:pPr>
    </w:p>
    <w:p w14:paraId="44FEBADB" w14:textId="77777777" w:rsidR="004D73EB" w:rsidRDefault="004D73EB" w:rsidP="00977F7D">
      <w:pPr>
        <w:pStyle w:val="a9"/>
        <w:ind w:left="360" w:firstLineChars="204" w:firstLine="490"/>
        <w:rPr>
          <w:rFonts w:ascii="微软雅黑" w:eastAsia="微软雅黑" w:hAnsi="微软雅黑"/>
        </w:rPr>
      </w:pPr>
    </w:p>
    <w:p w14:paraId="741FF133" w14:textId="0196AD77" w:rsidR="008935FE" w:rsidRPr="00B8577D" w:rsidRDefault="008935FE" w:rsidP="002F3DE3">
      <w:pPr>
        <w:pStyle w:val="a9"/>
        <w:ind w:left="360" w:firstLineChars="0" w:firstLine="0"/>
        <w:rPr>
          <w:rFonts w:ascii="微软雅黑" w:eastAsia="微软雅黑" w:hAnsi="微软雅黑"/>
        </w:rPr>
      </w:pPr>
    </w:p>
    <w:sectPr w:rsidR="008935FE" w:rsidRPr="00B8577D" w:rsidSect="00C56CA8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4501E" w14:textId="77777777" w:rsidR="00D40087" w:rsidRDefault="00D40087" w:rsidP="00D75937">
      <w:r>
        <w:separator/>
      </w:r>
    </w:p>
  </w:endnote>
  <w:endnote w:type="continuationSeparator" w:id="0">
    <w:p w14:paraId="3D7AC90B" w14:textId="77777777" w:rsidR="00D40087" w:rsidRDefault="00D40087" w:rsidP="00D7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9B2D3" w14:textId="77777777" w:rsidR="00D40087" w:rsidRDefault="00D40087" w:rsidP="00D75937">
    <w:pPr>
      <w:pStyle w:val="a5"/>
      <w:wordWrap w:val="0"/>
      <w:jc w:val="center"/>
    </w:pPr>
    <w:r>
      <w:rPr>
        <w:rFonts w:hint="eastAsia"/>
      </w:rPr>
      <w:t>内蒙古大学精英学生开发者联盟</w:t>
    </w:r>
  </w:p>
  <w:p w14:paraId="09DE105D" w14:textId="77777777" w:rsidR="00D40087" w:rsidRDefault="00D40087" w:rsidP="00D75937">
    <w:pPr>
      <w:pStyle w:val="a5"/>
      <w:wordWrap w:val="0"/>
      <w:jc w:val="center"/>
    </w:pPr>
    <w:r>
      <w:rPr>
        <w:rFonts w:hint="eastAsia"/>
      </w:rPr>
      <w:t>Inner Mongolia University Developer Group of Elite Student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53541" w14:textId="77777777" w:rsidR="00D40087" w:rsidRDefault="00D40087" w:rsidP="00D75937">
      <w:r>
        <w:separator/>
      </w:r>
    </w:p>
  </w:footnote>
  <w:footnote w:type="continuationSeparator" w:id="0">
    <w:p w14:paraId="0007D84E" w14:textId="77777777" w:rsidR="00D40087" w:rsidRDefault="00D40087" w:rsidP="00D75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66246" w14:textId="3573D08F" w:rsidR="00D40087" w:rsidRDefault="00D40087">
    <w:pPr>
      <w:pStyle w:val="a3"/>
    </w:pPr>
    <w:r>
      <w:rPr>
        <w:rFonts w:hint="eastAsia"/>
      </w:rPr>
      <w:t>内蒙古大学计算机学院</w:t>
    </w:r>
    <w:r>
      <w:rPr>
        <w:rFonts w:hint="eastAsia"/>
      </w:rPr>
      <w:t xml:space="preserve"> 2013</w:t>
    </w:r>
    <w:r>
      <w:rPr>
        <w:rFonts w:hint="eastAsia"/>
      </w:rPr>
      <w:t>级</w:t>
    </w:r>
    <w:r>
      <w:rPr>
        <w:rFonts w:hint="eastAsia"/>
      </w:rPr>
      <w:t xml:space="preserve"> ACM/ICPC </w:t>
    </w:r>
    <w:r>
      <w:rPr>
        <w:rFonts w:hint="eastAsia"/>
      </w:rPr>
      <w:t>新手训练营</w:t>
    </w:r>
    <w:r>
      <w:rPr>
        <w:rFonts w:hint="eastAsia"/>
      </w:rPr>
      <w:t xml:space="preserve"> </w:t>
    </w:r>
    <w:r>
      <w:rPr>
        <w:rFonts w:hint="eastAsia"/>
      </w:rPr>
      <w:t>培训讲义</w:t>
    </w:r>
    <w:r>
      <w:rPr>
        <w:rFonts w:hint="eastAsia"/>
      </w:rPr>
      <w:t xml:space="preserve"> C++</w:t>
    </w:r>
    <w:r>
      <w:rPr>
        <w:rFonts w:hint="eastAsia"/>
      </w:rPr>
      <w:t>版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3246"/>
    <w:multiLevelType w:val="hybridMultilevel"/>
    <w:tmpl w:val="BA723070"/>
    <w:lvl w:ilvl="0" w:tplc="840EA7F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CB742D"/>
    <w:multiLevelType w:val="hybridMultilevel"/>
    <w:tmpl w:val="9112D714"/>
    <w:lvl w:ilvl="0" w:tplc="00284D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55163D"/>
    <w:multiLevelType w:val="multilevel"/>
    <w:tmpl w:val="C8DC50F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3">
    <w:nsid w:val="5AD72BE2"/>
    <w:multiLevelType w:val="hybridMultilevel"/>
    <w:tmpl w:val="1DCC75A0"/>
    <w:lvl w:ilvl="0" w:tplc="742C37EE">
      <w:start w:val="1"/>
      <w:numFmt w:val="decimalZero"/>
      <w:lvlText w:val="%1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FE"/>
    <w:rsid w:val="0000061A"/>
    <w:rsid w:val="000177DD"/>
    <w:rsid w:val="0003182D"/>
    <w:rsid w:val="00065815"/>
    <w:rsid w:val="00070F2A"/>
    <w:rsid w:val="0007176F"/>
    <w:rsid w:val="000A15BC"/>
    <w:rsid w:val="000B3A3E"/>
    <w:rsid w:val="000C28E5"/>
    <w:rsid w:val="000C2D67"/>
    <w:rsid w:val="000D6A6F"/>
    <w:rsid w:val="000E4981"/>
    <w:rsid w:val="000F0C65"/>
    <w:rsid w:val="0015504B"/>
    <w:rsid w:val="00194CCF"/>
    <w:rsid w:val="00197AAB"/>
    <w:rsid w:val="001B5DEF"/>
    <w:rsid w:val="001E2182"/>
    <w:rsid w:val="001E36A6"/>
    <w:rsid w:val="00212714"/>
    <w:rsid w:val="002363F1"/>
    <w:rsid w:val="002365C6"/>
    <w:rsid w:val="00245837"/>
    <w:rsid w:val="00252E92"/>
    <w:rsid w:val="00254F93"/>
    <w:rsid w:val="002614F1"/>
    <w:rsid w:val="002750D6"/>
    <w:rsid w:val="00280F70"/>
    <w:rsid w:val="002A52EA"/>
    <w:rsid w:val="002F3DE3"/>
    <w:rsid w:val="002F54EA"/>
    <w:rsid w:val="003171E9"/>
    <w:rsid w:val="00317200"/>
    <w:rsid w:val="003252FC"/>
    <w:rsid w:val="00346821"/>
    <w:rsid w:val="003502AA"/>
    <w:rsid w:val="00386492"/>
    <w:rsid w:val="003A32C8"/>
    <w:rsid w:val="003C0E73"/>
    <w:rsid w:val="003C6C24"/>
    <w:rsid w:val="00403D13"/>
    <w:rsid w:val="00412BB0"/>
    <w:rsid w:val="004147FE"/>
    <w:rsid w:val="004429DB"/>
    <w:rsid w:val="004674AF"/>
    <w:rsid w:val="004B5AD4"/>
    <w:rsid w:val="004D0562"/>
    <w:rsid w:val="004D73EB"/>
    <w:rsid w:val="004F7D58"/>
    <w:rsid w:val="00521E25"/>
    <w:rsid w:val="005235CF"/>
    <w:rsid w:val="0055001E"/>
    <w:rsid w:val="00565EB2"/>
    <w:rsid w:val="00573A20"/>
    <w:rsid w:val="005848F3"/>
    <w:rsid w:val="00591514"/>
    <w:rsid w:val="005A6736"/>
    <w:rsid w:val="005C12E0"/>
    <w:rsid w:val="005F5C98"/>
    <w:rsid w:val="00604BF2"/>
    <w:rsid w:val="00660F23"/>
    <w:rsid w:val="006708F1"/>
    <w:rsid w:val="006921BE"/>
    <w:rsid w:val="0069278C"/>
    <w:rsid w:val="006A6F0E"/>
    <w:rsid w:val="006C56FD"/>
    <w:rsid w:val="006D3D3A"/>
    <w:rsid w:val="00707BC1"/>
    <w:rsid w:val="0071668E"/>
    <w:rsid w:val="00761161"/>
    <w:rsid w:val="00762566"/>
    <w:rsid w:val="00774665"/>
    <w:rsid w:val="00776DA5"/>
    <w:rsid w:val="00795779"/>
    <w:rsid w:val="00796C33"/>
    <w:rsid w:val="007C51DF"/>
    <w:rsid w:val="00805BFC"/>
    <w:rsid w:val="008312C3"/>
    <w:rsid w:val="00844A23"/>
    <w:rsid w:val="00861B90"/>
    <w:rsid w:val="00887BFD"/>
    <w:rsid w:val="00892FF8"/>
    <w:rsid w:val="008935FE"/>
    <w:rsid w:val="008B78CE"/>
    <w:rsid w:val="008E0A5E"/>
    <w:rsid w:val="008E4B5D"/>
    <w:rsid w:val="008F6618"/>
    <w:rsid w:val="00934E7A"/>
    <w:rsid w:val="009410FC"/>
    <w:rsid w:val="0094154D"/>
    <w:rsid w:val="00954B31"/>
    <w:rsid w:val="009572ED"/>
    <w:rsid w:val="0096027B"/>
    <w:rsid w:val="00977F7D"/>
    <w:rsid w:val="0099001A"/>
    <w:rsid w:val="009934EE"/>
    <w:rsid w:val="00994BAE"/>
    <w:rsid w:val="009A2959"/>
    <w:rsid w:val="009B1E43"/>
    <w:rsid w:val="009B6F03"/>
    <w:rsid w:val="009C62BE"/>
    <w:rsid w:val="009D02A0"/>
    <w:rsid w:val="009D4B47"/>
    <w:rsid w:val="009D5C89"/>
    <w:rsid w:val="009D632D"/>
    <w:rsid w:val="009D7CC0"/>
    <w:rsid w:val="009F6252"/>
    <w:rsid w:val="00A03465"/>
    <w:rsid w:val="00A03706"/>
    <w:rsid w:val="00A138E5"/>
    <w:rsid w:val="00A312BD"/>
    <w:rsid w:val="00A46725"/>
    <w:rsid w:val="00A47627"/>
    <w:rsid w:val="00A57890"/>
    <w:rsid w:val="00A83F73"/>
    <w:rsid w:val="00AB210E"/>
    <w:rsid w:val="00AD4AD3"/>
    <w:rsid w:val="00AD7253"/>
    <w:rsid w:val="00B234D7"/>
    <w:rsid w:val="00B25A29"/>
    <w:rsid w:val="00B36EA6"/>
    <w:rsid w:val="00B841DE"/>
    <w:rsid w:val="00B8577D"/>
    <w:rsid w:val="00BA7AEF"/>
    <w:rsid w:val="00BD08FC"/>
    <w:rsid w:val="00BD544B"/>
    <w:rsid w:val="00BF4DBA"/>
    <w:rsid w:val="00C1196C"/>
    <w:rsid w:val="00C14877"/>
    <w:rsid w:val="00C234E0"/>
    <w:rsid w:val="00C251D9"/>
    <w:rsid w:val="00C25EE3"/>
    <w:rsid w:val="00C452D1"/>
    <w:rsid w:val="00C51121"/>
    <w:rsid w:val="00C51AA9"/>
    <w:rsid w:val="00C56CA8"/>
    <w:rsid w:val="00C65C4D"/>
    <w:rsid w:val="00C9335A"/>
    <w:rsid w:val="00C96558"/>
    <w:rsid w:val="00CB3AC1"/>
    <w:rsid w:val="00CC55D5"/>
    <w:rsid w:val="00CE0CA6"/>
    <w:rsid w:val="00CF3F47"/>
    <w:rsid w:val="00D1383B"/>
    <w:rsid w:val="00D322F1"/>
    <w:rsid w:val="00D35ACB"/>
    <w:rsid w:val="00D379CC"/>
    <w:rsid w:val="00D40087"/>
    <w:rsid w:val="00D416A8"/>
    <w:rsid w:val="00D75937"/>
    <w:rsid w:val="00DC0A24"/>
    <w:rsid w:val="00DD2342"/>
    <w:rsid w:val="00DF453F"/>
    <w:rsid w:val="00DF5DCF"/>
    <w:rsid w:val="00E136AA"/>
    <w:rsid w:val="00E24598"/>
    <w:rsid w:val="00E31669"/>
    <w:rsid w:val="00E4117B"/>
    <w:rsid w:val="00E4120F"/>
    <w:rsid w:val="00E54A56"/>
    <w:rsid w:val="00E55A1B"/>
    <w:rsid w:val="00EA754F"/>
    <w:rsid w:val="00EB608E"/>
    <w:rsid w:val="00EC360F"/>
    <w:rsid w:val="00F26C56"/>
    <w:rsid w:val="00F55776"/>
    <w:rsid w:val="00F62B25"/>
    <w:rsid w:val="00FA136A"/>
    <w:rsid w:val="00FB5A90"/>
    <w:rsid w:val="00F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4392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5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59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593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75937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8935F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E4117B"/>
    <w:rPr>
      <w:color w:val="808080"/>
    </w:rPr>
  </w:style>
  <w:style w:type="character" w:styleId="ab">
    <w:name w:val="Hyperlink"/>
    <w:basedOn w:val="a0"/>
    <w:uiPriority w:val="99"/>
    <w:unhideWhenUsed/>
    <w:rsid w:val="00D35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5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59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593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75937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8935F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E4117B"/>
    <w:rPr>
      <w:color w:val="808080"/>
    </w:rPr>
  </w:style>
  <w:style w:type="character" w:styleId="ab">
    <w:name w:val="Hyperlink"/>
    <w:basedOn w:val="a0"/>
    <w:uiPriority w:val="99"/>
    <w:unhideWhenUsed/>
    <w:rsid w:val="00D35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riskit's%20Macbook%20Air:Development:Repositories:IMUDGES-FILES:Word%20Document%20Template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FFE9B-E38A-D548-A2BF-FE0A81E8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Document Template.dotx</Template>
  <TotalTime>321</TotalTime>
  <Pages>3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博天 石</dc:creator>
  <cp:keywords/>
  <dc:description/>
  <cp:lastModifiedBy>博天 石</cp:lastModifiedBy>
  <cp:revision>146</cp:revision>
  <dcterms:created xsi:type="dcterms:W3CDTF">2013-07-23T03:57:00Z</dcterms:created>
  <dcterms:modified xsi:type="dcterms:W3CDTF">2013-07-26T04:09:00Z</dcterms:modified>
</cp:coreProperties>
</file>