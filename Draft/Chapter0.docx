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2A527C" w14:textId="56A73BF7" w:rsidR="00C51121" w:rsidRPr="00B8577D" w:rsidRDefault="000B3A3E" w:rsidP="008935FE">
      <w:pPr>
        <w:jc w:val="center"/>
        <w:rPr>
          <w:rFonts w:ascii="微软雅黑" w:eastAsia="微软雅黑" w:hAnsi="微软雅黑"/>
          <w:sz w:val="40"/>
        </w:rPr>
      </w:pPr>
      <w:r w:rsidRPr="00B8577D">
        <w:rPr>
          <w:rFonts w:ascii="微软雅黑" w:eastAsia="微软雅黑" w:hAnsi="微软雅黑" w:hint="eastAsia"/>
          <w:sz w:val="40"/>
        </w:rPr>
        <w:t>第0</w:t>
      </w:r>
      <w:r w:rsidR="00C51121" w:rsidRPr="00B8577D">
        <w:rPr>
          <w:rFonts w:ascii="微软雅黑" w:eastAsia="微软雅黑" w:hAnsi="微软雅黑" w:hint="eastAsia"/>
          <w:sz w:val="40"/>
        </w:rPr>
        <w:t>章·</w:t>
      </w:r>
      <w:r w:rsidRPr="00B8577D">
        <w:rPr>
          <w:rFonts w:ascii="微软雅黑" w:eastAsia="微软雅黑" w:hAnsi="微软雅黑" w:hint="eastAsia"/>
          <w:sz w:val="40"/>
        </w:rPr>
        <w:t>序言</w:t>
      </w:r>
    </w:p>
    <w:p w14:paraId="7B534C74" w14:textId="77777777" w:rsidR="004D73EB" w:rsidRPr="00E43823" w:rsidRDefault="004D73EB" w:rsidP="00E43823">
      <w:pPr>
        <w:rPr>
          <w:rFonts w:ascii="微软雅黑" w:eastAsia="微软雅黑" w:hAnsi="微软雅黑"/>
        </w:rPr>
      </w:pPr>
    </w:p>
    <w:p w14:paraId="579FA816" w14:textId="7FB6EBA2" w:rsidR="000F0C65" w:rsidRPr="00B8577D" w:rsidRDefault="0015504B" w:rsidP="000F0C65">
      <w:pPr>
        <w:pStyle w:val="a9"/>
        <w:numPr>
          <w:ilvl w:val="0"/>
          <w:numId w:val="2"/>
        </w:numPr>
        <w:ind w:firstLineChars="0"/>
        <w:rPr>
          <w:rFonts w:ascii="微软雅黑" w:eastAsia="微软雅黑" w:hAnsi="微软雅黑"/>
        </w:rPr>
      </w:pPr>
      <w:r w:rsidRPr="00B8577D">
        <w:rPr>
          <w:rFonts w:ascii="微软雅黑" w:eastAsia="微软雅黑" w:hAnsi="微软雅黑" w:hint="eastAsia"/>
        </w:rPr>
        <w:t>从语言的发展</w:t>
      </w:r>
      <w:r w:rsidR="00FC47D4" w:rsidRPr="00B8577D">
        <w:rPr>
          <w:rFonts w:ascii="微软雅黑" w:eastAsia="微软雅黑" w:hAnsi="微软雅黑" w:hint="eastAsia"/>
        </w:rPr>
        <w:t>了解计算机</w:t>
      </w:r>
    </w:p>
    <w:p w14:paraId="4EB31D3E" w14:textId="77777777" w:rsidR="00D379CC" w:rsidRPr="00B8577D" w:rsidRDefault="00D379CC" w:rsidP="00B8577D">
      <w:pPr>
        <w:pStyle w:val="a9"/>
        <w:ind w:left="360" w:firstLineChars="204" w:firstLine="490"/>
        <w:rPr>
          <w:rFonts w:ascii="微软雅黑" w:eastAsia="微软雅黑" w:hAnsi="微软雅黑"/>
        </w:rPr>
      </w:pPr>
    </w:p>
    <w:p w14:paraId="0F881E46" w14:textId="77777777" w:rsidR="004147FE" w:rsidRPr="00B8577D" w:rsidRDefault="004F7D58"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计算机，顾名思义，就是一台可以计算的机器。一般来说，作为一台</w:t>
      </w:r>
      <w:r w:rsidR="004147FE" w:rsidRPr="00B8577D">
        <w:rPr>
          <w:rFonts w:ascii="微软雅黑" w:eastAsia="微软雅黑" w:hAnsi="微软雅黑" w:hint="eastAsia"/>
        </w:rPr>
        <w:t>冷冰冰的机器，</w:t>
      </w:r>
      <w:r w:rsidRPr="00B8577D">
        <w:rPr>
          <w:rFonts w:ascii="微软雅黑" w:eastAsia="微软雅黑" w:hAnsi="微软雅黑" w:hint="eastAsia"/>
        </w:rPr>
        <w:t>它是没有智能的。即“只能根据外部的指令做出预先设定好的几种动作”。</w:t>
      </w:r>
      <w:r w:rsidR="004147FE" w:rsidRPr="00B8577D">
        <w:rPr>
          <w:rFonts w:ascii="微软雅黑" w:eastAsia="微软雅黑" w:hAnsi="微软雅黑" w:hint="eastAsia"/>
        </w:rPr>
        <w:t>这些动作实际上是对计算机的五大基本部件进行操作。</w:t>
      </w:r>
    </w:p>
    <w:p w14:paraId="74B18430" w14:textId="77777777" w:rsidR="004147FE" w:rsidRPr="00B8577D" w:rsidRDefault="004147FE" w:rsidP="00B8577D">
      <w:pPr>
        <w:pStyle w:val="a9"/>
        <w:ind w:left="360" w:firstLineChars="204" w:firstLine="490"/>
        <w:rPr>
          <w:rFonts w:ascii="微软雅黑" w:eastAsia="微软雅黑" w:hAnsi="微软雅黑"/>
        </w:rPr>
      </w:pPr>
    </w:p>
    <w:p w14:paraId="59292D6E" w14:textId="2B372BAB" w:rsidR="004147FE" w:rsidRPr="00B8577D" w:rsidRDefault="004147FE"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这五大部件有“输入设备”、“输出设备”、“运算器”、“控制器”、“存储器”。</w:t>
      </w:r>
      <w:r w:rsidR="00F26C56" w:rsidRPr="00B8577D">
        <w:rPr>
          <w:rFonts w:ascii="微软雅黑" w:eastAsia="微软雅黑" w:hAnsi="微软雅黑" w:hint="eastAsia"/>
        </w:rPr>
        <w:t>输入设备</w:t>
      </w:r>
      <w:r w:rsidR="001E2182" w:rsidRPr="00B8577D">
        <w:rPr>
          <w:rFonts w:ascii="微软雅黑" w:eastAsia="微软雅黑" w:hAnsi="微软雅黑" w:hint="eastAsia"/>
        </w:rPr>
        <w:t>和</w:t>
      </w:r>
      <w:r w:rsidR="00F26C56" w:rsidRPr="00B8577D">
        <w:rPr>
          <w:rFonts w:ascii="微软雅黑" w:eastAsia="微软雅黑" w:hAnsi="微软雅黑" w:hint="eastAsia"/>
        </w:rPr>
        <w:t>输出设备顾名思义，就是将数据输入到计算机和从计算机中得到结果的设备。而运算器、控制器和存储器我们稍后会谈到。</w:t>
      </w:r>
    </w:p>
    <w:p w14:paraId="777C4009" w14:textId="77777777" w:rsidR="004147FE" w:rsidRPr="00B8577D" w:rsidRDefault="004147FE" w:rsidP="00B8577D">
      <w:pPr>
        <w:pStyle w:val="a9"/>
        <w:ind w:left="360" w:firstLineChars="204" w:firstLine="490"/>
        <w:rPr>
          <w:rFonts w:ascii="微软雅黑" w:eastAsia="微软雅黑" w:hAnsi="微软雅黑"/>
        </w:rPr>
      </w:pPr>
    </w:p>
    <w:p w14:paraId="48CF3B4F" w14:textId="516CF247" w:rsidR="00F55776" w:rsidRPr="00B8577D" w:rsidRDefault="00F55776"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利用这五大部件组成的计算机，我们称之基于“冯诺依曼”结构。这五大部件可不是凭空捏造，而是来之有据的！</w:t>
      </w:r>
    </w:p>
    <w:p w14:paraId="5B977B7D" w14:textId="77777777" w:rsidR="00F55776" w:rsidRPr="00B8577D" w:rsidRDefault="00F55776" w:rsidP="00B8577D">
      <w:pPr>
        <w:pStyle w:val="a9"/>
        <w:ind w:left="360" w:firstLineChars="204" w:firstLine="490"/>
        <w:rPr>
          <w:rFonts w:ascii="微软雅黑" w:eastAsia="微软雅黑" w:hAnsi="微软雅黑"/>
        </w:rPr>
      </w:pPr>
    </w:p>
    <w:p w14:paraId="5D694140" w14:textId="2F4B17AD" w:rsidR="00F55776" w:rsidRPr="00B8577D" w:rsidRDefault="00B841DE"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早在1930年代，人来就开始构思一种还不存在的、能执行命令的机器——图灵机。这种机器的发明来源是模仿人类利用纸和笔进行数学运算而得来的。</w:t>
      </w:r>
    </w:p>
    <w:p w14:paraId="6ED806DC" w14:textId="77777777" w:rsidR="00B841DE" w:rsidRPr="00B8577D" w:rsidRDefault="00B841DE" w:rsidP="00B8577D">
      <w:pPr>
        <w:pStyle w:val="a9"/>
        <w:ind w:left="360" w:firstLineChars="204" w:firstLine="490"/>
        <w:rPr>
          <w:rFonts w:ascii="微软雅黑" w:eastAsia="微软雅黑" w:hAnsi="微软雅黑"/>
        </w:rPr>
      </w:pPr>
    </w:p>
    <w:p w14:paraId="708C1CE8" w14:textId="46F51DD5" w:rsidR="00B841DE" w:rsidRPr="00B8577D" w:rsidRDefault="00B841DE"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想要进行数学运算，我们需要一些工具：</w:t>
      </w:r>
      <w:r w:rsidR="003171E9" w:rsidRPr="00B8577D">
        <w:rPr>
          <w:rFonts w:ascii="微软雅黑" w:eastAsia="微软雅黑" w:hAnsi="微软雅黑" w:hint="eastAsia"/>
        </w:rPr>
        <w:t>首先是</w:t>
      </w:r>
      <w:r w:rsidR="00994BAE" w:rsidRPr="00B8577D">
        <w:rPr>
          <w:rFonts w:ascii="微软雅黑" w:eastAsia="微软雅黑" w:hAnsi="微软雅黑" w:hint="eastAsia"/>
        </w:rPr>
        <w:t>答题</w:t>
      </w:r>
      <w:r w:rsidR="003171E9" w:rsidRPr="00B8577D">
        <w:rPr>
          <w:rFonts w:ascii="微软雅黑" w:eastAsia="微软雅黑" w:hAnsi="微软雅黑" w:hint="eastAsia"/>
        </w:rPr>
        <w:t>纸，我们需要用</w:t>
      </w:r>
      <w:r w:rsidR="00994BAE" w:rsidRPr="00B8577D">
        <w:rPr>
          <w:rFonts w:ascii="微软雅黑" w:eastAsia="微软雅黑" w:hAnsi="微软雅黑" w:hint="eastAsia"/>
        </w:rPr>
        <w:t>答题纸来记述每一布的结果。然后需要</w:t>
      </w:r>
      <w:r w:rsidR="003171E9" w:rsidRPr="00B8577D">
        <w:rPr>
          <w:rFonts w:ascii="微软雅黑" w:eastAsia="微软雅黑" w:hAnsi="微软雅黑" w:hint="eastAsia"/>
        </w:rPr>
        <w:t>草稿纸来暂存计算的中间步骤。然后我们需要笔在纸上写字，需要眼睛来阅读纸上的内容。然后我们需要一系列的</w:t>
      </w:r>
      <w:r w:rsidR="003171E9" w:rsidRPr="00B8577D">
        <w:rPr>
          <w:rFonts w:ascii="微软雅黑" w:eastAsia="微软雅黑" w:hAnsi="微软雅黑" w:hint="eastAsia"/>
        </w:rPr>
        <w:lastRenderedPageBreak/>
        <w:t>基本运算规则例如四则运算、公式定理。只需要这些东西我们就可以构建出无穷的数学世界！</w:t>
      </w:r>
    </w:p>
    <w:p w14:paraId="689EF33B" w14:textId="77777777" w:rsidR="003171E9" w:rsidRPr="00B8577D" w:rsidRDefault="003171E9" w:rsidP="00B8577D">
      <w:pPr>
        <w:pStyle w:val="a9"/>
        <w:ind w:left="360" w:firstLineChars="204" w:firstLine="490"/>
        <w:rPr>
          <w:rFonts w:ascii="微软雅黑" w:eastAsia="微软雅黑" w:hAnsi="微软雅黑"/>
        </w:rPr>
      </w:pPr>
    </w:p>
    <w:p w14:paraId="34E60F6D" w14:textId="16CCAF02" w:rsidR="003171E9" w:rsidRPr="00B8577D" w:rsidRDefault="00994BAE"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图灵机就是仿照上面描述</w:t>
      </w:r>
      <w:r w:rsidR="0007176F" w:rsidRPr="00B8577D">
        <w:rPr>
          <w:rFonts w:ascii="微软雅黑" w:eastAsia="微软雅黑" w:hAnsi="微软雅黑" w:hint="eastAsia"/>
        </w:rPr>
        <w:t>而虚构出</w:t>
      </w:r>
      <w:r w:rsidRPr="00B8577D">
        <w:rPr>
          <w:rFonts w:ascii="微软雅黑" w:eastAsia="微软雅黑" w:hAnsi="微软雅黑" w:hint="eastAsia"/>
        </w:rPr>
        <w:t>的一种设备。它有一张无限长的纸带（</w:t>
      </w:r>
      <w:r w:rsidR="0007176F" w:rsidRPr="00B8577D">
        <w:rPr>
          <w:rFonts w:ascii="微软雅黑" w:eastAsia="微软雅黑" w:hAnsi="微软雅黑" w:hint="eastAsia"/>
        </w:rPr>
        <w:t>如同</w:t>
      </w:r>
      <w:r w:rsidRPr="00B8577D">
        <w:rPr>
          <w:rFonts w:ascii="微软雅黑" w:eastAsia="微软雅黑" w:hAnsi="微软雅黑" w:hint="eastAsia"/>
        </w:rPr>
        <w:t>纸）：纸带被划分出连续的一串各自，每个格子都用唯一的编号来组织在一起。然后还有一个读写头（笔和眼）：通过读写头我们可以阅读或者修改纸带上的数据。同时还需要一套控制规则（公式定理运算律）：根据当前机器所处状态和当前读写头所指的格子上的符号来确定读写头的下一步动作，并且改变状态寄存器的值。</w:t>
      </w:r>
      <w:r w:rsidR="0007176F" w:rsidRPr="00B8577D">
        <w:rPr>
          <w:rFonts w:ascii="微软雅黑" w:eastAsia="微软雅黑" w:hAnsi="微软雅黑" w:hint="eastAsia"/>
        </w:rPr>
        <w:t>它还有一个状态寄存器（草稿纸）：用来保存图灵机当前所处的状态，例如：状态-正常运行；状态-停机。等等。</w:t>
      </w:r>
    </w:p>
    <w:p w14:paraId="45629659" w14:textId="77777777" w:rsidR="0007176F" w:rsidRPr="00B8577D" w:rsidRDefault="0007176F" w:rsidP="00B8577D">
      <w:pPr>
        <w:pStyle w:val="a9"/>
        <w:ind w:left="360" w:firstLineChars="204" w:firstLine="490"/>
        <w:rPr>
          <w:rFonts w:ascii="微软雅黑" w:eastAsia="微软雅黑" w:hAnsi="微软雅黑"/>
        </w:rPr>
      </w:pPr>
    </w:p>
    <w:p w14:paraId="722EBE21" w14:textId="666FB446" w:rsidR="0007176F" w:rsidRPr="00B8577D" w:rsidRDefault="0007176F"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图灵机就是这样一台机器，图灵认为它能模拟人类所能进行的任何计算过程。</w:t>
      </w:r>
    </w:p>
    <w:p w14:paraId="7E930B52" w14:textId="77777777" w:rsidR="001E2182" w:rsidRPr="00B8577D" w:rsidRDefault="001E2182" w:rsidP="00B8577D">
      <w:pPr>
        <w:pStyle w:val="a9"/>
        <w:ind w:left="360" w:firstLineChars="204" w:firstLine="490"/>
        <w:rPr>
          <w:rFonts w:ascii="微软雅黑" w:eastAsia="微软雅黑" w:hAnsi="微软雅黑"/>
        </w:rPr>
      </w:pPr>
    </w:p>
    <w:p w14:paraId="6A263E93" w14:textId="46872C5E" w:rsidR="001E2182" w:rsidRPr="00B8577D" w:rsidRDefault="001E2182"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1945年，冯·诺依曼发表文章——“关于EDVAC的报告草案”。该方案描述了现代电子计算机由“运算器”、“控制器”、“存储器”、“输入设备”和“输出设备”五大部分组成，并且描述了这五大部分之间的关系。并且设计了这台基于二进制的EDVAC。</w:t>
      </w:r>
      <w:r w:rsidR="001E36A6" w:rsidRPr="00B8577D">
        <w:rPr>
          <w:rFonts w:ascii="微软雅黑" w:eastAsia="微软雅黑" w:hAnsi="微软雅黑" w:hint="eastAsia"/>
        </w:rPr>
        <w:t>它的功率为56KW，占地面积近50平方米，重近8吨，需要三十个技术人员同时操作。</w:t>
      </w:r>
    </w:p>
    <w:p w14:paraId="3D327C94" w14:textId="77777777" w:rsidR="00194CCF" w:rsidRPr="00B8577D" w:rsidRDefault="00194CCF" w:rsidP="00B8577D">
      <w:pPr>
        <w:pStyle w:val="a9"/>
        <w:ind w:left="360" w:firstLineChars="204" w:firstLine="490"/>
        <w:rPr>
          <w:rFonts w:ascii="微软雅黑" w:eastAsia="微软雅黑" w:hAnsi="微软雅黑"/>
        </w:rPr>
      </w:pPr>
    </w:p>
    <w:p w14:paraId="54E1FD6D" w14:textId="6E3C7A18" w:rsidR="00194CCF" w:rsidRPr="00B8577D" w:rsidRDefault="00194CCF"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后来各大公司生产的通用计算机，速度越来越快、功能越来越强大、编</w:t>
      </w:r>
      <w:r w:rsidR="009A2959" w:rsidRPr="00B8577D">
        <w:rPr>
          <w:rFonts w:ascii="微软雅黑" w:eastAsia="微软雅黑" w:hAnsi="微软雅黑" w:hint="eastAsia"/>
        </w:rPr>
        <w:t>程方式越来越简单，但是其根本结构还是未能突破这种几十年前冯诺依曼的设计。</w:t>
      </w:r>
    </w:p>
    <w:p w14:paraId="51231ECA" w14:textId="2B17E4D9" w:rsidR="00F55776" w:rsidRPr="00B8577D" w:rsidRDefault="00F55776" w:rsidP="00B8577D">
      <w:pPr>
        <w:pStyle w:val="a9"/>
        <w:ind w:left="360" w:firstLineChars="204" w:firstLine="490"/>
        <w:rPr>
          <w:rFonts w:ascii="微软雅黑" w:eastAsia="微软雅黑" w:hAnsi="微软雅黑"/>
        </w:rPr>
      </w:pPr>
    </w:p>
    <w:p w14:paraId="3F450F19" w14:textId="4868AEC9" w:rsidR="000F0C65" w:rsidRPr="00B8577D" w:rsidRDefault="00F26C56"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那么，</w:t>
      </w:r>
      <w:r w:rsidR="004147FE" w:rsidRPr="00B8577D">
        <w:rPr>
          <w:rFonts w:ascii="微软雅黑" w:eastAsia="微软雅黑" w:hAnsi="微软雅黑" w:hint="eastAsia"/>
        </w:rPr>
        <w:t>向</w:t>
      </w:r>
      <w:r w:rsidR="004F7D58" w:rsidRPr="00B8577D">
        <w:rPr>
          <w:rFonts w:ascii="微软雅黑" w:eastAsia="微软雅黑" w:hAnsi="微软雅黑" w:hint="eastAsia"/>
        </w:rPr>
        <w:t>机器发号施令</w:t>
      </w:r>
      <w:r w:rsidR="004147FE" w:rsidRPr="00B8577D">
        <w:rPr>
          <w:rFonts w:ascii="微软雅黑" w:eastAsia="微软雅黑" w:hAnsi="微软雅黑" w:hint="eastAsia"/>
        </w:rPr>
        <w:t>、协同五大部件工作</w:t>
      </w:r>
      <w:r w:rsidR="004F7D58" w:rsidRPr="00B8577D">
        <w:rPr>
          <w:rFonts w:ascii="微软雅黑" w:eastAsia="微软雅黑" w:hAnsi="微软雅黑" w:hint="eastAsia"/>
        </w:rPr>
        <w:t>的人</w:t>
      </w:r>
      <w:r w:rsidR="00194CCF" w:rsidRPr="00B8577D">
        <w:rPr>
          <w:rFonts w:ascii="微软雅黑" w:eastAsia="微软雅黑" w:hAnsi="微软雅黑" w:hint="eastAsia"/>
        </w:rPr>
        <w:t>就是程序员。</w:t>
      </w:r>
      <w:r w:rsidR="004F7D58" w:rsidRPr="00B8577D">
        <w:rPr>
          <w:rFonts w:ascii="微软雅黑" w:eastAsia="微软雅黑" w:hAnsi="微软雅黑" w:hint="eastAsia"/>
        </w:rPr>
        <w:t>。</w:t>
      </w:r>
    </w:p>
    <w:p w14:paraId="4146EC14" w14:textId="77777777" w:rsidR="000F0C65" w:rsidRPr="00B8577D" w:rsidRDefault="000F0C65" w:rsidP="00B8577D">
      <w:pPr>
        <w:pStyle w:val="a9"/>
        <w:ind w:left="360" w:firstLineChars="204" w:firstLine="490"/>
        <w:rPr>
          <w:rFonts w:ascii="微软雅黑" w:eastAsia="微软雅黑" w:hAnsi="微软雅黑"/>
        </w:rPr>
      </w:pPr>
    </w:p>
    <w:p w14:paraId="3702DC7C" w14:textId="77777777" w:rsidR="000F0C65" w:rsidRPr="00B8577D" w:rsidRDefault="00A57890"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而计算机程序设计其实就是程序员将现实的问题转换成计算机可以理解的方式，并且让计算机去执行自己的指令，然后得到结果。</w:t>
      </w:r>
    </w:p>
    <w:p w14:paraId="122E016A" w14:textId="77777777" w:rsidR="000F0C65" w:rsidRPr="00B8577D" w:rsidRDefault="000F0C65" w:rsidP="00B8577D">
      <w:pPr>
        <w:pStyle w:val="a9"/>
        <w:ind w:left="360" w:firstLineChars="204" w:firstLine="490"/>
        <w:rPr>
          <w:rFonts w:ascii="微软雅黑" w:eastAsia="微软雅黑" w:hAnsi="微软雅黑"/>
        </w:rPr>
      </w:pPr>
    </w:p>
    <w:p w14:paraId="022E22AD" w14:textId="77777777" w:rsidR="000F0C65" w:rsidRPr="00B8577D" w:rsidRDefault="00796C33"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也就是说，计算机程序</w:t>
      </w:r>
      <w:r w:rsidR="00565EB2" w:rsidRPr="00B8577D">
        <w:rPr>
          <w:rFonts w:ascii="微软雅黑" w:eastAsia="微软雅黑" w:hAnsi="微软雅黑" w:hint="eastAsia"/>
        </w:rPr>
        <w:t>其实就是一种能够被计算机所识别的指令的序列。计算机只能根据程序中所规定的内容一步一步地进行运转。</w:t>
      </w:r>
    </w:p>
    <w:p w14:paraId="58FD1F43" w14:textId="77777777" w:rsidR="000F0C65" w:rsidRPr="00B8577D" w:rsidRDefault="000F0C65" w:rsidP="00B8577D">
      <w:pPr>
        <w:pStyle w:val="a9"/>
        <w:ind w:left="360" w:firstLineChars="204" w:firstLine="490"/>
        <w:rPr>
          <w:rFonts w:ascii="微软雅黑" w:eastAsia="微软雅黑" w:hAnsi="微软雅黑"/>
        </w:rPr>
      </w:pPr>
    </w:p>
    <w:p w14:paraId="37A03E33" w14:textId="7CCC886D" w:rsidR="00795779" w:rsidRPr="00B8577D" w:rsidRDefault="00F62B25"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那么这种指令</w:t>
      </w:r>
      <w:r w:rsidR="000F0C65" w:rsidRPr="00B8577D">
        <w:rPr>
          <w:rFonts w:ascii="微软雅黑" w:eastAsia="微软雅黑" w:hAnsi="微软雅黑" w:hint="eastAsia"/>
        </w:rPr>
        <w:t>是如何被识别被执行的呢？这就要说起计算机的核心部件——CPU了。CPU是Central Processing Unit的缩写，中文名叫做“中央处理器”。</w:t>
      </w:r>
      <w:r w:rsidR="00F26C56" w:rsidRPr="00B8577D">
        <w:rPr>
          <w:rFonts w:ascii="微软雅黑" w:eastAsia="微软雅黑" w:hAnsi="微软雅黑" w:hint="eastAsia"/>
        </w:rPr>
        <w:t>CPU内包含了“运算器”和“控制器”两大部分。</w:t>
      </w:r>
      <w:r w:rsidR="000F0C65" w:rsidRPr="00B8577D">
        <w:rPr>
          <w:rFonts w:ascii="微软雅黑" w:eastAsia="微软雅黑" w:hAnsi="微软雅黑" w:hint="eastAsia"/>
        </w:rPr>
        <w:t>它是计算机的核心部件。我们可以将它看作是计算机系统的大脑。它被计算机指令所控制</w:t>
      </w:r>
      <w:r w:rsidR="00F26C56" w:rsidRPr="00B8577D">
        <w:rPr>
          <w:rFonts w:ascii="微软雅黑" w:eastAsia="微软雅黑" w:hAnsi="微软雅黑" w:hint="eastAsia"/>
        </w:rPr>
        <w:t>（控制器的功能）</w:t>
      </w:r>
      <w:r w:rsidR="000F0C65" w:rsidRPr="00B8577D">
        <w:rPr>
          <w:rFonts w:ascii="微软雅黑" w:eastAsia="微软雅黑" w:hAnsi="微软雅黑" w:hint="eastAsia"/>
        </w:rPr>
        <w:t>、根据指令</w:t>
      </w:r>
      <w:r w:rsidR="00F26C56" w:rsidRPr="00B8577D">
        <w:rPr>
          <w:rFonts w:ascii="微软雅黑" w:eastAsia="微软雅黑" w:hAnsi="微软雅黑" w:hint="eastAsia"/>
        </w:rPr>
        <w:t>进行运算（运算器的功能）</w:t>
      </w:r>
      <w:r w:rsidR="000F0C65" w:rsidRPr="00B8577D">
        <w:rPr>
          <w:rFonts w:ascii="微软雅黑" w:eastAsia="微软雅黑" w:hAnsi="微软雅黑" w:hint="eastAsia"/>
        </w:rPr>
        <w:t>。</w:t>
      </w:r>
    </w:p>
    <w:p w14:paraId="1320C912" w14:textId="77777777" w:rsidR="00795779" w:rsidRPr="00B8577D" w:rsidRDefault="00795779" w:rsidP="00B8577D">
      <w:pPr>
        <w:pStyle w:val="a9"/>
        <w:ind w:left="360" w:firstLineChars="204" w:firstLine="490"/>
        <w:rPr>
          <w:rFonts w:ascii="微软雅黑" w:eastAsia="微软雅黑" w:hAnsi="微软雅黑"/>
        </w:rPr>
      </w:pPr>
    </w:p>
    <w:p w14:paraId="6BCE8157" w14:textId="46C969FD" w:rsidR="00795779" w:rsidRPr="00B8577D" w:rsidRDefault="001E36A6"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而程序员</w:t>
      </w:r>
      <w:r w:rsidR="004429DB" w:rsidRPr="00B8577D">
        <w:rPr>
          <w:rFonts w:ascii="微软雅黑" w:eastAsia="微软雅黑" w:hAnsi="微软雅黑" w:hint="eastAsia"/>
        </w:rPr>
        <w:t>所编制的程序就会被CPU去执行。</w:t>
      </w:r>
      <w:r w:rsidR="00317200" w:rsidRPr="00B8577D">
        <w:rPr>
          <w:rFonts w:ascii="微软雅黑" w:eastAsia="微软雅黑" w:hAnsi="微软雅黑" w:hint="eastAsia"/>
        </w:rPr>
        <w:t>那CPU究竟会识别什么样的程序呢？是这样的程序：</w:t>
      </w:r>
    </w:p>
    <w:p w14:paraId="63922340" w14:textId="4B37A643" w:rsidR="00317200" w:rsidRPr="00B8577D" w:rsidRDefault="00317200" w:rsidP="00B8577D">
      <w:pPr>
        <w:pStyle w:val="a9"/>
        <w:ind w:left="360" w:firstLineChars="204" w:firstLine="490"/>
        <w:rPr>
          <w:rFonts w:ascii="微软雅黑" w:eastAsia="微软雅黑" w:hAnsi="微软雅黑"/>
        </w:rPr>
      </w:pPr>
      <w:r w:rsidRPr="00B8577D">
        <w:rPr>
          <w:rFonts w:ascii="微软雅黑" w:eastAsia="微软雅黑" w:hAnsi="微软雅黑" w:hint="eastAsia"/>
          <w:noProof/>
        </w:rPr>
        <mc:AlternateContent>
          <mc:Choice Requires="wps">
            <w:drawing>
              <wp:anchor distT="0" distB="0" distL="114300" distR="114300" simplePos="0" relativeHeight="251659264" behindDoc="0" locked="0" layoutInCell="1" allowOverlap="1" wp14:anchorId="30F23ADF" wp14:editId="74D1468E">
                <wp:simplePos x="0" y="0"/>
                <wp:positionH relativeFrom="column">
                  <wp:posOffset>800100</wp:posOffset>
                </wp:positionH>
                <wp:positionV relativeFrom="paragraph">
                  <wp:posOffset>182880</wp:posOffset>
                </wp:positionV>
                <wp:extent cx="3886200" cy="1397000"/>
                <wp:effectExtent l="0" t="0" r="25400" b="25400"/>
                <wp:wrapSquare wrapText="bothSides"/>
                <wp:docPr id="1" name="文本框 1"/>
                <wp:cNvGraphicFramePr/>
                <a:graphic xmlns:a="http://schemas.openxmlformats.org/drawingml/2006/main">
                  <a:graphicData uri="http://schemas.microsoft.com/office/word/2010/wordprocessingShape">
                    <wps:wsp>
                      <wps:cNvSpPr txBox="1"/>
                      <wps:spPr>
                        <a:xfrm>
                          <a:off x="0" y="0"/>
                          <a:ext cx="3886200" cy="1397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E15F0F" w14:textId="3F524C36" w:rsidR="008B3536" w:rsidRDefault="008B3536">
                            <w:r>
                              <w:rPr>
                                <w:rFonts w:hint="eastAsia"/>
                              </w:rPr>
                              <w:t>代码</w:t>
                            </w:r>
                            <w:r>
                              <w:rPr>
                                <w:rFonts w:hint="eastAsia"/>
                              </w:rPr>
                              <w:t xml:space="preserve"> 1-1 </w:t>
                            </w:r>
                            <w:r>
                              <w:rPr>
                                <w:rFonts w:hint="eastAsia"/>
                              </w:rPr>
                              <w:t>机器语言</w:t>
                            </w:r>
                          </w:p>
                          <w:p w14:paraId="13BDAC28" w14:textId="5E6EC713" w:rsidR="008B3536" w:rsidRDefault="008B3536" w:rsidP="00317200">
                            <w:pPr>
                              <w:pStyle w:val="a9"/>
                              <w:numPr>
                                <w:ilvl w:val="0"/>
                                <w:numId w:val="3"/>
                              </w:numPr>
                              <w:ind w:firstLineChars="0"/>
                            </w:pPr>
                            <w:r>
                              <w:rPr>
                                <w:rFonts w:hint="eastAsia"/>
                              </w:rPr>
                              <w:t>0110 1001 0110 1010 0101 1001 0101 1010</w:t>
                            </w:r>
                          </w:p>
                          <w:p w14:paraId="1C6EB6FD" w14:textId="73CDF943" w:rsidR="008B3536" w:rsidRDefault="008B3536" w:rsidP="00317200">
                            <w:pPr>
                              <w:pStyle w:val="a9"/>
                              <w:numPr>
                                <w:ilvl w:val="0"/>
                                <w:numId w:val="3"/>
                              </w:numPr>
                              <w:ind w:firstLineChars="0"/>
                            </w:pPr>
                            <w:r>
                              <w:rPr>
                                <w:rFonts w:hint="eastAsia"/>
                              </w:rPr>
                              <w:t xml:space="preserve">1101 </w:t>
                            </w:r>
                            <w:proofErr w:type="spellStart"/>
                            <w:r>
                              <w:rPr>
                                <w:rFonts w:hint="eastAsia"/>
                              </w:rPr>
                              <w:t>1101</w:t>
                            </w:r>
                            <w:proofErr w:type="spellEnd"/>
                            <w:r>
                              <w:rPr>
                                <w:rFonts w:hint="eastAsia"/>
                              </w:rPr>
                              <w:t xml:space="preserve"> 1111 0001 0100 1011 0101 0111</w:t>
                            </w:r>
                          </w:p>
                          <w:p w14:paraId="3FE073EE" w14:textId="6907848F" w:rsidR="008B3536" w:rsidRDefault="008B3536" w:rsidP="00317200">
                            <w:pPr>
                              <w:pStyle w:val="a9"/>
                              <w:numPr>
                                <w:ilvl w:val="0"/>
                                <w:numId w:val="3"/>
                              </w:numPr>
                              <w:ind w:firstLineChars="0"/>
                            </w:pPr>
                            <w:r>
                              <w:rPr>
                                <w:rFonts w:hint="eastAsia"/>
                              </w:rPr>
                              <w:t>1001 0110 1101 0100 1001 0011 1111 1101</w:t>
                            </w:r>
                          </w:p>
                          <w:p w14:paraId="60754A2C" w14:textId="1DC70A9F" w:rsidR="008B3536" w:rsidRDefault="008B3536" w:rsidP="00317200">
                            <w:pPr>
                              <w:pStyle w:val="a9"/>
                              <w:numPr>
                                <w:ilvl w:val="0"/>
                                <w:numId w:val="3"/>
                              </w:numPr>
                              <w:ind w:firstLineChars="0"/>
                            </w:pPr>
                            <w:r>
                              <w:rPr>
                                <w:rFonts w:hint="eastAsia"/>
                              </w:rPr>
                              <w:t>1001 1110 1000 0111 0001 1011 0100 0000</w:t>
                            </w:r>
                          </w:p>
                          <w:p w14:paraId="77EF476E" w14:textId="7C79A756" w:rsidR="008B3536" w:rsidRDefault="008B3536" w:rsidP="00317200">
                            <w:pPr>
                              <w:pStyle w:val="a9"/>
                              <w:numPr>
                                <w:ilvl w:val="0"/>
                                <w:numId w:val="3"/>
                              </w:numPr>
                              <w:ind w:firstLineChars="0"/>
                            </w:pPr>
                            <w:r>
                              <w:rPr>
                                <w:rFonts w:hint="eastAsia"/>
                              </w:rPr>
                              <w:t>0001 0000 0011 0001 0110 1001 1110 0110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1" o:spid="_x0000_s1026" type="#_x0000_t202" style="position:absolute;left:0;text-align:left;margin-left:63pt;margin-top:14.4pt;width:306pt;height:11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" filled="f" strokecolor="black [3213]">
                <v:textbox>
                  <w:txbxContent>
                    <w:p w14:paraId="35E15F0F" w14:textId="3F524C36" w:rsidR="00E4120F" w:rsidRDefault="00E4120F">
                      <w:r>
                        <w:rPr>
                          <w:rFonts w:hint="eastAsia"/>
                        </w:rPr>
                        <w:t>代码</w:t>
                      </w:r>
                      <w:r>
                        <w:rPr>
                          <w:rFonts w:hint="eastAsia"/>
                        </w:rPr>
                        <w:t xml:space="preserve"> 1-1 </w:t>
                      </w:r>
                      <w:r>
                        <w:rPr>
                          <w:rFonts w:hint="eastAsia"/>
                        </w:rPr>
                        <w:t>机器语言</w:t>
                      </w:r>
                    </w:p>
                    <w:p w14:paraId="13BDAC28" w14:textId="5E6EC713" w:rsidR="00E4120F" w:rsidRDefault="00E4120F" w:rsidP="00317200">
                      <w:pPr>
                        <w:pStyle w:val="a9"/>
                        <w:numPr>
                          <w:ilvl w:val="0"/>
                          <w:numId w:val="3"/>
                        </w:numPr>
                        <w:ind w:firstLineChars="0"/>
                      </w:pPr>
                      <w:r>
                        <w:rPr>
                          <w:rFonts w:hint="eastAsia"/>
                        </w:rPr>
                        <w:t>0110 1001 0110 1010 0101 1001 0101 1010</w:t>
                      </w:r>
                    </w:p>
                    <w:p w14:paraId="1C6EB6FD" w14:textId="73CDF943" w:rsidR="00E4120F" w:rsidRDefault="00E4120F" w:rsidP="00317200">
                      <w:pPr>
                        <w:pStyle w:val="a9"/>
                        <w:numPr>
                          <w:ilvl w:val="0"/>
                          <w:numId w:val="3"/>
                        </w:numPr>
                        <w:ind w:firstLineChars="0"/>
                      </w:pPr>
                      <w:r>
                        <w:rPr>
                          <w:rFonts w:hint="eastAsia"/>
                        </w:rPr>
                        <w:t>1101 1101 1111 0001 0100 1011 0101 0111</w:t>
                      </w:r>
                    </w:p>
                    <w:p w14:paraId="3FE073EE" w14:textId="6907848F" w:rsidR="00E4120F" w:rsidRDefault="00E4120F" w:rsidP="00317200">
                      <w:pPr>
                        <w:pStyle w:val="a9"/>
                        <w:numPr>
                          <w:ilvl w:val="0"/>
                          <w:numId w:val="3"/>
                        </w:numPr>
                        <w:ind w:firstLineChars="0"/>
                      </w:pPr>
                      <w:r>
                        <w:rPr>
                          <w:rFonts w:hint="eastAsia"/>
                        </w:rPr>
                        <w:t>1001 0110 1101 0100 1001 0011 1111 1101</w:t>
                      </w:r>
                    </w:p>
                    <w:p w14:paraId="60754A2C" w14:textId="1DC70A9F" w:rsidR="00E4120F" w:rsidRDefault="00E4120F" w:rsidP="00317200">
                      <w:pPr>
                        <w:pStyle w:val="a9"/>
                        <w:numPr>
                          <w:ilvl w:val="0"/>
                          <w:numId w:val="3"/>
                        </w:numPr>
                        <w:ind w:firstLineChars="0"/>
                      </w:pPr>
                      <w:r>
                        <w:rPr>
                          <w:rFonts w:hint="eastAsia"/>
                        </w:rPr>
                        <w:t>1001 1110 1000 0111 0001 1011 0100 0000</w:t>
                      </w:r>
                    </w:p>
                    <w:p w14:paraId="77EF476E" w14:textId="7C79A756" w:rsidR="00E4120F" w:rsidRDefault="00E4120F" w:rsidP="00317200">
                      <w:pPr>
                        <w:pStyle w:val="a9"/>
                        <w:numPr>
                          <w:ilvl w:val="0"/>
                          <w:numId w:val="3"/>
                        </w:numPr>
                        <w:ind w:firstLineChars="0"/>
                      </w:pPr>
                      <w:r>
                        <w:rPr>
                          <w:rFonts w:hint="eastAsia"/>
                        </w:rPr>
                        <w:t>0001 0000 0011 0001 0110 1001 1110 0110</w:t>
                      </w:r>
                    </w:p>
                  </w:txbxContent>
                </v:textbox>
                <w10:wrap type="square"/>
              </v:shape>
            </w:pict>
          </mc:Fallback>
        </mc:AlternateContent>
      </w:r>
    </w:p>
    <w:p w14:paraId="785F2BD5" w14:textId="77777777" w:rsidR="00317200" w:rsidRPr="00B8577D" w:rsidRDefault="00317200" w:rsidP="00B8577D">
      <w:pPr>
        <w:pStyle w:val="a9"/>
        <w:ind w:left="360" w:firstLineChars="204" w:firstLine="490"/>
        <w:rPr>
          <w:rFonts w:ascii="微软雅黑" w:eastAsia="微软雅黑" w:hAnsi="微软雅黑"/>
        </w:rPr>
      </w:pPr>
    </w:p>
    <w:p w14:paraId="7621858F" w14:textId="77777777" w:rsidR="00317200" w:rsidRPr="00B8577D" w:rsidRDefault="00317200" w:rsidP="00B8577D">
      <w:pPr>
        <w:pStyle w:val="a9"/>
        <w:ind w:left="360" w:firstLineChars="204" w:firstLine="490"/>
        <w:rPr>
          <w:rFonts w:ascii="微软雅黑" w:eastAsia="微软雅黑" w:hAnsi="微软雅黑"/>
        </w:rPr>
      </w:pPr>
    </w:p>
    <w:p w14:paraId="079BAE66" w14:textId="77777777" w:rsidR="00317200" w:rsidRPr="00B8577D" w:rsidRDefault="00317200" w:rsidP="00B8577D">
      <w:pPr>
        <w:pStyle w:val="a9"/>
        <w:ind w:left="360" w:firstLineChars="204" w:firstLine="490"/>
        <w:rPr>
          <w:rFonts w:ascii="微软雅黑" w:eastAsia="微软雅黑" w:hAnsi="微软雅黑"/>
        </w:rPr>
      </w:pPr>
    </w:p>
    <w:p w14:paraId="7A7E372C" w14:textId="77777777" w:rsidR="00317200" w:rsidRPr="00B8577D" w:rsidRDefault="00317200" w:rsidP="00B8577D">
      <w:pPr>
        <w:pStyle w:val="a9"/>
        <w:ind w:left="360" w:firstLineChars="204" w:firstLine="490"/>
        <w:rPr>
          <w:rFonts w:ascii="微软雅黑" w:eastAsia="微软雅黑" w:hAnsi="微软雅黑"/>
        </w:rPr>
      </w:pPr>
    </w:p>
    <w:p w14:paraId="5717950F" w14:textId="77777777" w:rsidR="00317200" w:rsidRPr="00B8577D" w:rsidRDefault="00317200" w:rsidP="00B8577D">
      <w:pPr>
        <w:pStyle w:val="a9"/>
        <w:ind w:left="360" w:firstLineChars="204" w:firstLine="490"/>
        <w:rPr>
          <w:rFonts w:ascii="微软雅黑" w:eastAsia="微软雅黑" w:hAnsi="微软雅黑"/>
        </w:rPr>
      </w:pPr>
    </w:p>
    <w:p w14:paraId="3EBE46E0" w14:textId="77777777" w:rsidR="00317200" w:rsidRPr="00B8577D" w:rsidRDefault="00317200" w:rsidP="00B8577D">
      <w:pPr>
        <w:pStyle w:val="a9"/>
        <w:ind w:left="360" w:firstLineChars="204" w:firstLine="490"/>
        <w:rPr>
          <w:rFonts w:ascii="微软雅黑" w:eastAsia="微软雅黑" w:hAnsi="微软雅黑"/>
        </w:rPr>
      </w:pPr>
    </w:p>
    <w:p w14:paraId="57A4709B" w14:textId="77777777" w:rsidR="00317200" w:rsidRPr="00B8577D" w:rsidRDefault="00317200" w:rsidP="00B8577D">
      <w:pPr>
        <w:pStyle w:val="a9"/>
        <w:ind w:left="360" w:firstLineChars="204" w:firstLine="490"/>
        <w:rPr>
          <w:rFonts w:ascii="微软雅黑" w:eastAsia="微软雅黑" w:hAnsi="微软雅黑"/>
        </w:rPr>
      </w:pPr>
    </w:p>
    <w:p w14:paraId="2595F114" w14:textId="77777777" w:rsidR="00F26C56" w:rsidRPr="00B8577D" w:rsidRDefault="00F26C56" w:rsidP="00B8577D">
      <w:pPr>
        <w:pStyle w:val="a9"/>
        <w:ind w:left="360" w:firstLineChars="204" w:firstLine="490"/>
        <w:rPr>
          <w:rFonts w:ascii="微软雅黑" w:eastAsia="微软雅黑" w:hAnsi="微软雅黑"/>
        </w:rPr>
      </w:pPr>
    </w:p>
    <w:p w14:paraId="1B8CAB00" w14:textId="0B04C802" w:rsidR="00317200" w:rsidRPr="00B8577D" w:rsidRDefault="00317200"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上面列表中的代码就是计算机识别的一种语言。对于人来说它是非常的晦涩难懂，以至于我都不知道上面的代码究竟是什么含义。但是对于计算机来说，处理这种纯数字的代码是计算机非常擅长的事情。</w:t>
      </w:r>
      <w:r w:rsidR="009F6252" w:rsidRPr="00B8577D">
        <w:rPr>
          <w:rFonts w:ascii="微软雅黑" w:eastAsia="微软雅黑" w:hAnsi="微软雅黑" w:hint="eastAsia"/>
        </w:rPr>
        <w:t>我们将其称为“机器语言”</w:t>
      </w:r>
    </w:p>
    <w:p w14:paraId="0FA89645" w14:textId="77777777" w:rsidR="00317200" w:rsidRPr="00B8577D" w:rsidRDefault="00317200" w:rsidP="00B8577D">
      <w:pPr>
        <w:pStyle w:val="a9"/>
        <w:ind w:left="360" w:firstLineChars="204" w:firstLine="490"/>
        <w:rPr>
          <w:rFonts w:ascii="微软雅黑" w:eastAsia="微软雅黑" w:hAnsi="微软雅黑"/>
        </w:rPr>
      </w:pPr>
    </w:p>
    <w:p w14:paraId="189E7267" w14:textId="77777777" w:rsidR="00C14877" w:rsidRPr="00B8577D" w:rsidRDefault="00A03465"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我们再来探索一下上面的代码。第一列是行号。每一行后面紧跟着一个由32</w:t>
      </w:r>
      <w:r w:rsidR="00C14877" w:rsidRPr="00B8577D">
        <w:rPr>
          <w:rFonts w:ascii="微软雅黑" w:eastAsia="微软雅黑" w:hAnsi="微软雅黑" w:hint="eastAsia"/>
        </w:rPr>
        <w:t>个0或者1的字符</w:t>
      </w:r>
      <w:r w:rsidRPr="00B8577D">
        <w:rPr>
          <w:rFonts w:ascii="微软雅黑" w:eastAsia="微软雅黑" w:hAnsi="微软雅黑" w:hint="eastAsia"/>
        </w:rPr>
        <w:t>组成的</w:t>
      </w:r>
      <w:r w:rsidR="00C14877" w:rsidRPr="00B8577D">
        <w:rPr>
          <w:rFonts w:ascii="微软雅黑" w:eastAsia="微软雅黑" w:hAnsi="微软雅黑" w:hint="eastAsia"/>
        </w:rPr>
        <w:t>。CPU可以轻松识别这些字符的含义。假设识别上面这种语言的计算机每一条指令长度是32个0或1字符组成，我们称这台计算机的字长为32位。</w:t>
      </w:r>
    </w:p>
    <w:p w14:paraId="00C81F0E" w14:textId="77777777" w:rsidR="00C14877" w:rsidRPr="00B8577D" w:rsidRDefault="00C14877" w:rsidP="00B8577D">
      <w:pPr>
        <w:pStyle w:val="a9"/>
        <w:ind w:left="360" w:firstLineChars="204" w:firstLine="490"/>
        <w:rPr>
          <w:rFonts w:ascii="微软雅黑" w:eastAsia="微软雅黑" w:hAnsi="微软雅黑"/>
        </w:rPr>
      </w:pPr>
    </w:p>
    <w:p w14:paraId="08DA1016" w14:textId="1D75DAF4" w:rsidR="00317200" w:rsidRPr="00B8577D" w:rsidRDefault="00C14877"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我们再假设，这台计算机的每条指令分为两个部分，前半部分的16位是“操作码”，CPU在看到这16位的内容时就能识别出来自己所需要进行的工作。</w:t>
      </w:r>
    </w:p>
    <w:p w14:paraId="4E1D558B" w14:textId="77777777" w:rsidR="00C14877" w:rsidRPr="00B8577D" w:rsidRDefault="00C14877" w:rsidP="00B8577D">
      <w:pPr>
        <w:pStyle w:val="a9"/>
        <w:ind w:left="360" w:firstLineChars="204" w:firstLine="490"/>
        <w:rPr>
          <w:rFonts w:ascii="微软雅黑" w:eastAsia="微软雅黑" w:hAnsi="微软雅黑"/>
        </w:rPr>
      </w:pPr>
    </w:p>
    <w:p w14:paraId="5667987A" w14:textId="02AABBE6" w:rsidR="00C14877" w:rsidRPr="00B8577D" w:rsidRDefault="00C14877"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然后指令后半部分的16位称为“操作数”</w:t>
      </w:r>
      <w:r w:rsidR="009B1E43" w:rsidRPr="00B8577D">
        <w:rPr>
          <w:rFonts w:ascii="微软雅黑" w:eastAsia="微软雅黑" w:hAnsi="微软雅黑" w:hint="eastAsia"/>
        </w:rPr>
        <w:t>。</w:t>
      </w:r>
      <w:r w:rsidR="00C1196C" w:rsidRPr="00B8577D">
        <w:rPr>
          <w:rFonts w:ascii="微软雅黑" w:eastAsia="微软雅黑" w:hAnsi="微软雅黑" w:hint="eastAsia"/>
        </w:rPr>
        <w:t>这部分表明该条指令所进行的操作的目标是哪里，或者携带一些关键的信息以协助该操作。</w:t>
      </w:r>
    </w:p>
    <w:p w14:paraId="5F58541F" w14:textId="77777777" w:rsidR="00934E7A" w:rsidRPr="00B8577D" w:rsidRDefault="00934E7A" w:rsidP="00B8577D">
      <w:pPr>
        <w:pStyle w:val="a9"/>
        <w:ind w:left="360" w:firstLineChars="204" w:firstLine="490"/>
        <w:rPr>
          <w:rFonts w:ascii="微软雅黑" w:eastAsia="微软雅黑" w:hAnsi="微软雅黑"/>
        </w:rPr>
      </w:pPr>
    </w:p>
    <w:p w14:paraId="5AA02531" w14:textId="1270AD6A" w:rsidR="00934E7A" w:rsidRPr="00B8577D" w:rsidRDefault="00934E7A"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在厂商设计并且生产号一台CPU之后，会随着它附带一份上百或者上前页的“技术手册”。这本手册上写明了该型号CPU的各种参数、工作方式。最重要的是，它告诉了读者“应该用怎样一种语言来命令CPU”。</w:t>
      </w:r>
    </w:p>
    <w:p w14:paraId="07B971AF" w14:textId="77777777" w:rsidR="00934E7A" w:rsidRPr="00B8577D" w:rsidRDefault="00934E7A" w:rsidP="00B8577D">
      <w:pPr>
        <w:pStyle w:val="a9"/>
        <w:ind w:left="360" w:firstLineChars="204" w:firstLine="490"/>
        <w:rPr>
          <w:rFonts w:ascii="微软雅黑" w:eastAsia="微软雅黑" w:hAnsi="微软雅黑"/>
        </w:rPr>
      </w:pPr>
    </w:p>
    <w:p w14:paraId="704B068F" w14:textId="3EF33575" w:rsidR="00934E7A" w:rsidRPr="00B8577D" w:rsidRDefault="00934E7A"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假设你现在是工地的包工头</w:t>
      </w:r>
      <w:r w:rsidR="0015504B" w:rsidRPr="00B8577D">
        <w:rPr>
          <w:rFonts w:ascii="微软雅黑" w:eastAsia="微软雅黑" w:hAnsi="微软雅黑" w:hint="eastAsia"/>
        </w:rPr>
        <w:t>，你在指挥来自世界各地的工人</w:t>
      </w:r>
      <w:r w:rsidR="00521E25" w:rsidRPr="00B8577D">
        <w:rPr>
          <w:rFonts w:ascii="微软雅黑" w:eastAsia="微软雅黑" w:hAnsi="微软雅黑" w:hint="eastAsia"/>
        </w:rPr>
        <w:t>（而且他们都足够笨，笨到你需要非常详细地教他们该如何办事）</w:t>
      </w:r>
      <w:r w:rsidR="0015504B" w:rsidRPr="00B8577D">
        <w:rPr>
          <w:rFonts w:ascii="微软雅黑" w:eastAsia="微软雅黑" w:hAnsi="微软雅黑" w:hint="eastAsia"/>
        </w:rPr>
        <w:t>。你让每个工人都给你拿来一块砖。对中国工人应该说：“</w:t>
      </w:r>
      <w:r w:rsidR="00521E25" w:rsidRPr="00B8577D">
        <w:rPr>
          <w:rFonts w:ascii="微软雅黑" w:eastAsia="微软雅黑" w:hAnsi="微软雅黑" w:hint="eastAsia"/>
        </w:rPr>
        <w:t>从地上捡起一块砖，走到我面前，然后放下</w:t>
      </w:r>
      <w:r w:rsidR="0015504B" w:rsidRPr="00B8577D">
        <w:rPr>
          <w:rFonts w:ascii="微软雅黑" w:eastAsia="微软雅黑" w:hAnsi="微软雅黑" w:hint="eastAsia"/>
        </w:rPr>
        <w:t>”。对美国工人应该说：“</w:t>
      </w:r>
      <w:r w:rsidR="00521E25" w:rsidRPr="00B8577D">
        <w:rPr>
          <w:rFonts w:ascii="微软雅黑" w:eastAsia="微软雅黑" w:hAnsi="微软雅黑" w:hint="eastAsia"/>
        </w:rPr>
        <w:t>Pick up a piece of brick, come up to me, and then put down</w:t>
      </w:r>
      <w:r w:rsidR="0015504B" w:rsidRPr="00B8577D">
        <w:rPr>
          <w:rFonts w:ascii="微软雅黑" w:eastAsia="微软雅黑" w:hAnsi="微软雅黑" w:hint="eastAsia"/>
        </w:rPr>
        <w:t>”。可见对于相同的工作，不通的人需要不通的理解方式。</w:t>
      </w:r>
      <w:r w:rsidR="00521E25" w:rsidRPr="00B8577D">
        <w:rPr>
          <w:rFonts w:ascii="微软雅黑" w:eastAsia="微软雅黑" w:hAnsi="微软雅黑" w:hint="eastAsia"/>
        </w:rPr>
        <w:t>而且当工人太笨的时候，你的“指导”工作大量增加。</w:t>
      </w:r>
    </w:p>
    <w:p w14:paraId="53AA129D" w14:textId="77777777" w:rsidR="0015504B" w:rsidRPr="00B8577D" w:rsidRDefault="0015504B" w:rsidP="00B8577D">
      <w:pPr>
        <w:pStyle w:val="a9"/>
        <w:ind w:left="360" w:firstLineChars="204" w:firstLine="490"/>
        <w:rPr>
          <w:rFonts w:ascii="微软雅黑" w:eastAsia="微软雅黑" w:hAnsi="微软雅黑"/>
        </w:rPr>
      </w:pPr>
    </w:p>
    <w:p w14:paraId="3E98EE8C" w14:textId="74A9E422" w:rsidR="0015504B" w:rsidRPr="00B8577D" w:rsidRDefault="00521E25"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机器语言也是类似。不同</w:t>
      </w:r>
      <w:r w:rsidR="0015504B" w:rsidRPr="00B8577D">
        <w:rPr>
          <w:rFonts w:ascii="微软雅黑" w:eastAsia="微软雅黑" w:hAnsi="微软雅黑" w:hint="eastAsia"/>
        </w:rPr>
        <w:t>厂商甚至仅仅是不通型号的CPU能接</w:t>
      </w:r>
      <w:r w:rsidRPr="00B8577D">
        <w:rPr>
          <w:rFonts w:ascii="微软雅黑" w:eastAsia="微软雅黑" w:hAnsi="微软雅黑" w:hint="eastAsia"/>
        </w:rPr>
        <w:t>受的指令格式都不太相同。也就是说，上面的机器语言在这台机器上能运行，但是换了另一台机器就不一定能用</w:t>
      </w:r>
      <w:r w:rsidR="0015504B" w:rsidRPr="00B8577D">
        <w:rPr>
          <w:rFonts w:ascii="微软雅黑" w:eastAsia="微软雅黑" w:hAnsi="微软雅黑" w:hint="eastAsia"/>
        </w:rPr>
        <w:t>了。</w:t>
      </w:r>
      <w:r w:rsidRPr="00B8577D">
        <w:rPr>
          <w:rFonts w:ascii="微软雅黑" w:eastAsia="微软雅黑" w:hAnsi="微软雅黑" w:hint="eastAsia"/>
        </w:rPr>
        <w:t>而且如果只是为了让工人去搬一块砖还要费那么多口舌（指令），其实不是非常麻烦！要是能发明一种简单通用的“世界语”，命令只需要用世界语下达一次，无论是亚洲人还是非洲人，都能听懂并且去工作。</w:t>
      </w:r>
    </w:p>
    <w:p w14:paraId="5314CD19" w14:textId="77777777" w:rsidR="00521E25" w:rsidRPr="00B8577D" w:rsidRDefault="00521E25" w:rsidP="00B8577D">
      <w:pPr>
        <w:pStyle w:val="a9"/>
        <w:ind w:left="360" w:firstLineChars="204" w:firstLine="490"/>
        <w:rPr>
          <w:rFonts w:ascii="微软雅黑" w:eastAsia="微软雅黑" w:hAnsi="微软雅黑"/>
        </w:rPr>
      </w:pPr>
    </w:p>
    <w:p w14:paraId="600D14B1" w14:textId="13BC3045" w:rsidR="00521E25" w:rsidRPr="00B8577D" w:rsidRDefault="00521E25"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所以，你召集了手下一大群工人开会。你规定：“当我举起红色旗子时，你们就立刻从地上拿起一块砖。当我举起黄色旗子时，就都向我走过来</w:t>
      </w:r>
      <w:r w:rsidR="00FB5A90" w:rsidRPr="00B8577D">
        <w:rPr>
          <w:rFonts w:ascii="微软雅黑" w:eastAsia="微软雅黑" w:hAnsi="微软雅黑" w:hint="eastAsia"/>
        </w:rPr>
        <w:t>。当我举起绿色旗子时，就都把砖放在地上</w:t>
      </w:r>
      <w:r w:rsidRPr="00B8577D">
        <w:rPr>
          <w:rFonts w:ascii="微软雅黑" w:eastAsia="微软雅黑" w:hAnsi="微软雅黑" w:hint="eastAsia"/>
        </w:rPr>
        <w:t>”</w:t>
      </w:r>
      <w:r w:rsidR="00FB5A90" w:rsidRPr="00B8577D">
        <w:rPr>
          <w:rFonts w:ascii="微软雅黑" w:eastAsia="微软雅黑" w:hAnsi="微软雅黑" w:hint="eastAsia"/>
        </w:rPr>
        <w:t>。</w:t>
      </w:r>
    </w:p>
    <w:p w14:paraId="359474D9" w14:textId="77777777" w:rsidR="00FB5A90" w:rsidRPr="00B8577D" w:rsidRDefault="00FB5A90" w:rsidP="00B8577D">
      <w:pPr>
        <w:pStyle w:val="a9"/>
        <w:ind w:left="360" w:firstLineChars="204" w:firstLine="490"/>
        <w:rPr>
          <w:rFonts w:ascii="微软雅黑" w:eastAsia="微软雅黑" w:hAnsi="微软雅黑"/>
        </w:rPr>
      </w:pPr>
    </w:p>
    <w:p w14:paraId="1B538200" w14:textId="0EDB9B49" w:rsidR="00FB5A90" w:rsidRPr="00B8577D" w:rsidRDefault="00FB5A90"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这下方便了，进行同样的事情，你只需要依次举起红色、黄色、绿色旗子就够了，不用多费口舌。而你所付出的开销就是将原来冗长的命令换成一个旗子。作为工人，他们所付出的开</w:t>
      </w:r>
      <w:r w:rsidR="00D1383B" w:rsidRPr="00B8577D">
        <w:rPr>
          <w:rFonts w:ascii="微软雅黑" w:eastAsia="微软雅黑" w:hAnsi="微软雅黑" w:hint="eastAsia"/>
        </w:rPr>
        <w:t>销就是当看到某种颜色的旗子，就把它转换成对应的指令。就是这么简单！</w:t>
      </w:r>
    </w:p>
    <w:p w14:paraId="19E0F4B9" w14:textId="77777777" w:rsidR="00D1383B" w:rsidRPr="00B8577D" w:rsidRDefault="00D1383B" w:rsidP="00B8577D">
      <w:pPr>
        <w:pStyle w:val="a9"/>
        <w:ind w:left="360" w:firstLineChars="204" w:firstLine="490"/>
        <w:rPr>
          <w:rFonts w:ascii="微软雅黑" w:eastAsia="微软雅黑" w:hAnsi="微软雅黑"/>
        </w:rPr>
      </w:pPr>
    </w:p>
    <w:p w14:paraId="66190F55" w14:textId="3F285EB2" w:rsidR="00D1383B" w:rsidRPr="00B8577D" w:rsidRDefault="009F6252"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计算机厂商发现</w:t>
      </w:r>
      <w:r w:rsidR="00604BF2" w:rsidRPr="00B8577D">
        <w:rPr>
          <w:rFonts w:ascii="微软雅黑" w:eastAsia="微软雅黑" w:hAnsi="微软雅黑" w:hint="eastAsia"/>
        </w:rPr>
        <w:t>，如果</w:t>
      </w:r>
      <w:r w:rsidRPr="00B8577D">
        <w:rPr>
          <w:rFonts w:ascii="微软雅黑" w:eastAsia="微软雅黑" w:hAnsi="微软雅黑" w:hint="eastAsia"/>
        </w:rPr>
        <w:t>用上面这种“替换”的方式，很容易做出简单、可读性强、并且有可能在多种不同机器上通用的语言，</w:t>
      </w:r>
      <w:r w:rsidR="00604BF2" w:rsidRPr="00B8577D">
        <w:rPr>
          <w:rFonts w:ascii="微软雅黑" w:eastAsia="微软雅黑" w:hAnsi="微软雅黑" w:hint="eastAsia"/>
        </w:rPr>
        <w:t>于是他们就发明了一种语言，叫做“汇编语言”。</w:t>
      </w:r>
    </w:p>
    <w:p w14:paraId="0AC5BBCB" w14:textId="77777777" w:rsidR="00604BF2" w:rsidRPr="00B8577D" w:rsidRDefault="00604BF2" w:rsidP="00B8577D">
      <w:pPr>
        <w:pStyle w:val="a9"/>
        <w:ind w:left="360" w:firstLineChars="204" w:firstLine="490"/>
        <w:rPr>
          <w:rFonts w:ascii="微软雅黑" w:eastAsia="微软雅黑" w:hAnsi="微软雅黑"/>
        </w:rPr>
      </w:pPr>
    </w:p>
    <w:p w14:paraId="5EC20827" w14:textId="0DCDFEE3" w:rsidR="00604BF2" w:rsidRPr="00B8577D" w:rsidRDefault="00604BF2"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汇编语言其实就是对机器语言进行了简单的替换。用几个简短的字母替代了原来16位的操作码。用简短的标号替代了原来16位的操作数。</w:t>
      </w:r>
    </w:p>
    <w:p w14:paraId="03FD841E" w14:textId="388782BE" w:rsidR="00245837" w:rsidRPr="00B8577D" w:rsidRDefault="0000061A" w:rsidP="00B8577D">
      <w:pPr>
        <w:pStyle w:val="a9"/>
        <w:ind w:left="360" w:firstLineChars="204" w:firstLine="490"/>
        <w:rPr>
          <w:rFonts w:ascii="微软雅黑" w:eastAsia="微软雅黑" w:hAnsi="微软雅黑"/>
        </w:rPr>
      </w:pPr>
      <w:r w:rsidRPr="00B8577D">
        <w:rPr>
          <w:rFonts w:ascii="微软雅黑" w:eastAsia="微软雅黑" w:hAnsi="微软雅黑" w:hint="eastAsia"/>
          <w:noProof/>
        </w:rPr>
        <mc:AlternateContent>
          <mc:Choice Requires="wps">
            <w:drawing>
              <wp:anchor distT="0" distB="0" distL="114300" distR="114300" simplePos="0" relativeHeight="251660288" behindDoc="0" locked="0" layoutInCell="1" allowOverlap="1" wp14:anchorId="769CC346" wp14:editId="41AF836C">
                <wp:simplePos x="0" y="0"/>
                <wp:positionH relativeFrom="column">
                  <wp:posOffset>457200</wp:posOffset>
                </wp:positionH>
                <wp:positionV relativeFrom="paragraph">
                  <wp:posOffset>96520</wp:posOffset>
                </wp:positionV>
                <wp:extent cx="4914900" cy="889000"/>
                <wp:effectExtent l="0" t="0" r="38100" b="25400"/>
                <wp:wrapSquare wrapText="bothSides"/>
                <wp:docPr id="3" name="文本框 3"/>
                <wp:cNvGraphicFramePr/>
                <a:graphic xmlns:a="http://schemas.openxmlformats.org/drawingml/2006/main">
                  <a:graphicData uri="http://schemas.microsoft.com/office/word/2010/wordprocessingShape">
                    <wps:wsp>
                      <wps:cNvSpPr txBox="1"/>
                      <wps:spPr>
                        <a:xfrm>
                          <a:off x="0" y="0"/>
                          <a:ext cx="4914900" cy="889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CBD6A6" w14:textId="0FB3116B" w:rsidR="008B3536" w:rsidRDefault="008B3536">
                            <w:r>
                              <w:rPr>
                                <w:rFonts w:hint="eastAsia"/>
                              </w:rPr>
                              <w:t>代码</w:t>
                            </w:r>
                            <w:r>
                              <w:rPr>
                                <w:rFonts w:hint="eastAsia"/>
                              </w:rPr>
                              <w:t xml:space="preserve"> 1-2 </w:t>
                            </w:r>
                            <w:r>
                              <w:rPr>
                                <w:rFonts w:hint="eastAsia"/>
                              </w:rPr>
                              <w:t>汇编语言</w:t>
                            </w:r>
                          </w:p>
                          <w:p w14:paraId="152CB8DB" w14:textId="77777777" w:rsidR="008B3536" w:rsidRDefault="008B3536"/>
                          <w:p w14:paraId="6FBC6C65" w14:textId="7C08DDBC" w:rsidR="008B3536" w:rsidRDefault="008B3536">
                            <w:r>
                              <w:rPr>
                                <w:rFonts w:hint="eastAsia"/>
                              </w:rPr>
                              <w:t>01</w:t>
                            </w:r>
                            <w:r>
                              <w:rPr>
                                <w:rFonts w:hint="eastAsia"/>
                              </w:rPr>
                              <w:tab/>
                            </w:r>
                            <w:r>
                              <w:rPr>
                                <w:rFonts w:hint="eastAsia"/>
                              </w:rPr>
                              <w:tab/>
                              <w:t>0110 1001 0110 1010 0101 1001 0101 1010</w:t>
                            </w:r>
                            <w:r>
                              <w:rPr>
                                <w:rFonts w:hint="eastAsia"/>
                              </w:rPr>
                              <w:tab/>
                              <w:t>LDI #100</w:t>
                            </w:r>
                          </w:p>
                          <w:p w14:paraId="57EB9BFA" w14:textId="7198172F" w:rsidR="008B3536" w:rsidRDefault="008B3536">
                            <w:r>
                              <w:rPr>
                                <w:rFonts w:hint="eastAsia"/>
                              </w:rPr>
                              <w:t>02</w:t>
                            </w:r>
                            <w:r>
                              <w:rPr>
                                <w:rFonts w:hint="eastAsia"/>
                              </w:rPr>
                              <w:tab/>
                            </w:r>
                            <w:r>
                              <w:rPr>
                                <w:rFonts w:hint="eastAsia"/>
                              </w:rPr>
                              <w:tab/>
                              <w:t xml:space="preserve">1101 </w:t>
                            </w:r>
                            <w:proofErr w:type="spellStart"/>
                            <w:r>
                              <w:rPr>
                                <w:rFonts w:hint="eastAsia"/>
                              </w:rPr>
                              <w:t>1101</w:t>
                            </w:r>
                            <w:proofErr w:type="spellEnd"/>
                            <w:r>
                              <w:rPr>
                                <w:rFonts w:hint="eastAsia"/>
                              </w:rPr>
                              <w:t xml:space="preserve"> 1111 0001 0100 1011 0101 0111</w:t>
                            </w:r>
                            <w:r>
                              <w:rPr>
                                <w:rFonts w:hint="eastAsia"/>
                              </w:rPr>
                              <w:tab/>
                              <w:t>ADD R1</w:t>
                            </w:r>
                            <w:proofErr w:type="gramStart"/>
                            <w:r>
                              <w:rPr>
                                <w:rFonts w:hint="eastAsia"/>
                              </w:rPr>
                              <w:t>,R2,R3</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 o:spid="_x0000_s1027" type="#_x0000_t202" style="position:absolute;left:0;text-align:left;margin-left:36pt;margin-top:7.6pt;width:387pt;height:7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" filled="f" strokecolor="black [3213]">
                <v:textbox>
                  <w:txbxContent>
                    <w:p w14:paraId="49CBD6A6" w14:textId="0FB3116B" w:rsidR="00E4120F" w:rsidRDefault="00E4120F">
                      <w:r>
                        <w:rPr>
                          <w:rFonts w:hint="eastAsia"/>
                        </w:rPr>
                        <w:t>代码</w:t>
                      </w:r>
                      <w:r>
                        <w:rPr>
                          <w:rFonts w:hint="eastAsia"/>
                        </w:rPr>
                        <w:t xml:space="preserve"> 1-2 </w:t>
                      </w:r>
                      <w:r>
                        <w:rPr>
                          <w:rFonts w:hint="eastAsia"/>
                        </w:rPr>
                        <w:t>汇编语言</w:t>
                      </w:r>
                    </w:p>
                    <w:p w14:paraId="152CB8DB" w14:textId="77777777" w:rsidR="00E4120F" w:rsidRDefault="00E4120F"/>
                    <w:p w14:paraId="6FBC6C65" w14:textId="7C08DDBC" w:rsidR="00E4120F" w:rsidRDefault="00E4120F">
                      <w:r>
                        <w:rPr>
                          <w:rFonts w:hint="eastAsia"/>
                        </w:rPr>
                        <w:t>01</w:t>
                      </w:r>
                      <w:r>
                        <w:rPr>
                          <w:rFonts w:hint="eastAsia"/>
                        </w:rPr>
                        <w:tab/>
                      </w:r>
                      <w:r>
                        <w:rPr>
                          <w:rFonts w:hint="eastAsia"/>
                        </w:rPr>
                        <w:tab/>
                        <w:t>0110 1001 0110 1010 0101 1001 0101 1010</w:t>
                      </w:r>
                      <w:r>
                        <w:rPr>
                          <w:rFonts w:hint="eastAsia"/>
                        </w:rPr>
                        <w:tab/>
                        <w:t>LDI #100</w:t>
                      </w:r>
                    </w:p>
                    <w:p w14:paraId="57EB9BFA" w14:textId="7198172F" w:rsidR="00E4120F" w:rsidRDefault="00E4120F">
                      <w:r>
                        <w:rPr>
                          <w:rFonts w:hint="eastAsia"/>
                        </w:rPr>
                        <w:t>02</w:t>
                      </w:r>
                      <w:r>
                        <w:rPr>
                          <w:rFonts w:hint="eastAsia"/>
                        </w:rPr>
                        <w:tab/>
                      </w:r>
                      <w:r>
                        <w:rPr>
                          <w:rFonts w:hint="eastAsia"/>
                        </w:rPr>
                        <w:tab/>
                        <w:t>1101 1101 1111 0001 0100 1011 0101 0111</w:t>
                      </w:r>
                      <w:r>
                        <w:rPr>
                          <w:rFonts w:hint="eastAsia"/>
                        </w:rPr>
                        <w:tab/>
                        <w:t>ADD R1,R2,R3</w:t>
                      </w:r>
                    </w:p>
                  </w:txbxContent>
                </v:textbox>
                <w10:wrap type="square"/>
              </v:shape>
            </w:pict>
          </mc:Fallback>
        </mc:AlternateContent>
      </w:r>
    </w:p>
    <w:p w14:paraId="3D28C920" w14:textId="77777777" w:rsidR="0000061A" w:rsidRPr="00B8577D" w:rsidRDefault="0000061A" w:rsidP="00B8577D">
      <w:pPr>
        <w:pStyle w:val="a9"/>
        <w:ind w:left="360" w:firstLineChars="204" w:firstLine="490"/>
        <w:rPr>
          <w:rFonts w:ascii="微软雅黑" w:eastAsia="微软雅黑" w:hAnsi="微软雅黑"/>
        </w:rPr>
      </w:pPr>
    </w:p>
    <w:p w14:paraId="60B8ADC2" w14:textId="77777777" w:rsidR="0000061A" w:rsidRPr="00B8577D" w:rsidRDefault="0000061A" w:rsidP="00B8577D">
      <w:pPr>
        <w:pStyle w:val="a9"/>
        <w:ind w:left="360" w:firstLineChars="204" w:firstLine="490"/>
        <w:rPr>
          <w:rFonts w:ascii="微软雅黑" w:eastAsia="微软雅黑" w:hAnsi="微软雅黑"/>
        </w:rPr>
      </w:pPr>
    </w:p>
    <w:p w14:paraId="27EEE337" w14:textId="77777777" w:rsidR="0000061A" w:rsidRPr="00B8577D" w:rsidRDefault="0000061A" w:rsidP="00B8577D">
      <w:pPr>
        <w:pStyle w:val="a9"/>
        <w:ind w:left="360" w:firstLineChars="204" w:firstLine="490"/>
        <w:rPr>
          <w:rFonts w:ascii="微软雅黑" w:eastAsia="微软雅黑" w:hAnsi="微软雅黑"/>
        </w:rPr>
      </w:pPr>
    </w:p>
    <w:p w14:paraId="128F7280" w14:textId="77777777" w:rsidR="0000061A" w:rsidRPr="00B8577D" w:rsidRDefault="0000061A" w:rsidP="00B8577D">
      <w:pPr>
        <w:pStyle w:val="a9"/>
        <w:ind w:left="360" w:firstLineChars="204" w:firstLine="490"/>
        <w:rPr>
          <w:rFonts w:ascii="微软雅黑" w:eastAsia="微软雅黑" w:hAnsi="微软雅黑"/>
        </w:rPr>
      </w:pPr>
    </w:p>
    <w:p w14:paraId="242850D9" w14:textId="77777777" w:rsidR="0000061A" w:rsidRPr="00B8577D" w:rsidRDefault="0000061A" w:rsidP="00B8577D">
      <w:pPr>
        <w:pStyle w:val="a9"/>
        <w:ind w:left="360" w:firstLineChars="204" w:firstLine="490"/>
        <w:rPr>
          <w:rFonts w:ascii="微软雅黑" w:eastAsia="微软雅黑" w:hAnsi="微软雅黑"/>
        </w:rPr>
      </w:pPr>
    </w:p>
    <w:p w14:paraId="39B25F16" w14:textId="703D0047" w:rsidR="0000061A" w:rsidRPr="00B8577D" w:rsidRDefault="0000061A"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见上面的代码，LDI和ADD是操作码，空格后面的#100和R1,R2,R3是操作数。我们把（0100 1001 0110 1010）这么长而且难以记忆的操作码变成了LDI这么简洁的方式表达。</w:t>
      </w:r>
    </w:p>
    <w:p w14:paraId="5224FE4F" w14:textId="77777777" w:rsidR="0000061A" w:rsidRPr="00B8577D" w:rsidRDefault="0000061A" w:rsidP="00B8577D">
      <w:pPr>
        <w:pStyle w:val="a9"/>
        <w:ind w:left="360" w:firstLineChars="204" w:firstLine="490"/>
        <w:rPr>
          <w:rFonts w:ascii="微软雅黑" w:eastAsia="微软雅黑" w:hAnsi="微软雅黑"/>
        </w:rPr>
      </w:pPr>
    </w:p>
    <w:p w14:paraId="6F408CFD" w14:textId="50721B64" w:rsidR="0000061A" w:rsidRPr="00B8577D" w:rsidRDefault="0000061A"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计算机还是无法识别像汇编语言这样的语言，所以我们还是需要一种叫做“汇编工具”的程序，将汇编语言转换成真正的机器语言才能被计算机所识别。那也就是说，对于同一条汇编指令，我们可以在“转换”的时候，根据程序将会运行的目标平台，转换成不同的机器语言。只要我们做的事情一样，即便机器语言不一样，通过使用不同的转换规则，我们就能够达到同样的效果！</w:t>
      </w:r>
      <w:r w:rsidR="00252E92" w:rsidRPr="00B8577D">
        <w:rPr>
          <w:rFonts w:ascii="微软雅黑" w:eastAsia="微软雅黑" w:hAnsi="微软雅黑" w:hint="eastAsia"/>
        </w:rPr>
        <w:t>汇编语言就这么出现并且持续发展了几十年。</w:t>
      </w:r>
    </w:p>
    <w:p w14:paraId="029141A6" w14:textId="77777777" w:rsidR="00F55776" w:rsidRPr="00B8577D" w:rsidRDefault="00F55776" w:rsidP="00B8577D">
      <w:pPr>
        <w:pStyle w:val="a9"/>
        <w:ind w:left="360" w:firstLineChars="204" w:firstLine="490"/>
        <w:rPr>
          <w:rFonts w:ascii="微软雅黑" w:eastAsia="微软雅黑" w:hAnsi="微软雅黑"/>
        </w:rPr>
      </w:pPr>
    </w:p>
    <w:p w14:paraId="7D08D18B" w14:textId="4852A609" w:rsidR="00887BFD" w:rsidRPr="00B8577D" w:rsidRDefault="00887BFD"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虽然汇编语言看起来那么的美好，但是它毕竟离我们人类的认知方式有些遥远。我们在计算数学题的时候可以说：“将上述过程重复100次”（循环结构）。或者有分段函数：“如果x&lt;0则y=-1；如果x&gt;0则y=1”（选择结构）。像这样的表述，我们利用汇编语言很难“优雅”地实现。这时候如果能有一种语言能够把上面这几种结构轻松表达出来就好了！</w:t>
      </w:r>
    </w:p>
    <w:p w14:paraId="2843B3BA" w14:textId="77777777" w:rsidR="00887BFD" w:rsidRPr="00B8577D" w:rsidRDefault="00887BFD" w:rsidP="00B8577D">
      <w:pPr>
        <w:pStyle w:val="a9"/>
        <w:ind w:left="360" w:firstLineChars="204" w:firstLine="490"/>
        <w:rPr>
          <w:rFonts w:ascii="微软雅黑" w:eastAsia="微软雅黑" w:hAnsi="微软雅黑"/>
        </w:rPr>
      </w:pPr>
    </w:p>
    <w:p w14:paraId="25B87B57" w14:textId="59BC1A00" w:rsidR="00887BFD" w:rsidRPr="00B8577D" w:rsidRDefault="00887BFD"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同时，汇编语言通过统一的操作符带来了一定的通用性（可移植性）。但是像操作数是对寄存器进行操作，而不同的计算机系统的寄存器命名方式各有不同，所以它的通用性还是不是很强。这时候如果有一种语言，能够完全忽略寄存器，仅仅像数学运算那样对“变量”进行操作就好了！</w:t>
      </w:r>
    </w:p>
    <w:p w14:paraId="203E5C53" w14:textId="77777777" w:rsidR="00887BFD" w:rsidRPr="00B8577D" w:rsidRDefault="00887BFD" w:rsidP="00B8577D">
      <w:pPr>
        <w:pStyle w:val="a9"/>
        <w:ind w:left="360" w:firstLineChars="204" w:firstLine="490"/>
        <w:rPr>
          <w:rFonts w:ascii="微软雅黑" w:eastAsia="微软雅黑" w:hAnsi="微软雅黑"/>
        </w:rPr>
      </w:pPr>
    </w:p>
    <w:p w14:paraId="476A2091" w14:textId="383620BD" w:rsidR="006D3D3A" w:rsidRPr="00B8577D" w:rsidRDefault="00887BFD"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于是，高级语言出现了。</w:t>
      </w:r>
    </w:p>
    <w:p w14:paraId="19901DAD" w14:textId="77777777" w:rsidR="00F55776" w:rsidRPr="00B8577D" w:rsidRDefault="00F55776" w:rsidP="00B8577D">
      <w:pPr>
        <w:pStyle w:val="a9"/>
        <w:ind w:left="360" w:firstLineChars="204" w:firstLine="490"/>
        <w:rPr>
          <w:rFonts w:ascii="微软雅黑" w:eastAsia="微软雅黑" w:hAnsi="微软雅黑"/>
        </w:rPr>
      </w:pPr>
    </w:p>
    <w:p w14:paraId="14EB7FCD" w14:textId="4B2B8AC0" w:rsidR="0099001A" w:rsidRPr="00B8577D" w:rsidRDefault="00403D13"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高级语言分为很多种，我们在这里只论述一种叫做“命令式语言”的高级语言。这种语言的语义基础是要模拟“数据存储/数据操作”的图灵机模型。十分符合现代计算机的体系结构。</w:t>
      </w:r>
    </w:p>
    <w:p w14:paraId="5CCC058B" w14:textId="77777777" w:rsidR="003C6C24" w:rsidRPr="00B8577D" w:rsidRDefault="003C6C24" w:rsidP="00B8577D">
      <w:pPr>
        <w:pStyle w:val="a9"/>
        <w:ind w:left="360" w:firstLineChars="204" w:firstLine="490"/>
        <w:rPr>
          <w:rFonts w:ascii="微软雅黑" w:eastAsia="微软雅黑" w:hAnsi="微软雅黑"/>
        </w:rPr>
      </w:pPr>
    </w:p>
    <w:p w14:paraId="19FD93B8" w14:textId="3092C569" w:rsidR="003C6C24" w:rsidRPr="00B8577D" w:rsidRDefault="003C6C24"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如果说冰冷的机器与人类之间有一道鸿沟，汇编语言、高级语言的出现，都在不断地缩小这一种鸿沟。</w:t>
      </w:r>
    </w:p>
    <w:p w14:paraId="1921CC3C" w14:textId="77777777" w:rsidR="006D3D3A" w:rsidRPr="00B8577D" w:rsidRDefault="006D3D3A" w:rsidP="00B8577D">
      <w:pPr>
        <w:pStyle w:val="a9"/>
        <w:ind w:left="360" w:firstLineChars="204" w:firstLine="490"/>
        <w:rPr>
          <w:rFonts w:ascii="微软雅黑" w:eastAsia="微软雅黑" w:hAnsi="微软雅黑"/>
        </w:rPr>
      </w:pPr>
    </w:p>
    <w:p w14:paraId="40A4E2DA" w14:textId="57214797" w:rsidR="006D3D3A" w:rsidRPr="00B8577D" w:rsidRDefault="00EC360F"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高级语言的好处非常多：易学易懂、能够将大量的精力放在算法的实现而非计算机系统底层的研究中。而且由于它的抽象程度高更高，所以可移植性就会更好。</w:t>
      </w:r>
    </w:p>
    <w:p w14:paraId="6BD94286" w14:textId="77777777" w:rsidR="00317200" w:rsidRPr="00B8577D" w:rsidRDefault="00317200" w:rsidP="00B8577D">
      <w:pPr>
        <w:pStyle w:val="a9"/>
        <w:ind w:left="360" w:firstLineChars="204" w:firstLine="490"/>
        <w:rPr>
          <w:rFonts w:ascii="微软雅黑" w:eastAsia="微软雅黑" w:hAnsi="微软雅黑"/>
        </w:rPr>
      </w:pPr>
    </w:p>
    <w:p w14:paraId="7445EFCE" w14:textId="3085F725" w:rsidR="00776DA5" w:rsidRPr="00B8577D" w:rsidRDefault="00B25A29" w:rsidP="00FC47D4">
      <w:pPr>
        <w:pStyle w:val="a9"/>
        <w:numPr>
          <w:ilvl w:val="0"/>
          <w:numId w:val="2"/>
        </w:numPr>
        <w:ind w:firstLineChars="0"/>
        <w:rPr>
          <w:rFonts w:ascii="微软雅黑" w:eastAsia="微软雅黑" w:hAnsi="微软雅黑"/>
        </w:rPr>
      </w:pPr>
      <w:r w:rsidRPr="00B8577D">
        <w:rPr>
          <w:rFonts w:ascii="微软雅黑" w:eastAsia="微软雅黑" w:hAnsi="微软雅黑" w:hint="eastAsia"/>
        </w:rPr>
        <w:t>内存、</w:t>
      </w:r>
      <w:r w:rsidR="00776DA5" w:rsidRPr="00B8577D">
        <w:rPr>
          <w:rFonts w:ascii="微软雅黑" w:eastAsia="微软雅黑" w:hAnsi="微软雅黑" w:hint="eastAsia"/>
        </w:rPr>
        <w:t>程序</w:t>
      </w:r>
      <w:r w:rsidR="00C65C4D" w:rsidRPr="00B8577D">
        <w:rPr>
          <w:rFonts w:ascii="微软雅黑" w:eastAsia="微软雅黑" w:hAnsi="微软雅黑" w:hint="eastAsia"/>
        </w:rPr>
        <w:t>与数据</w:t>
      </w:r>
    </w:p>
    <w:p w14:paraId="515CED2D" w14:textId="3F272003" w:rsidR="003502AA" w:rsidRPr="00B8577D" w:rsidRDefault="00EA754F"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现在我们再来通过程序解释一下冯诺依曼结构计算机的工作原理。</w:t>
      </w:r>
      <w:r w:rsidR="003502AA" w:rsidRPr="00B8577D">
        <w:rPr>
          <w:rFonts w:ascii="微软雅黑" w:eastAsia="微软雅黑" w:hAnsi="微软雅黑" w:hint="eastAsia"/>
        </w:rPr>
        <w:t>上面我们曾经提到过，计算机是被程序控制的。那么程序的执行流程到底是什么样呢？</w:t>
      </w:r>
    </w:p>
    <w:p w14:paraId="5B03E429" w14:textId="77777777" w:rsidR="003502AA" w:rsidRPr="00B8577D" w:rsidRDefault="003502AA" w:rsidP="00B8577D">
      <w:pPr>
        <w:pStyle w:val="a9"/>
        <w:ind w:left="360" w:firstLineChars="204" w:firstLine="490"/>
        <w:rPr>
          <w:rFonts w:ascii="微软雅黑" w:eastAsia="微软雅黑" w:hAnsi="微软雅黑"/>
        </w:rPr>
      </w:pPr>
    </w:p>
    <w:p w14:paraId="3F54E744" w14:textId="36724DCB" w:rsidR="003502AA" w:rsidRPr="00B8577D" w:rsidRDefault="00C234E0"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首先，我们要理解程序的物理结构。一般来说，不论我们用多么高级的语言编写程序，最后都要被转化成当前计算机所能识别的机器语言。</w:t>
      </w:r>
      <w:r w:rsidR="002614F1" w:rsidRPr="00B8577D">
        <w:rPr>
          <w:rFonts w:ascii="微软雅黑" w:eastAsia="微软雅黑" w:hAnsi="微软雅黑" w:hint="eastAsia"/>
        </w:rPr>
        <w:t>这些机器语言按照严格的先后顺序存储在计算机的外存（如硬盘）上。当需要执行的时候，则将其调入主存（内存）。然后由CPU控制，按照严格的顺序逐条执行指令。</w:t>
      </w:r>
    </w:p>
    <w:p w14:paraId="09C596AB" w14:textId="77777777" w:rsidR="008312C3" w:rsidRPr="00B8577D" w:rsidRDefault="008312C3" w:rsidP="00B8577D">
      <w:pPr>
        <w:pStyle w:val="a9"/>
        <w:ind w:left="360" w:firstLineChars="204" w:firstLine="490"/>
        <w:rPr>
          <w:rFonts w:ascii="微软雅黑" w:eastAsia="微软雅黑" w:hAnsi="微软雅黑"/>
        </w:rPr>
      </w:pPr>
    </w:p>
    <w:p w14:paraId="74E0B5E7" w14:textId="764E5DB4" w:rsidR="00707BC1" w:rsidRPr="00B8577D" w:rsidRDefault="00707BC1"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那么主存（内存）到底是怎样的一种结构？</w:t>
      </w:r>
    </w:p>
    <w:p w14:paraId="376DBE53" w14:textId="77777777" w:rsidR="00707BC1" w:rsidRPr="00B8577D" w:rsidRDefault="00707BC1" w:rsidP="00B8577D">
      <w:pPr>
        <w:pStyle w:val="a9"/>
        <w:ind w:left="360" w:firstLineChars="204" w:firstLine="490"/>
        <w:rPr>
          <w:rFonts w:ascii="微软雅黑" w:eastAsia="微软雅黑" w:hAnsi="微软雅黑"/>
        </w:rPr>
      </w:pPr>
    </w:p>
    <w:p w14:paraId="082B3A6A" w14:textId="3814EA3F" w:rsidR="00707BC1" w:rsidRPr="00B8577D" w:rsidRDefault="00707BC1"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正如之前我们所讲述的图灵机上的纸带。我们可以将内存想象成类似的形式。在这里我喜欢用“抽屉”作为举例。</w:t>
      </w:r>
    </w:p>
    <w:p w14:paraId="2BC326B5" w14:textId="77777777" w:rsidR="004674AF" w:rsidRPr="00B8577D" w:rsidRDefault="004674AF" w:rsidP="00B8577D">
      <w:pPr>
        <w:pStyle w:val="a9"/>
        <w:ind w:left="360" w:firstLineChars="204" w:firstLine="490"/>
        <w:rPr>
          <w:rFonts w:ascii="微软雅黑" w:eastAsia="微软雅黑" w:hAnsi="微软雅黑"/>
        </w:rPr>
      </w:pPr>
    </w:p>
    <w:p w14:paraId="78B0B8E7" w14:textId="2D3B1099" w:rsidR="004674AF" w:rsidRPr="00B8577D" w:rsidRDefault="00DC0A24"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假设你有一个非常非常高的柜子</w:t>
      </w:r>
      <w:r w:rsidR="004674AF" w:rsidRPr="00B8577D">
        <w:rPr>
          <w:rFonts w:ascii="微软雅黑" w:eastAsia="微软雅黑" w:hAnsi="微软雅黑" w:hint="eastAsia"/>
        </w:rPr>
        <w:t>，上面从上到下依次排满了抽屉。为了方便定位，你在每个抽屉都编上了号。例如，最上面的抽屉是0号，往下一层的抽屉是1号，以此类推。</w:t>
      </w:r>
      <w:r w:rsidRPr="00B8577D">
        <w:rPr>
          <w:rFonts w:ascii="微软雅黑" w:eastAsia="微软雅黑" w:hAnsi="微软雅黑" w:hint="eastAsia"/>
        </w:rPr>
        <w:t>既然是抽屉，那在其中肯定能放一定量的东西。由于每个抽屉尺寸规格是完全一致的，所以抽屉中能存放的东西也是一致的。这种柜子其实就是内存最简单的抽象。</w:t>
      </w:r>
    </w:p>
    <w:p w14:paraId="4DF8787A" w14:textId="77777777" w:rsidR="00DC0A24" w:rsidRPr="00B8577D" w:rsidRDefault="00DC0A24" w:rsidP="00B8577D">
      <w:pPr>
        <w:pStyle w:val="a9"/>
        <w:ind w:left="360" w:firstLineChars="204" w:firstLine="490"/>
        <w:rPr>
          <w:rFonts w:ascii="微软雅黑" w:eastAsia="微软雅黑" w:hAnsi="微软雅黑"/>
        </w:rPr>
      </w:pPr>
    </w:p>
    <w:p w14:paraId="5032B151" w14:textId="2D48B4E9" w:rsidR="00DC0A24" w:rsidRPr="00B8577D" w:rsidRDefault="00DC0A24"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总结一下，内存的特性就是这个柜子的特性：有编号、编号是顺序排列的（由0、1、2递增）、在每个编号中有一块空间。好了，这就是内存！</w:t>
      </w:r>
    </w:p>
    <w:p w14:paraId="59511454" w14:textId="77777777" w:rsidR="00DC0A24" w:rsidRPr="00B8577D" w:rsidRDefault="00DC0A24" w:rsidP="00B8577D">
      <w:pPr>
        <w:pStyle w:val="a9"/>
        <w:ind w:left="360" w:firstLineChars="204" w:firstLine="490"/>
        <w:rPr>
          <w:rFonts w:ascii="微软雅黑" w:eastAsia="微软雅黑" w:hAnsi="微软雅黑"/>
        </w:rPr>
      </w:pPr>
    </w:p>
    <w:p w14:paraId="1685B183" w14:textId="5831AA00" w:rsidR="00DC0A24" w:rsidRPr="00B8577D" w:rsidRDefault="00A138E5"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当然关于内存还有一些你必须知道的细节：内存的编号从0开始到整个内存的结束称为寻址空间。</w:t>
      </w:r>
      <w:r w:rsidR="00065815" w:rsidRPr="00B8577D">
        <w:rPr>
          <w:rFonts w:ascii="微软雅黑" w:eastAsia="微软雅黑" w:hAnsi="微软雅黑" w:hint="eastAsia"/>
        </w:rPr>
        <w:t>一般地，每个编号下对应的存储空间为8位，我们称其为一字节。</w:t>
      </w:r>
      <w:r w:rsidR="00A46725" w:rsidRPr="00B8577D">
        <w:rPr>
          <w:rFonts w:ascii="微软雅黑" w:eastAsia="微软雅黑" w:hAnsi="微软雅黑" w:hint="eastAsia"/>
        </w:rPr>
        <w:t>也就是说：每一个地址对应一个能存储1字节数据的空间</w:t>
      </w:r>
    </w:p>
    <w:p w14:paraId="6BAF621D" w14:textId="77777777" w:rsidR="00707BC1" w:rsidRPr="00B8577D" w:rsidRDefault="00707BC1" w:rsidP="00B8577D">
      <w:pPr>
        <w:pStyle w:val="a9"/>
        <w:ind w:left="360" w:firstLineChars="204" w:firstLine="490"/>
        <w:rPr>
          <w:rFonts w:ascii="微软雅黑" w:eastAsia="微软雅黑" w:hAnsi="微软雅黑"/>
        </w:rPr>
      </w:pPr>
    </w:p>
    <w:p w14:paraId="5A1F3F8F" w14:textId="6C9A67E2" w:rsidR="00573A20" w:rsidRPr="00B8577D" w:rsidRDefault="008E4B5D"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一般来说，在有操作系统的计算机上，程序的执行是受到</w:t>
      </w:r>
      <w:r w:rsidR="00E136AA" w:rsidRPr="00B8577D">
        <w:rPr>
          <w:rFonts w:ascii="微软雅黑" w:eastAsia="微软雅黑" w:hAnsi="微软雅黑" w:hint="eastAsia"/>
        </w:rPr>
        <w:t>操作系统</w:t>
      </w:r>
      <w:r w:rsidR="00573A20" w:rsidRPr="00B8577D">
        <w:rPr>
          <w:rFonts w:ascii="微软雅黑" w:eastAsia="微软雅黑" w:hAnsi="微软雅黑" w:hint="eastAsia"/>
        </w:rPr>
        <w:t>控制</w:t>
      </w:r>
      <w:r w:rsidR="00A03706" w:rsidRPr="00B8577D">
        <w:rPr>
          <w:rFonts w:ascii="微软雅黑" w:eastAsia="微软雅黑" w:hAnsi="微软雅黑" w:hint="eastAsia"/>
        </w:rPr>
        <w:t>的</w:t>
      </w:r>
      <w:r w:rsidR="00573A20" w:rsidRPr="00B8577D">
        <w:rPr>
          <w:rFonts w:ascii="微软雅黑" w:eastAsia="微软雅黑" w:hAnsi="微软雅黑" w:hint="eastAsia"/>
        </w:rPr>
        <w:t>，程序执行时的变量等数据也是由操作系统所管理的。对于程序员，我们必须要了解自己程序在操作系统的管理下的运行机制，才能让我们编写出更好的程序。</w:t>
      </w:r>
    </w:p>
    <w:p w14:paraId="1D0676C8" w14:textId="77777777" w:rsidR="00573A20" w:rsidRPr="00B8577D" w:rsidRDefault="00573A20" w:rsidP="00B8577D">
      <w:pPr>
        <w:pStyle w:val="a9"/>
        <w:ind w:left="360" w:firstLineChars="204" w:firstLine="490"/>
        <w:rPr>
          <w:rFonts w:ascii="微软雅黑" w:eastAsia="微软雅黑" w:hAnsi="微软雅黑"/>
        </w:rPr>
      </w:pPr>
    </w:p>
    <w:p w14:paraId="1C07966C" w14:textId="36D91F20" w:rsidR="00573A20" w:rsidRPr="00B8577D" w:rsidRDefault="009572ED"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与“程序”遥相呼应的就是“数据”。数据可以指在程序运算过程中临时存储在主存上的内容。</w:t>
      </w:r>
      <w:r w:rsidR="00B234D7" w:rsidRPr="00B8577D">
        <w:rPr>
          <w:rFonts w:ascii="微软雅黑" w:eastAsia="微软雅黑" w:hAnsi="微软雅黑" w:hint="eastAsia"/>
        </w:rPr>
        <w:t>不严格地</w:t>
      </w:r>
      <w:r w:rsidR="008E4B5D" w:rsidRPr="00B8577D">
        <w:rPr>
          <w:rFonts w:ascii="微软雅黑" w:eastAsia="微软雅黑" w:hAnsi="微软雅黑" w:hint="eastAsia"/>
        </w:rPr>
        <w:t>说，我们可以将这种临时的数据称为变量。如何理解“变量”？变量就如同在数学中的x, y, z。在计算机中，变量是一种能够被赋值，能够被取值的元素。它对应着内存上的某个编号，在该编号下以一定的长度</w:t>
      </w:r>
      <w:r w:rsidR="0003182D" w:rsidRPr="00B8577D">
        <w:rPr>
          <w:rFonts w:ascii="微软雅黑" w:eastAsia="微软雅黑" w:hAnsi="微软雅黑" w:hint="eastAsia"/>
        </w:rPr>
        <w:t>存储着数据。</w:t>
      </w:r>
    </w:p>
    <w:p w14:paraId="06654990" w14:textId="77777777" w:rsidR="008312C3" w:rsidRPr="00B8577D" w:rsidRDefault="008312C3" w:rsidP="00B8577D">
      <w:pPr>
        <w:pStyle w:val="a9"/>
        <w:ind w:left="360" w:firstLineChars="204" w:firstLine="490"/>
        <w:rPr>
          <w:rFonts w:ascii="微软雅黑" w:eastAsia="微软雅黑" w:hAnsi="微软雅黑"/>
        </w:rPr>
      </w:pPr>
    </w:p>
    <w:p w14:paraId="16224B09" w14:textId="0E5F07BF" w:rsidR="00E54A56" w:rsidRPr="00805BFC" w:rsidRDefault="008312C3" w:rsidP="00805BFC">
      <w:pPr>
        <w:pStyle w:val="a9"/>
        <w:ind w:left="360" w:firstLineChars="204" w:firstLine="490"/>
        <w:rPr>
          <w:rFonts w:ascii="微软雅黑" w:eastAsia="微软雅黑" w:hAnsi="微软雅黑"/>
        </w:rPr>
      </w:pPr>
      <w:r w:rsidRPr="00B8577D">
        <w:rPr>
          <w:rFonts w:ascii="微软雅黑" w:eastAsia="微软雅黑" w:hAnsi="微软雅黑" w:hint="eastAsia"/>
        </w:rPr>
        <w:t>变量是内存上某段数据的逻辑表现，是组成程序的重要元素。例如，假设我们在编号为A的杯子中加满牛奶，在编号为B</w:t>
      </w:r>
      <w:r w:rsidR="00CE0CA6" w:rsidRPr="00B8577D">
        <w:rPr>
          <w:rFonts w:ascii="微软雅黑" w:eastAsia="微软雅黑" w:hAnsi="微软雅黑" w:hint="eastAsia"/>
        </w:rPr>
        <w:t>的杯子中加满果汁。现在我们想要让两个杯子中的东西交换</w:t>
      </w:r>
      <w:r w:rsidRPr="00B8577D">
        <w:rPr>
          <w:rFonts w:ascii="微软雅黑" w:eastAsia="微软雅黑" w:hAnsi="微软雅黑" w:hint="eastAsia"/>
        </w:rPr>
        <w:t>一下，即在B中装满牛奶，在A中装满果汁。这时候我们都会想到解决办法：先找到一个杯子C，将A中的牛奶倒入C中。再将B中的果汁倒入A中，再将C中的牛奶倒回到B中。如此一来，我们就实现了A与B中内容的交换。在这里A、B和C都是变量，这个编号就是内存地址，杯子中的空间就是在这个地址下内存中的空间。</w:t>
      </w:r>
      <w:r w:rsidR="002365C6" w:rsidRPr="00B8577D">
        <w:rPr>
          <w:rFonts w:ascii="微软雅黑" w:eastAsia="微软雅黑" w:hAnsi="微软雅黑" w:hint="eastAsia"/>
        </w:rPr>
        <w:t>而牛奶和果汁就是数据。</w:t>
      </w:r>
      <w:r w:rsidR="00B234D7" w:rsidRPr="00B8577D">
        <w:rPr>
          <w:rFonts w:ascii="微软雅黑" w:eastAsia="微软雅黑" w:hAnsi="微软雅黑" w:hint="eastAsia"/>
        </w:rPr>
        <w:t>这种利用杯子C来让A和B中的内容互换的流程就称之为“算法”。</w:t>
      </w:r>
    </w:p>
    <w:p w14:paraId="033DBB4D" w14:textId="77777777" w:rsidR="00E54A56" w:rsidRPr="00B8577D" w:rsidRDefault="00E54A56" w:rsidP="00B8577D">
      <w:pPr>
        <w:pStyle w:val="a9"/>
        <w:ind w:left="360" w:firstLineChars="204" w:firstLine="490"/>
        <w:rPr>
          <w:rFonts w:ascii="微软雅黑" w:eastAsia="微软雅黑" w:hAnsi="微软雅黑"/>
        </w:rPr>
      </w:pPr>
    </w:p>
    <w:p w14:paraId="042617E1" w14:textId="39398FA6" w:rsidR="009D02A0" w:rsidRPr="00B8577D" w:rsidRDefault="009D02A0"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对于高级语言来说，可以用如下的</w:t>
      </w:r>
      <w:r w:rsidR="003C0E73" w:rsidRPr="00B8577D">
        <w:rPr>
          <w:rFonts w:ascii="微软雅黑" w:eastAsia="微软雅黑" w:hAnsi="微软雅黑" w:hint="eastAsia"/>
        </w:rPr>
        <w:t>伪</w:t>
      </w:r>
      <w:r w:rsidRPr="00B8577D">
        <w:rPr>
          <w:rFonts w:ascii="微软雅黑" w:eastAsia="微软雅黑" w:hAnsi="微软雅黑" w:hint="eastAsia"/>
        </w:rPr>
        <w:t>代码表示：</w:t>
      </w:r>
    </w:p>
    <w:p w14:paraId="6AA185B2" w14:textId="77777777" w:rsidR="004B5AD4" w:rsidRPr="00B8577D" w:rsidRDefault="004B5AD4" w:rsidP="00B8577D">
      <w:pPr>
        <w:pStyle w:val="a9"/>
        <w:ind w:left="360" w:firstLineChars="204" w:firstLine="490"/>
        <w:rPr>
          <w:rFonts w:ascii="微软雅黑" w:eastAsia="微软雅黑" w:hAnsi="微软雅黑"/>
        </w:rPr>
      </w:pPr>
    </w:p>
    <w:p w14:paraId="359F3313" w14:textId="7E09DABA" w:rsidR="009D02A0" w:rsidRPr="00B8577D" w:rsidRDefault="009D02A0" w:rsidP="00B8577D">
      <w:pPr>
        <w:pStyle w:val="a9"/>
        <w:ind w:left="360" w:firstLineChars="204" w:firstLine="490"/>
        <w:rPr>
          <w:rFonts w:ascii="微软雅黑" w:eastAsia="微软雅黑" w:hAnsi="微软雅黑"/>
        </w:rPr>
      </w:pPr>
      <w:r w:rsidRPr="00B8577D">
        <w:rPr>
          <w:rFonts w:ascii="微软雅黑" w:eastAsia="微软雅黑" w:hAnsi="微软雅黑" w:hint="eastAsia"/>
          <w:noProof/>
        </w:rPr>
        <mc:AlternateContent>
          <mc:Choice Requires="wps">
            <w:drawing>
              <wp:anchor distT="0" distB="0" distL="114300" distR="114300" simplePos="0" relativeHeight="251661312" behindDoc="0" locked="0" layoutInCell="1" allowOverlap="1" wp14:anchorId="33509D7B" wp14:editId="11D518F1">
                <wp:simplePos x="0" y="0"/>
                <wp:positionH relativeFrom="column">
                  <wp:posOffset>914400</wp:posOffset>
                </wp:positionH>
                <wp:positionV relativeFrom="paragraph">
                  <wp:posOffset>55880</wp:posOffset>
                </wp:positionV>
                <wp:extent cx="3543300" cy="1270000"/>
                <wp:effectExtent l="0" t="0" r="38100" b="25400"/>
                <wp:wrapSquare wrapText="bothSides"/>
                <wp:docPr id="4" name="文本框 4"/>
                <wp:cNvGraphicFramePr/>
                <a:graphic xmlns:a="http://schemas.openxmlformats.org/drawingml/2006/main">
                  <a:graphicData uri="http://schemas.microsoft.com/office/word/2010/wordprocessingShape">
                    <wps:wsp>
                      <wps:cNvSpPr txBox="1"/>
                      <wps:spPr>
                        <a:xfrm>
                          <a:off x="0" y="0"/>
                          <a:ext cx="3543300" cy="1270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B2681F" w14:textId="7066982E" w:rsidR="008B3536" w:rsidRDefault="008B3536">
                            <w:r>
                              <w:rPr>
                                <w:rFonts w:hint="eastAsia"/>
                              </w:rPr>
                              <w:t>程序</w:t>
                            </w:r>
                            <w:r>
                              <w:rPr>
                                <w:rFonts w:hint="eastAsia"/>
                              </w:rPr>
                              <w:t xml:space="preserve"> 2-1 </w:t>
                            </w:r>
                            <w:r>
                              <w:rPr>
                                <w:rFonts w:hint="eastAsia"/>
                              </w:rPr>
                              <w:t>变量交换</w:t>
                            </w:r>
                          </w:p>
                          <w:p w14:paraId="70283EED" w14:textId="7EBAEABE" w:rsidR="008B3536" w:rsidRDefault="008B3536">
                            <w:proofErr w:type="gramStart"/>
                            <w:r>
                              <w:rPr>
                                <w:rFonts w:hint="eastAsia"/>
                              </w:rPr>
                              <w:t>a</w:t>
                            </w:r>
                            <w:proofErr w:type="gramEnd"/>
                            <w:r>
                              <w:rPr>
                                <w:rFonts w:hint="eastAsia"/>
                              </w:rPr>
                              <w:t xml:space="preserve"> = 1;</w:t>
                            </w:r>
                          </w:p>
                          <w:p w14:paraId="2B4236F2" w14:textId="63CC650C" w:rsidR="008B3536" w:rsidRDefault="008B3536">
                            <w:proofErr w:type="gramStart"/>
                            <w:r>
                              <w:rPr>
                                <w:rFonts w:hint="eastAsia"/>
                              </w:rPr>
                              <w:t>b</w:t>
                            </w:r>
                            <w:proofErr w:type="gramEnd"/>
                            <w:r>
                              <w:rPr>
                                <w:rFonts w:hint="eastAsia"/>
                              </w:rPr>
                              <w:t xml:space="preserve"> = 2;</w:t>
                            </w:r>
                          </w:p>
                          <w:p w14:paraId="6BBFA46C" w14:textId="334D5819" w:rsidR="008B3536" w:rsidRDefault="008B3536">
                            <w:proofErr w:type="gramStart"/>
                            <w:r>
                              <w:rPr>
                                <w:rFonts w:hint="eastAsia"/>
                              </w:rPr>
                              <w:t>c</w:t>
                            </w:r>
                            <w:proofErr w:type="gramEnd"/>
                            <w:r>
                              <w:rPr>
                                <w:rFonts w:hint="eastAsia"/>
                              </w:rPr>
                              <w:t xml:space="preserve"> = a;</w:t>
                            </w:r>
                          </w:p>
                          <w:p w14:paraId="1DFFD414" w14:textId="2D182744" w:rsidR="008B3536" w:rsidRDefault="008B3536">
                            <w:proofErr w:type="gramStart"/>
                            <w:r>
                              <w:rPr>
                                <w:rFonts w:hint="eastAsia"/>
                              </w:rPr>
                              <w:t>a</w:t>
                            </w:r>
                            <w:proofErr w:type="gramEnd"/>
                            <w:r>
                              <w:rPr>
                                <w:rFonts w:hint="eastAsia"/>
                              </w:rPr>
                              <w:t xml:space="preserve"> = b;</w:t>
                            </w:r>
                          </w:p>
                          <w:p w14:paraId="12A731A6" w14:textId="6EA82AC9" w:rsidR="008B3536" w:rsidRDefault="008B3536">
                            <w:proofErr w:type="gramStart"/>
                            <w:r>
                              <w:rPr>
                                <w:rFonts w:hint="eastAsia"/>
                              </w:rPr>
                              <w:t>b</w:t>
                            </w:r>
                            <w:proofErr w:type="gramEnd"/>
                            <w:r>
                              <w:rPr>
                                <w:rFonts w:hint="eastAsia"/>
                              </w:rPr>
                              <w:t xml:space="preserve"> =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 o:spid="_x0000_s1028" type="#_x0000_t202" style="position:absolute;left:0;text-align:left;margin-left:1in;margin-top:4.4pt;width:279pt;height:10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" filled="f" strokecolor="black [3213]">
                <v:textbox>
                  <w:txbxContent>
                    <w:p w14:paraId="28B2681F" w14:textId="7066982E" w:rsidR="00E4120F" w:rsidRDefault="00E4120F">
                      <w:r>
                        <w:rPr>
                          <w:rFonts w:hint="eastAsia"/>
                        </w:rPr>
                        <w:t>程序</w:t>
                      </w:r>
                      <w:r>
                        <w:rPr>
                          <w:rFonts w:hint="eastAsia"/>
                        </w:rPr>
                        <w:t xml:space="preserve"> 2-1 </w:t>
                      </w:r>
                      <w:r>
                        <w:rPr>
                          <w:rFonts w:hint="eastAsia"/>
                        </w:rPr>
                        <w:t>变量交换</w:t>
                      </w:r>
                    </w:p>
                    <w:p w14:paraId="70283EED" w14:textId="7EBAEABE" w:rsidR="00E4120F" w:rsidRDefault="00E4120F">
                      <w:r>
                        <w:rPr>
                          <w:rFonts w:hint="eastAsia"/>
                        </w:rPr>
                        <w:t>a = 1;</w:t>
                      </w:r>
                    </w:p>
                    <w:p w14:paraId="2B4236F2" w14:textId="63CC650C" w:rsidR="00E4120F" w:rsidRDefault="00E4120F">
                      <w:r>
                        <w:rPr>
                          <w:rFonts w:hint="eastAsia"/>
                        </w:rPr>
                        <w:t>b = 2;</w:t>
                      </w:r>
                    </w:p>
                    <w:p w14:paraId="6BBFA46C" w14:textId="334D5819" w:rsidR="00E4120F" w:rsidRDefault="00E4120F">
                      <w:r>
                        <w:rPr>
                          <w:rFonts w:hint="eastAsia"/>
                        </w:rPr>
                        <w:t>c = a;</w:t>
                      </w:r>
                    </w:p>
                    <w:p w14:paraId="1DFFD414" w14:textId="2D182744" w:rsidR="00E4120F" w:rsidRDefault="00E4120F">
                      <w:r>
                        <w:rPr>
                          <w:rFonts w:hint="eastAsia"/>
                        </w:rPr>
                        <w:t>a = b;</w:t>
                      </w:r>
                    </w:p>
                    <w:p w14:paraId="12A731A6" w14:textId="6EA82AC9" w:rsidR="00E4120F" w:rsidRDefault="00E4120F">
                      <w:r>
                        <w:rPr>
                          <w:rFonts w:hint="eastAsia"/>
                        </w:rPr>
                        <w:t>b = c;</w:t>
                      </w:r>
                    </w:p>
                  </w:txbxContent>
                </v:textbox>
                <w10:wrap type="square"/>
              </v:shape>
            </w:pict>
          </mc:Fallback>
        </mc:AlternateContent>
      </w:r>
    </w:p>
    <w:p w14:paraId="5A025240" w14:textId="77777777" w:rsidR="002365C6" w:rsidRPr="00B8577D" w:rsidRDefault="002365C6" w:rsidP="00B8577D">
      <w:pPr>
        <w:pStyle w:val="a9"/>
        <w:ind w:left="360" w:firstLineChars="204" w:firstLine="490"/>
        <w:rPr>
          <w:rFonts w:ascii="微软雅黑" w:eastAsia="微软雅黑" w:hAnsi="微软雅黑"/>
        </w:rPr>
      </w:pPr>
    </w:p>
    <w:p w14:paraId="493EC35B" w14:textId="77777777" w:rsidR="009D02A0" w:rsidRPr="00B8577D" w:rsidRDefault="009D02A0" w:rsidP="00B8577D">
      <w:pPr>
        <w:pStyle w:val="a9"/>
        <w:ind w:left="360" w:firstLineChars="204" w:firstLine="490"/>
        <w:rPr>
          <w:rFonts w:ascii="微软雅黑" w:eastAsia="微软雅黑" w:hAnsi="微软雅黑"/>
        </w:rPr>
      </w:pPr>
    </w:p>
    <w:p w14:paraId="07D94464" w14:textId="77777777" w:rsidR="009D02A0" w:rsidRPr="00B8577D" w:rsidRDefault="009D02A0" w:rsidP="00B8577D">
      <w:pPr>
        <w:pStyle w:val="a9"/>
        <w:ind w:left="360" w:firstLineChars="204" w:firstLine="490"/>
        <w:rPr>
          <w:rFonts w:ascii="微软雅黑" w:eastAsia="微软雅黑" w:hAnsi="微软雅黑"/>
        </w:rPr>
      </w:pPr>
    </w:p>
    <w:p w14:paraId="35216AFF" w14:textId="77777777" w:rsidR="009D02A0" w:rsidRPr="00B8577D" w:rsidRDefault="009D02A0" w:rsidP="00B8577D">
      <w:pPr>
        <w:pStyle w:val="a9"/>
        <w:ind w:left="360" w:firstLineChars="204" w:firstLine="490"/>
        <w:rPr>
          <w:rFonts w:ascii="微软雅黑" w:eastAsia="微软雅黑" w:hAnsi="微软雅黑"/>
        </w:rPr>
      </w:pPr>
    </w:p>
    <w:p w14:paraId="5192ECC8" w14:textId="77777777" w:rsidR="004B5AD4" w:rsidRPr="00805BFC" w:rsidRDefault="004B5AD4" w:rsidP="00805BFC">
      <w:pPr>
        <w:rPr>
          <w:rFonts w:ascii="微软雅黑" w:eastAsia="微软雅黑" w:hAnsi="微软雅黑"/>
        </w:rPr>
      </w:pPr>
    </w:p>
    <w:p w14:paraId="253A92C9" w14:textId="0148A445" w:rsidR="00E55A1B" w:rsidRPr="00B8577D" w:rsidRDefault="003C0E73"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我们把上面这段代码称为伪代码。</w:t>
      </w:r>
      <w:r w:rsidR="00805BFC">
        <w:rPr>
          <w:rFonts w:ascii="微软雅黑" w:eastAsia="微软雅黑" w:hAnsi="微软雅黑" w:hint="eastAsia"/>
        </w:rPr>
        <w:t>是</w:t>
      </w:r>
      <w:r w:rsidRPr="00B8577D">
        <w:rPr>
          <w:rFonts w:ascii="微软雅黑" w:eastAsia="微软雅黑" w:hAnsi="微软雅黑" w:hint="eastAsia"/>
        </w:rPr>
        <w:t>因为这段代码并不是某种计算机能识别的代码，而是人类用来表达想法的工具。我们将会在稍后的课程学习到真正的计算机语言。</w:t>
      </w:r>
    </w:p>
    <w:p w14:paraId="06CF4339" w14:textId="77777777" w:rsidR="00E55A1B" w:rsidRPr="00B8577D" w:rsidRDefault="00E55A1B" w:rsidP="00B8577D">
      <w:pPr>
        <w:pStyle w:val="a9"/>
        <w:ind w:left="360" w:firstLineChars="204" w:firstLine="490"/>
        <w:rPr>
          <w:rFonts w:ascii="微软雅黑" w:eastAsia="微软雅黑" w:hAnsi="微软雅黑"/>
        </w:rPr>
      </w:pPr>
    </w:p>
    <w:p w14:paraId="3DDB2147" w14:textId="77777777" w:rsidR="00BA7AEF" w:rsidRPr="00B8577D" w:rsidRDefault="00BA7AEF" w:rsidP="00B8577D">
      <w:pPr>
        <w:pStyle w:val="a9"/>
        <w:ind w:left="360" w:firstLineChars="204" w:firstLine="490"/>
        <w:rPr>
          <w:rFonts w:ascii="微软雅黑" w:eastAsia="微软雅黑" w:hAnsi="微软雅黑"/>
        </w:rPr>
      </w:pPr>
    </w:p>
    <w:p w14:paraId="585296AE" w14:textId="11702B60" w:rsidR="00E55A1B" w:rsidRPr="00B8577D" w:rsidRDefault="00E55A1B" w:rsidP="00FC47D4">
      <w:pPr>
        <w:pStyle w:val="a9"/>
        <w:numPr>
          <w:ilvl w:val="0"/>
          <w:numId w:val="2"/>
        </w:numPr>
        <w:ind w:firstLineChars="0"/>
        <w:rPr>
          <w:rFonts w:ascii="微软雅黑" w:eastAsia="微软雅黑" w:hAnsi="微软雅黑"/>
        </w:rPr>
      </w:pPr>
      <w:r w:rsidRPr="00B8577D">
        <w:rPr>
          <w:rFonts w:ascii="微软雅黑" w:eastAsia="微软雅黑" w:hAnsi="微软雅黑" w:hint="eastAsia"/>
        </w:rPr>
        <w:t>算法</w:t>
      </w:r>
      <w:r w:rsidR="00C96558" w:rsidRPr="00B8577D">
        <w:rPr>
          <w:rFonts w:ascii="微软雅黑" w:eastAsia="微软雅黑" w:hAnsi="微软雅黑" w:hint="eastAsia"/>
        </w:rPr>
        <w:t>与算法的复杂性</w:t>
      </w:r>
    </w:p>
    <w:p w14:paraId="7A08FA8F" w14:textId="77777777" w:rsidR="00E55A1B" w:rsidRPr="00B8577D" w:rsidRDefault="00E55A1B" w:rsidP="00E55A1B">
      <w:pPr>
        <w:pStyle w:val="a9"/>
        <w:ind w:left="360" w:firstLineChars="0" w:firstLine="0"/>
        <w:rPr>
          <w:rFonts w:ascii="微软雅黑" w:eastAsia="微软雅黑" w:hAnsi="微软雅黑"/>
        </w:rPr>
      </w:pPr>
    </w:p>
    <w:p w14:paraId="1FB9B666" w14:textId="24DA1FD2" w:rsidR="00E55A1B" w:rsidRPr="00B8577D" w:rsidRDefault="004B5AD4"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高级语言的出现，让硬件设计与软件设计工作逐渐分离。作为程序员，我们所关注的内容主要是控制机器运转的一系列规则。而机器怎么理解这些规则的描述是硬件工程师的工作，与我们没有太大的关系。所以我们工作的重点在于设计一套解决问题的逻辑流程。这套流程的核心就是算法。</w:t>
      </w:r>
    </w:p>
    <w:p w14:paraId="11D3CC04" w14:textId="77777777" w:rsidR="00E55A1B" w:rsidRPr="00B8577D" w:rsidRDefault="00E55A1B" w:rsidP="00B8577D">
      <w:pPr>
        <w:pStyle w:val="a9"/>
        <w:ind w:left="360" w:firstLineChars="204" w:firstLine="490"/>
        <w:rPr>
          <w:rFonts w:ascii="微软雅黑" w:eastAsia="微软雅黑" w:hAnsi="微软雅黑"/>
        </w:rPr>
      </w:pPr>
    </w:p>
    <w:p w14:paraId="51C32148" w14:textId="77777777" w:rsidR="00E55A1B" w:rsidRPr="00B8577D" w:rsidRDefault="00E55A1B"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算法其实就是完成某种事情的步骤，也就是将某件复杂的事情拆分成很多道简单的工序。例如把A杯与B杯中的内容互换：</w:t>
      </w:r>
    </w:p>
    <w:p w14:paraId="56EBD888" w14:textId="77777777" w:rsidR="00E55A1B" w:rsidRPr="00B8577D" w:rsidRDefault="00E55A1B"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1,从A到C;</w:t>
      </w:r>
    </w:p>
    <w:p w14:paraId="69E2D151" w14:textId="77777777" w:rsidR="00E55A1B" w:rsidRPr="00B8577D" w:rsidRDefault="00E55A1B"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 xml:space="preserve">2,从B到A; </w:t>
      </w:r>
    </w:p>
    <w:p w14:paraId="32520532" w14:textId="1D7F1044" w:rsidR="00E55A1B" w:rsidRPr="00B8577D" w:rsidRDefault="00E55A1B"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3,从C到B。</w:t>
      </w:r>
    </w:p>
    <w:p w14:paraId="319A27AA" w14:textId="1D6C07FA" w:rsidR="00E55A1B" w:rsidRPr="00B8577D" w:rsidRDefault="00E55A1B"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这样的工序就是一种算法。而简单地算法相互组合又能实现出复杂的算法。例如我们有</w:t>
      </w:r>
      <w:r w:rsidR="00E54A56" w:rsidRPr="00B8577D">
        <w:rPr>
          <w:rFonts w:ascii="微软雅黑" w:eastAsia="微软雅黑" w:hAnsi="微软雅黑" w:hint="eastAsia"/>
        </w:rPr>
        <w:t>5</w:t>
      </w:r>
      <w:r w:rsidRPr="00B8577D">
        <w:rPr>
          <w:rFonts w:ascii="微软雅黑" w:eastAsia="微软雅黑" w:hAnsi="微软雅黑" w:hint="eastAsia"/>
        </w:rPr>
        <w:t>个高矮各不相同的人排成一列，现在我想让长得最高的人排到第一个位置上，该如何去设计这个算法？</w:t>
      </w:r>
    </w:p>
    <w:p w14:paraId="15E5E843" w14:textId="3D9D8230" w:rsidR="00E54A56" w:rsidRPr="00B8577D" w:rsidRDefault="00E54A56" w:rsidP="00B8577D">
      <w:pPr>
        <w:pStyle w:val="a9"/>
        <w:ind w:left="360" w:firstLineChars="204" w:firstLine="490"/>
        <w:rPr>
          <w:rFonts w:ascii="微软雅黑" w:eastAsia="微软雅黑" w:hAnsi="微软雅黑"/>
        </w:rPr>
      </w:pPr>
    </w:p>
    <w:p w14:paraId="04C36956" w14:textId="77777777" w:rsidR="009D4B47" w:rsidRPr="00B8577D" w:rsidRDefault="00E54A56" w:rsidP="00B8577D">
      <w:pPr>
        <w:pStyle w:val="a9"/>
        <w:ind w:left="360" w:firstLineChars="204" w:firstLine="490"/>
        <w:rPr>
          <w:rFonts w:ascii="微软雅黑" w:eastAsia="微软雅黑" w:hAnsi="微软雅黑"/>
        </w:rPr>
      </w:pPr>
      <w:r w:rsidRPr="00B8577D">
        <w:rPr>
          <w:rFonts w:ascii="微软雅黑" w:eastAsia="微软雅黑" w:hAnsi="微软雅黑" w:hint="eastAsia"/>
          <w:noProof/>
        </w:rPr>
        <mc:AlternateContent>
          <mc:Choice Requires="wps">
            <w:drawing>
              <wp:anchor distT="0" distB="0" distL="114300" distR="114300" simplePos="0" relativeHeight="251663360" behindDoc="0" locked="0" layoutInCell="1" allowOverlap="1" wp14:anchorId="5B244EE5" wp14:editId="09826676">
                <wp:simplePos x="0" y="0"/>
                <wp:positionH relativeFrom="column">
                  <wp:posOffset>0</wp:posOffset>
                </wp:positionH>
                <wp:positionV relativeFrom="paragraph">
                  <wp:posOffset>731520</wp:posOffset>
                </wp:positionV>
                <wp:extent cx="5600700" cy="1270000"/>
                <wp:effectExtent l="0" t="0" r="38100" b="25400"/>
                <wp:wrapSquare wrapText="bothSides"/>
                <wp:docPr id="2" name="文本框 2"/>
                <wp:cNvGraphicFramePr/>
                <a:graphic xmlns:a="http://schemas.openxmlformats.org/drawingml/2006/main">
                  <a:graphicData uri="http://schemas.microsoft.com/office/word/2010/wordprocessingShape">
                    <wps:wsp>
                      <wps:cNvSpPr txBox="1"/>
                      <wps:spPr>
                        <a:xfrm>
                          <a:off x="0" y="0"/>
                          <a:ext cx="5600700" cy="1270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66AC0A" w14:textId="1EE5326A" w:rsidR="008B3536" w:rsidRDefault="008B3536" w:rsidP="00E54A56">
                            <w:r>
                              <w:rPr>
                                <w:rFonts w:hint="eastAsia"/>
                              </w:rPr>
                              <w:t>程序</w:t>
                            </w:r>
                            <w:r>
                              <w:rPr>
                                <w:rFonts w:hint="eastAsia"/>
                              </w:rPr>
                              <w:t xml:space="preserve"> 2-2 </w:t>
                            </w:r>
                            <w:r>
                              <w:rPr>
                                <w:rFonts w:hint="eastAsia"/>
                              </w:rPr>
                              <w:t>选排头</w:t>
                            </w:r>
                          </w:p>
                          <w:p w14:paraId="7283DAC2" w14:textId="77777777" w:rsidR="008B3536" w:rsidRDefault="008B3536" w:rsidP="00E54A56"/>
                          <w:p w14:paraId="6E602D0E" w14:textId="2486BDCE" w:rsidR="008B3536" w:rsidRDefault="008B3536" w:rsidP="00E54A56">
                            <w:pPr>
                              <w:pStyle w:val="a9"/>
                              <w:numPr>
                                <w:ilvl w:val="0"/>
                                <w:numId w:val="4"/>
                              </w:numPr>
                              <w:ind w:firstLineChars="0"/>
                            </w:pPr>
                            <w:r>
                              <w:rPr>
                                <w:rFonts w:hint="eastAsia"/>
                              </w:rPr>
                              <w:t>如果</w:t>
                            </w:r>
                            <w:r>
                              <w:rPr>
                                <w:rFonts w:hint="eastAsia"/>
                              </w:rPr>
                              <w:t>queue[5]</w:t>
                            </w:r>
                            <w:r>
                              <w:rPr>
                                <w:rFonts w:hint="eastAsia"/>
                              </w:rPr>
                              <w:t>的身高</w:t>
                            </w:r>
                            <w:r>
                              <w:rPr>
                                <w:rFonts w:hint="eastAsia"/>
                              </w:rPr>
                              <w:t xml:space="preserve"> &gt; queue[4]</w:t>
                            </w:r>
                            <w:r>
                              <w:rPr>
                                <w:rFonts w:hint="eastAsia"/>
                              </w:rPr>
                              <w:t>的身高则这两人交换位置，否则什么也不做</w:t>
                            </w:r>
                          </w:p>
                          <w:p w14:paraId="19D58535" w14:textId="7EB5A4E8" w:rsidR="008B3536" w:rsidRDefault="008B3536" w:rsidP="00E54A56">
                            <w:pPr>
                              <w:pStyle w:val="a9"/>
                              <w:numPr>
                                <w:ilvl w:val="0"/>
                                <w:numId w:val="4"/>
                              </w:numPr>
                              <w:ind w:firstLineChars="0"/>
                            </w:pPr>
                            <w:r>
                              <w:rPr>
                                <w:rFonts w:hint="eastAsia"/>
                              </w:rPr>
                              <w:t>如果</w:t>
                            </w:r>
                            <w:r>
                              <w:rPr>
                                <w:rFonts w:hint="eastAsia"/>
                              </w:rPr>
                              <w:t>queue[4]</w:t>
                            </w:r>
                            <w:r>
                              <w:rPr>
                                <w:rFonts w:hint="eastAsia"/>
                              </w:rPr>
                              <w:t>的身高</w:t>
                            </w:r>
                            <w:r>
                              <w:rPr>
                                <w:rFonts w:hint="eastAsia"/>
                              </w:rPr>
                              <w:t xml:space="preserve"> &gt; queue[3]</w:t>
                            </w:r>
                            <w:r>
                              <w:rPr>
                                <w:rFonts w:hint="eastAsia"/>
                              </w:rPr>
                              <w:t>的身高则这两人交换位置，否则什么也不做</w:t>
                            </w:r>
                          </w:p>
                          <w:p w14:paraId="2F640085" w14:textId="04D623B6" w:rsidR="008B3536" w:rsidRDefault="008B3536" w:rsidP="00E54A56">
                            <w:pPr>
                              <w:pStyle w:val="a9"/>
                              <w:numPr>
                                <w:ilvl w:val="0"/>
                                <w:numId w:val="4"/>
                              </w:numPr>
                              <w:ind w:firstLineChars="0"/>
                            </w:pPr>
                            <w:r>
                              <w:rPr>
                                <w:rFonts w:hint="eastAsia"/>
                              </w:rPr>
                              <w:t>如果</w:t>
                            </w:r>
                            <w:r>
                              <w:rPr>
                                <w:rFonts w:hint="eastAsia"/>
                              </w:rPr>
                              <w:t>queue[3]</w:t>
                            </w:r>
                            <w:r>
                              <w:rPr>
                                <w:rFonts w:hint="eastAsia"/>
                              </w:rPr>
                              <w:t>的身高</w:t>
                            </w:r>
                            <w:r>
                              <w:rPr>
                                <w:rFonts w:hint="eastAsia"/>
                              </w:rPr>
                              <w:t xml:space="preserve"> &gt; queue[2]</w:t>
                            </w:r>
                            <w:r>
                              <w:rPr>
                                <w:rFonts w:hint="eastAsia"/>
                              </w:rPr>
                              <w:t>的身高则这两人交换位置，否则什么也不做</w:t>
                            </w:r>
                          </w:p>
                          <w:p w14:paraId="6DFEC8FA" w14:textId="6A0A5835" w:rsidR="008B3536" w:rsidRDefault="008B3536" w:rsidP="00E54A56">
                            <w:pPr>
                              <w:pStyle w:val="a9"/>
                              <w:numPr>
                                <w:ilvl w:val="0"/>
                                <w:numId w:val="4"/>
                              </w:numPr>
                              <w:ind w:firstLineChars="0"/>
                            </w:pPr>
                            <w:r>
                              <w:rPr>
                                <w:rFonts w:hint="eastAsia"/>
                              </w:rPr>
                              <w:t>如果</w:t>
                            </w:r>
                            <w:r>
                              <w:rPr>
                                <w:rFonts w:hint="eastAsia"/>
                              </w:rPr>
                              <w:t>queue[2]</w:t>
                            </w:r>
                            <w:r>
                              <w:rPr>
                                <w:rFonts w:hint="eastAsia"/>
                              </w:rPr>
                              <w:t>的身高</w:t>
                            </w:r>
                            <w:r>
                              <w:rPr>
                                <w:rFonts w:hint="eastAsia"/>
                              </w:rPr>
                              <w:t xml:space="preserve"> &gt; queue[1]</w:t>
                            </w:r>
                            <w:r>
                              <w:rPr>
                                <w:rFonts w:hint="eastAsia"/>
                              </w:rPr>
                              <w:t>的身高则这两人交换位置，否则什么也不做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 o:spid="_x0000_s1029" type="#_x0000_t202" style="position:absolute;left:0;text-align:left;margin-left:0;margin-top:57.6pt;width:441pt;height:10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" filled="f" strokecolor="black [3213]">
                <v:textbox>
                  <w:txbxContent>
                    <w:p w14:paraId="7D66AC0A" w14:textId="1EE5326A" w:rsidR="00E4120F" w:rsidRDefault="00E4120F" w:rsidP="00E54A56">
                      <w:r>
                        <w:rPr>
                          <w:rFonts w:hint="eastAsia"/>
                        </w:rPr>
                        <w:t>程序</w:t>
                      </w:r>
                      <w:r>
                        <w:rPr>
                          <w:rFonts w:hint="eastAsia"/>
                        </w:rPr>
                        <w:t xml:space="preserve"> 2-2 </w:t>
                      </w:r>
                      <w:r>
                        <w:rPr>
                          <w:rFonts w:hint="eastAsia"/>
                        </w:rPr>
                        <w:t>选排头</w:t>
                      </w:r>
                    </w:p>
                    <w:p w14:paraId="7283DAC2" w14:textId="77777777" w:rsidR="00E4120F" w:rsidRDefault="00E4120F" w:rsidP="00E54A56"/>
                    <w:p w14:paraId="6E602D0E" w14:textId="2486BDCE" w:rsidR="00E4120F" w:rsidRDefault="00E4120F" w:rsidP="00E54A56">
                      <w:pPr>
                        <w:pStyle w:val="a9"/>
                        <w:numPr>
                          <w:ilvl w:val="0"/>
                          <w:numId w:val="4"/>
                        </w:numPr>
                        <w:ind w:firstLineChars="0"/>
                      </w:pPr>
                      <w:r>
                        <w:rPr>
                          <w:rFonts w:hint="eastAsia"/>
                        </w:rPr>
                        <w:t>如果</w:t>
                      </w:r>
                      <w:r>
                        <w:rPr>
                          <w:rFonts w:hint="eastAsia"/>
                        </w:rPr>
                        <w:t>queue[5]</w:t>
                      </w:r>
                      <w:r>
                        <w:rPr>
                          <w:rFonts w:hint="eastAsia"/>
                        </w:rPr>
                        <w:t>的身高</w:t>
                      </w:r>
                      <w:r>
                        <w:rPr>
                          <w:rFonts w:hint="eastAsia"/>
                        </w:rPr>
                        <w:t xml:space="preserve"> &gt; queue[4]</w:t>
                      </w:r>
                      <w:r>
                        <w:rPr>
                          <w:rFonts w:hint="eastAsia"/>
                        </w:rPr>
                        <w:t>的身高则这两人交换位置，否则什么也不做</w:t>
                      </w:r>
                    </w:p>
                    <w:p w14:paraId="19D58535" w14:textId="7EB5A4E8" w:rsidR="00E4120F" w:rsidRDefault="00E4120F" w:rsidP="00E54A56">
                      <w:pPr>
                        <w:pStyle w:val="a9"/>
                        <w:numPr>
                          <w:ilvl w:val="0"/>
                          <w:numId w:val="4"/>
                        </w:numPr>
                        <w:ind w:firstLineChars="0"/>
                      </w:pPr>
                      <w:r>
                        <w:rPr>
                          <w:rFonts w:hint="eastAsia"/>
                        </w:rPr>
                        <w:t>如果</w:t>
                      </w:r>
                      <w:r>
                        <w:rPr>
                          <w:rFonts w:hint="eastAsia"/>
                        </w:rPr>
                        <w:t>queue[4]</w:t>
                      </w:r>
                      <w:r>
                        <w:rPr>
                          <w:rFonts w:hint="eastAsia"/>
                        </w:rPr>
                        <w:t>的身高</w:t>
                      </w:r>
                      <w:r>
                        <w:rPr>
                          <w:rFonts w:hint="eastAsia"/>
                        </w:rPr>
                        <w:t xml:space="preserve"> &gt; queue[3]</w:t>
                      </w:r>
                      <w:r>
                        <w:rPr>
                          <w:rFonts w:hint="eastAsia"/>
                        </w:rPr>
                        <w:t>的身高则这两人交换位置，否则什么也不做</w:t>
                      </w:r>
                    </w:p>
                    <w:p w14:paraId="2F640085" w14:textId="04D623B6" w:rsidR="00E4120F" w:rsidRDefault="00E4120F" w:rsidP="00E54A56">
                      <w:pPr>
                        <w:pStyle w:val="a9"/>
                        <w:numPr>
                          <w:ilvl w:val="0"/>
                          <w:numId w:val="4"/>
                        </w:numPr>
                        <w:ind w:firstLineChars="0"/>
                      </w:pPr>
                      <w:r>
                        <w:rPr>
                          <w:rFonts w:hint="eastAsia"/>
                        </w:rPr>
                        <w:t>如果</w:t>
                      </w:r>
                      <w:r>
                        <w:rPr>
                          <w:rFonts w:hint="eastAsia"/>
                        </w:rPr>
                        <w:t>queue[3]</w:t>
                      </w:r>
                      <w:r>
                        <w:rPr>
                          <w:rFonts w:hint="eastAsia"/>
                        </w:rPr>
                        <w:t>的身高</w:t>
                      </w:r>
                      <w:r>
                        <w:rPr>
                          <w:rFonts w:hint="eastAsia"/>
                        </w:rPr>
                        <w:t xml:space="preserve"> &gt; queue[2]</w:t>
                      </w:r>
                      <w:r>
                        <w:rPr>
                          <w:rFonts w:hint="eastAsia"/>
                        </w:rPr>
                        <w:t>的身高则这两人交换位置，否则什么也不做</w:t>
                      </w:r>
                    </w:p>
                    <w:p w14:paraId="6DFEC8FA" w14:textId="6A0A5835" w:rsidR="00E4120F" w:rsidRDefault="00E4120F" w:rsidP="00E54A56">
                      <w:pPr>
                        <w:pStyle w:val="a9"/>
                        <w:numPr>
                          <w:ilvl w:val="0"/>
                          <w:numId w:val="4"/>
                        </w:numPr>
                        <w:ind w:firstLineChars="0"/>
                      </w:pPr>
                      <w:r>
                        <w:rPr>
                          <w:rFonts w:hint="eastAsia"/>
                        </w:rPr>
                        <w:t>如果</w:t>
                      </w:r>
                      <w:r>
                        <w:rPr>
                          <w:rFonts w:hint="eastAsia"/>
                        </w:rPr>
                        <w:t>queue[2]</w:t>
                      </w:r>
                      <w:r>
                        <w:rPr>
                          <w:rFonts w:hint="eastAsia"/>
                        </w:rPr>
                        <w:t>的身高</w:t>
                      </w:r>
                      <w:r>
                        <w:rPr>
                          <w:rFonts w:hint="eastAsia"/>
                        </w:rPr>
                        <w:t xml:space="preserve"> &gt; queue[1]</w:t>
                      </w:r>
                      <w:r>
                        <w:rPr>
                          <w:rFonts w:hint="eastAsia"/>
                        </w:rPr>
                        <w:t>的身高则这两人交换位置，否则什么也不做</w:t>
                      </w:r>
                    </w:p>
                  </w:txbxContent>
                </v:textbox>
                <w10:wrap type="square"/>
              </v:shape>
            </w:pict>
          </mc:Fallback>
        </mc:AlternateContent>
      </w:r>
      <w:r w:rsidR="004B5AD4" w:rsidRPr="00B8577D">
        <w:rPr>
          <w:rFonts w:ascii="微软雅黑" w:eastAsia="微软雅黑" w:hAnsi="微软雅黑" w:hint="eastAsia"/>
        </w:rPr>
        <w:t>这里为了方便</w:t>
      </w:r>
      <w:r w:rsidRPr="00B8577D">
        <w:rPr>
          <w:rFonts w:ascii="微软雅黑" w:eastAsia="微软雅黑" w:hAnsi="微软雅黑" w:hint="eastAsia"/>
        </w:rPr>
        <w:t>，我们用queue表示这个队列，用queue[</w:t>
      </w:r>
      <w:proofErr w:type="spellStart"/>
      <w:r w:rsidRPr="00B8577D">
        <w:rPr>
          <w:rFonts w:ascii="微软雅黑" w:eastAsia="微软雅黑" w:hAnsi="微软雅黑" w:hint="eastAsia"/>
        </w:rPr>
        <w:t>i</w:t>
      </w:r>
      <w:proofErr w:type="spellEnd"/>
      <w:r w:rsidRPr="00B8577D">
        <w:rPr>
          <w:rFonts w:ascii="微软雅黑" w:eastAsia="微软雅黑" w:hAnsi="微软雅黑" w:hint="eastAsia"/>
        </w:rPr>
        <w:t>]表示第</w:t>
      </w:r>
      <w:proofErr w:type="spellStart"/>
      <w:r w:rsidRPr="00B8577D">
        <w:rPr>
          <w:rFonts w:ascii="微软雅黑" w:eastAsia="微软雅黑" w:hAnsi="微软雅黑" w:hint="eastAsia"/>
        </w:rPr>
        <w:t>i</w:t>
      </w:r>
      <w:proofErr w:type="spellEnd"/>
      <w:r w:rsidRPr="00B8577D">
        <w:rPr>
          <w:rFonts w:ascii="微软雅黑" w:eastAsia="微软雅黑" w:hAnsi="微软雅黑" w:hint="eastAsia"/>
        </w:rPr>
        <w:t>个人。例如queue[1]就是指排头，queue[5]就是队尾。我们的算法可以这样简单的描述：</w:t>
      </w:r>
    </w:p>
    <w:p w14:paraId="1893548E" w14:textId="77777777" w:rsidR="009D4B47" w:rsidRPr="00B8577D" w:rsidRDefault="009D4B47" w:rsidP="00B8577D">
      <w:pPr>
        <w:pStyle w:val="a9"/>
        <w:ind w:left="360" w:firstLineChars="204" w:firstLine="490"/>
        <w:rPr>
          <w:rFonts w:ascii="微软雅黑" w:eastAsia="微软雅黑" w:hAnsi="微软雅黑"/>
        </w:rPr>
      </w:pPr>
    </w:p>
    <w:p w14:paraId="671F7937" w14:textId="77777777" w:rsidR="009D4B47" w:rsidRPr="00B8577D" w:rsidRDefault="000E4981"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程序2-2中的每一个小步骤（元素交换），其实都可以看做是程序2-1的一段变体。</w:t>
      </w:r>
    </w:p>
    <w:p w14:paraId="6DFEC718" w14:textId="77777777" w:rsidR="009D4B47" w:rsidRPr="00B8577D" w:rsidRDefault="009D4B47" w:rsidP="00B8577D">
      <w:pPr>
        <w:pStyle w:val="a9"/>
        <w:ind w:left="360" w:firstLineChars="204" w:firstLine="490"/>
        <w:rPr>
          <w:rFonts w:ascii="微软雅黑" w:eastAsia="微软雅黑" w:hAnsi="微软雅黑"/>
        </w:rPr>
      </w:pPr>
    </w:p>
    <w:p w14:paraId="64D89450" w14:textId="60B90CB0" w:rsidR="00E54A56" w:rsidRPr="00B8577D" w:rsidRDefault="009D4B47"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我们现在成功地实现了从一条队伍中找到最高的人并且排到最前面。但如果我想让整个队伍从大到小排列该如何做呢？其实如果你明白了上面两个例子的相关性，这道题一定不会难到你！</w:t>
      </w:r>
    </w:p>
    <w:p w14:paraId="64437C95" w14:textId="77777777" w:rsidR="00E54A56" w:rsidRPr="00B8577D" w:rsidRDefault="00E54A56" w:rsidP="00B8577D">
      <w:pPr>
        <w:pStyle w:val="a9"/>
        <w:ind w:left="360" w:firstLineChars="204" w:firstLine="490"/>
        <w:rPr>
          <w:rFonts w:ascii="微软雅黑" w:eastAsia="微软雅黑" w:hAnsi="微软雅黑"/>
        </w:rPr>
      </w:pPr>
    </w:p>
    <w:p w14:paraId="3628A7E9" w14:textId="4510D4FF" w:rsidR="009D4B47" w:rsidRPr="00B8577D" w:rsidRDefault="009D4B47"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在执行第一遍程序2-2后，排在第一个的人是队伍里最高的，如果把上面的程序再执行一次，一定会让第二高的人排在第二次！也就是说，如果有n个人，我就把上面的代码执行n次，最终得到的结果肯定是已经按顺序排列完毕的队伍！很神奇吧？</w:t>
      </w:r>
    </w:p>
    <w:p w14:paraId="31C81D9E" w14:textId="77777777" w:rsidR="009D4B47" w:rsidRPr="00B8577D" w:rsidRDefault="009D4B47" w:rsidP="00B8577D">
      <w:pPr>
        <w:pStyle w:val="a9"/>
        <w:ind w:left="360" w:firstLineChars="204" w:firstLine="490"/>
        <w:rPr>
          <w:rFonts w:ascii="微软雅黑" w:eastAsia="微软雅黑" w:hAnsi="微软雅黑"/>
        </w:rPr>
      </w:pPr>
    </w:p>
    <w:p w14:paraId="38710A65" w14:textId="70A1838F" w:rsidR="006C56FD" w:rsidRPr="00B8577D" w:rsidRDefault="006C56FD"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这里我常常用中国传统道家文化来类比。道家文化认为万物都是由阴阳两种物质组成，所谓两仪生四象，就是2*2=4；四象生八卦就是4*2=8.如此一来，世间万物皆可由太极所产生，无穷无尽。</w:t>
      </w:r>
    </w:p>
    <w:p w14:paraId="5740F44B" w14:textId="77777777" w:rsidR="006C56FD" w:rsidRPr="00B8577D" w:rsidRDefault="006C56FD" w:rsidP="00B8577D">
      <w:pPr>
        <w:pStyle w:val="a9"/>
        <w:ind w:left="360" w:firstLineChars="204" w:firstLine="490"/>
        <w:rPr>
          <w:rFonts w:ascii="微软雅黑" w:eastAsia="微软雅黑" w:hAnsi="微软雅黑"/>
        </w:rPr>
      </w:pPr>
    </w:p>
    <w:p w14:paraId="65250E36" w14:textId="7B2C4DAD" w:rsidR="009D4B47" w:rsidRPr="00B8577D" w:rsidRDefault="006C56FD"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可见，</w:t>
      </w:r>
      <w:r w:rsidR="009D4B47" w:rsidRPr="00B8577D">
        <w:rPr>
          <w:rFonts w:ascii="微软雅黑" w:eastAsia="微软雅黑" w:hAnsi="微软雅黑" w:hint="eastAsia"/>
        </w:rPr>
        <w:t>很对复杂的算法其实都是通过一些简单的算法所组成的。</w:t>
      </w:r>
      <w:r w:rsidRPr="00B8577D">
        <w:rPr>
          <w:rFonts w:ascii="微软雅黑" w:eastAsia="微软雅黑" w:hAnsi="微软雅黑" w:hint="eastAsia"/>
        </w:rPr>
        <w:t>而我们后续课程将会为大家从简单算法讲到复杂的算法！</w:t>
      </w:r>
    </w:p>
    <w:p w14:paraId="6DACD7A9" w14:textId="77777777" w:rsidR="006C56FD" w:rsidRPr="00B8577D" w:rsidRDefault="006C56FD" w:rsidP="00B8577D">
      <w:pPr>
        <w:pStyle w:val="a9"/>
        <w:ind w:left="360" w:firstLineChars="204" w:firstLine="490"/>
        <w:rPr>
          <w:rFonts w:ascii="微软雅黑" w:eastAsia="微软雅黑" w:hAnsi="微软雅黑"/>
        </w:rPr>
      </w:pPr>
    </w:p>
    <w:p w14:paraId="1ADA6B4D" w14:textId="08CBD159" w:rsidR="006C56FD" w:rsidRPr="00B8577D" w:rsidRDefault="006C56FD"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我们再来讨论讨论算法效率的问题。还是上面道排序问题。</w:t>
      </w:r>
    </w:p>
    <w:p w14:paraId="0E2B00DA" w14:textId="77777777" w:rsidR="006C56FD" w:rsidRPr="00B8577D" w:rsidRDefault="006C56FD" w:rsidP="00B8577D">
      <w:pPr>
        <w:pStyle w:val="a9"/>
        <w:ind w:left="360" w:firstLineChars="204" w:firstLine="490"/>
        <w:rPr>
          <w:rFonts w:ascii="微软雅黑" w:eastAsia="微软雅黑" w:hAnsi="微软雅黑"/>
        </w:rPr>
      </w:pPr>
    </w:p>
    <w:p w14:paraId="6439B094" w14:textId="16C41BE5" w:rsidR="000D6A6F" w:rsidRPr="00B8577D" w:rsidRDefault="000D6A6F"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如果对于5个人的队伍而言，程序2-2中一共需要进行4次操作（我们将比较和交换看作是一个操作）。然后我们需要执行五次程序2-2，这样就一共需要5*4</w:t>
      </w:r>
      <w:r w:rsidR="008B78CE" w:rsidRPr="00B8577D">
        <w:rPr>
          <w:rFonts w:ascii="微软雅黑" w:eastAsia="微软雅黑" w:hAnsi="微软雅黑" w:hint="eastAsia"/>
        </w:rPr>
        <w:t>=20</w:t>
      </w:r>
      <w:r w:rsidR="009D7CC0" w:rsidRPr="00B8577D">
        <w:rPr>
          <w:rFonts w:ascii="微软雅黑" w:eastAsia="微软雅黑" w:hAnsi="微软雅黑" w:hint="eastAsia"/>
        </w:rPr>
        <w:t>次</w:t>
      </w:r>
      <w:r w:rsidRPr="00B8577D">
        <w:rPr>
          <w:rFonts w:ascii="微软雅黑" w:eastAsia="微软雅黑" w:hAnsi="微软雅黑" w:hint="eastAsia"/>
        </w:rPr>
        <w:t>操作。</w:t>
      </w:r>
      <w:r w:rsidR="0071668E" w:rsidRPr="00B8577D">
        <w:rPr>
          <w:rFonts w:ascii="微软雅黑" w:eastAsia="微软雅黑" w:hAnsi="微软雅黑" w:hint="eastAsia"/>
        </w:rPr>
        <w:t>也就是说如果对于n个人的队伍而言，共需要进行n*(n-1)次操作。</w:t>
      </w:r>
    </w:p>
    <w:p w14:paraId="27A2B6BA" w14:textId="77777777" w:rsidR="0071668E" w:rsidRPr="00B8577D" w:rsidRDefault="0071668E" w:rsidP="00B8577D">
      <w:pPr>
        <w:pStyle w:val="a9"/>
        <w:ind w:left="360" w:firstLineChars="204" w:firstLine="490"/>
        <w:rPr>
          <w:rFonts w:ascii="微软雅黑" w:eastAsia="微软雅黑" w:hAnsi="微软雅黑"/>
        </w:rPr>
      </w:pPr>
    </w:p>
    <w:p w14:paraId="2361531E" w14:textId="2C02057F" w:rsidR="0071668E" w:rsidRPr="00B8577D" w:rsidRDefault="0071668E"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这样的是不是有些多呢？有没有更好的方法？我们考虑一下对于上面算法的一个小小的改进。</w:t>
      </w:r>
      <w:r w:rsidR="00E31669" w:rsidRPr="00B8577D">
        <w:rPr>
          <w:rFonts w:ascii="微软雅黑" w:eastAsia="微软雅黑" w:hAnsi="微软雅黑" w:hint="eastAsia"/>
        </w:rPr>
        <w:t>如果一条队伍已经执行了一次程序2-2，则排在第一位的人肯定是最高的！则</w:t>
      </w:r>
      <w:r w:rsidR="00774665" w:rsidRPr="00B8577D">
        <w:rPr>
          <w:rFonts w:ascii="微软雅黑" w:eastAsia="微软雅黑" w:hAnsi="微软雅黑" w:hint="eastAsia"/>
        </w:rPr>
        <w:t>执行第二次程序2-2时，第四步就完全没必要了（因为queue[2]永远不可能大禹queue[1]）。那只执行前三步就足够了，依次类推，我们的计算量是4+3+2+1</w:t>
      </w:r>
      <w:r w:rsidR="009D7CC0" w:rsidRPr="00B8577D">
        <w:rPr>
          <w:rFonts w:ascii="微软雅黑" w:eastAsia="微软雅黑" w:hAnsi="微软雅黑" w:hint="eastAsia"/>
        </w:rPr>
        <w:t>=10次操作。对于n个人的队伍而言，共需要进行</w:t>
      </w:r>
      <w:r w:rsidR="00BD08FC" w:rsidRPr="00B8577D">
        <w:rPr>
          <w:rFonts w:ascii="微软雅黑" w:eastAsia="微软雅黑" w:hAnsi="微软雅黑" w:hint="eastAsia"/>
        </w:rPr>
        <w:t>（</w:t>
      </w:r>
      <w:r w:rsidR="009D7CC0" w:rsidRPr="00B8577D">
        <w:rPr>
          <w:rFonts w:ascii="微软雅黑" w:eastAsia="微软雅黑" w:hAnsi="微软雅黑" w:hint="eastAsia"/>
        </w:rPr>
        <w:t>n</w:t>
      </w:r>
      <w:r w:rsidR="00BD08FC" w:rsidRPr="00B8577D">
        <w:rPr>
          <w:rFonts w:ascii="微软雅黑" w:eastAsia="微软雅黑" w:hAnsi="微软雅黑" w:hint="eastAsia"/>
        </w:rPr>
        <w:t>-1）*n</w:t>
      </w:r>
      <w:r w:rsidR="009D7CC0" w:rsidRPr="00B8577D">
        <w:rPr>
          <w:rFonts w:ascii="微软雅黑" w:eastAsia="微软雅黑" w:hAnsi="微软雅黑" w:hint="eastAsia"/>
        </w:rPr>
        <w:t>/2次运算。</w:t>
      </w:r>
      <w:r w:rsidR="0094154D" w:rsidRPr="00B8577D">
        <w:rPr>
          <w:rFonts w:ascii="微软雅黑" w:eastAsia="微软雅黑" w:hAnsi="微软雅黑" w:hint="eastAsia"/>
        </w:rPr>
        <w:t>可见这个修改后的算法计算步骤还是会比原来的算法要快一些。</w:t>
      </w:r>
    </w:p>
    <w:p w14:paraId="7F925634" w14:textId="77777777" w:rsidR="0094154D" w:rsidRPr="00B8577D" w:rsidRDefault="0094154D" w:rsidP="00B8577D">
      <w:pPr>
        <w:pStyle w:val="a9"/>
        <w:ind w:left="360" w:firstLineChars="204" w:firstLine="490"/>
        <w:rPr>
          <w:rFonts w:ascii="微软雅黑" w:eastAsia="微软雅黑" w:hAnsi="微软雅黑"/>
        </w:rPr>
      </w:pPr>
    </w:p>
    <w:p w14:paraId="6499B5AC" w14:textId="7C712B59" w:rsidR="0094154D" w:rsidRPr="00B8577D" w:rsidRDefault="00070F2A"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解决同一个问题有多种方法，那么我们该如何衡量某种方法的优劣呢？那我们就要看看程序运行所需要的开销了。显然，程序运行的开销主要是“对存储器使用的开销”，包括内存使用量，外存使用量等等。我们称这种开销为“空间复杂度”。空间复杂度越高代表它所占用的空间越大。</w:t>
      </w:r>
    </w:p>
    <w:p w14:paraId="1ABCCBE2" w14:textId="77777777" w:rsidR="0055001E" w:rsidRPr="00B8577D" w:rsidRDefault="0055001E" w:rsidP="00B8577D">
      <w:pPr>
        <w:pStyle w:val="a9"/>
        <w:ind w:left="360" w:firstLineChars="204" w:firstLine="490"/>
        <w:rPr>
          <w:rFonts w:ascii="微软雅黑" w:eastAsia="微软雅黑" w:hAnsi="微软雅黑"/>
        </w:rPr>
      </w:pPr>
    </w:p>
    <w:p w14:paraId="57E67033" w14:textId="1C21C1E0" w:rsidR="0055001E" w:rsidRPr="00B8577D" w:rsidRDefault="0055001E"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还有一个开销是时间上的开销，计算机在进行一般操作的时候都需要CPU花费一些计算时间，而这种计算时间往往反映在操作“次数”上。</w:t>
      </w:r>
      <w:r w:rsidR="00762566" w:rsidRPr="00B8577D">
        <w:rPr>
          <w:rFonts w:ascii="微软雅黑" w:eastAsia="微软雅黑" w:hAnsi="微软雅黑" w:hint="eastAsia"/>
        </w:rPr>
        <w:t>操作的次数往往跟运算的规模有很大的关系，当数据规模是n（类比队列中有n个人）时，时间复杂度就是n的函数（即时间复杂度是T(n)）。</w:t>
      </w:r>
    </w:p>
    <w:p w14:paraId="56176F7D" w14:textId="77777777" w:rsidR="00762566" w:rsidRPr="00B8577D" w:rsidRDefault="00762566" w:rsidP="00B8577D">
      <w:pPr>
        <w:pStyle w:val="a9"/>
        <w:ind w:left="360" w:firstLineChars="204" w:firstLine="490"/>
        <w:rPr>
          <w:rFonts w:ascii="微软雅黑" w:eastAsia="微软雅黑" w:hAnsi="微软雅黑"/>
        </w:rPr>
      </w:pPr>
    </w:p>
    <w:p w14:paraId="5C1CE254" w14:textId="48263AAF" w:rsidR="00762566" w:rsidRPr="00B8577D" w:rsidRDefault="00762566"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例如上面的排序，原始方法T(5)=20，改进后的方法T(5)=10，当然这个数值越小，就说明它的时间复杂度越小，即它所需要的时间也就越少。</w:t>
      </w:r>
    </w:p>
    <w:p w14:paraId="567F81B9" w14:textId="77777777" w:rsidR="00E4117B" w:rsidRPr="00B8577D" w:rsidRDefault="00E4117B" w:rsidP="00B8577D">
      <w:pPr>
        <w:pStyle w:val="a9"/>
        <w:ind w:left="360" w:firstLineChars="204" w:firstLine="490"/>
        <w:rPr>
          <w:rFonts w:ascii="微软雅黑" w:eastAsia="微软雅黑" w:hAnsi="微软雅黑"/>
        </w:rPr>
      </w:pPr>
    </w:p>
    <w:p w14:paraId="74A06B9F" w14:textId="72A8C608" w:rsidR="00E4117B" w:rsidRPr="00B8577D" w:rsidRDefault="00E4117B"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但我们是不是就能说改进方法比原始方法快两倍？（因为20/10=2）。当我们的运算量n非常大的时候。会发生什么？我们进行一点儿数学上的推导：</w:t>
      </w:r>
    </w:p>
    <w:p w14:paraId="61952062" w14:textId="77777777" w:rsidR="00E4117B" w:rsidRPr="00B8577D" w:rsidRDefault="00E4117B" w:rsidP="00B8577D">
      <w:pPr>
        <w:pStyle w:val="a9"/>
        <w:ind w:left="360" w:firstLineChars="204" w:firstLine="490"/>
        <w:rPr>
          <w:rFonts w:ascii="微软雅黑" w:eastAsia="微软雅黑" w:hAnsi="微软雅黑"/>
        </w:rPr>
      </w:pPr>
    </w:p>
    <w:p w14:paraId="3967564F" w14:textId="77777777" w:rsidR="00346821" w:rsidRPr="00B8577D" w:rsidRDefault="00E4117B"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对于原始方法：</w:t>
      </w:r>
    </w:p>
    <w:p w14:paraId="3AB0B873" w14:textId="5CCA5674" w:rsidR="00E4117B" w:rsidRPr="00B8577D" w:rsidRDefault="00832E5C" w:rsidP="00B8577D">
      <w:pPr>
        <w:pStyle w:val="a9"/>
        <w:ind w:left="360" w:firstLineChars="204" w:firstLine="490"/>
        <w:rPr>
          <w:rFonts w:ascii="微软雅黑" w:eastAsia="微软雅黑" w:hAnsi="微软雅黑"/>
        </w:rPr>
      </w:pPr>
      <m:oMathPara>
        <m:oMath>
          <m:sSub>
            <m:sSubPr>
              <m:ctrlPr>
                <w:rPr>
                  <w:rFonts w:ascii="Cambria Math" w:eastAsia="微软雅黑" w:hAnsi="Cambria Math"/>
                  <w:i/>
                </w:rPr>
              </m:ctrlPr>
            </m:sSubPr>
            <m:e>
              <m:r>
                <w:rPr>
                  <w:rFonts w:ascii="Cambria Math" w:eastAsia="微软雅黑" w:hAnsi="Cambria Math"/>
                </w:rPr>
                <m:t>f</m:t>
              </m:r>
            </m:e>
            <m:sub>
              <m:r>
                <w:rPr>
                  <w:rFonts w:ascii="Cambria Math" w:eastAsia="微软雅黑" w:hAnsi="Cambria Math"/>
                </w:rPr>
                <m:t>1</m:t>
              </m:r>
            </m:sub>
          </m:sSub>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m:t>
          </m:r>
          <m:func>
            <m:funcPr>
              <m:ctrlPr>
                <w:rPr>
                  <w:rFonts w:ascii="Cambria Math" w:eastAsia="微软雅黑" w:hAnsi="Cambria Math"/>
                  <w:i/>
                </w:rPr>
              </m:ctrlPr>
            </m:funcPr>
            <m:fName>
              <m:limLow>
                <m:limLowPr>
                  <m:ctrlPr>
                    <w:rPr>
                      <w:rFonts w:ascii="Cambria Math" w:eastAsia="微软雅黑" w:hAnsi="Cambria Math"/>
                      <w:i/>
                    </w:rPr>
                  </m:ctrlPr>
                </m:limLowPr>
                <m:e>
                  <m:r>
                    <m:rPr>
                      <m:sty m:val="p"/>
                    </m:rPr>
                    <w:rPr>
                      <w:rFonts w:ascii="Cambria Math" w:eastAsia="微软雅黑" w:hAnsi="Cambria Math"/>
                    </w:rPr>
                    <m:t>lim</m:t>
                  </m:r>
                </m:e>
                <m:lim>
                  <m:r>
                    <w:rPr>
                      <w:rFonts w:ascii="Cambria Math" w:eastAsia="微软雅黑" w:hAnsi="Cambria Math"/>
                    </w:rPr>
                    <m:t>n→∞</m:t>
                  </m:r>
                </m:lim>
              </m:limLow>
            </m:fName>
            <m:e>
              <m:d>
                <m:dPr>
                  <m:ctrlPr>
                    <w:rPr>
                      <w:rFonts w:ascii="Cambria Math" w:eastAsia="微软雅黑" w:hAnsi="Cambria Math"/>
                      <w:i/>
                    </w:rPr>
                  </m:ctrlPr>
                </m:dPr>
                <m:e>
                  <m:r>
                    <w:rPr>
                      <w:rFonts w:ascii="Cambria Math" w:eastAsia="微软雅黑" w:hAnsi="Cambria Math"/>
                    </w:rPr>
                    <m:t>n×</m:t>
                  </m:r>
                  <m:d>
                    <m:dPr>
                      <m:ctrlPr>
                        <w:rPr>
                          <w:rFonts w:ascii="Cambria Math" w:eastAsia="微软雅黑" w:hAnsi="Cambria Math"/>
                          <w:i/>
                        </w:rPr>
                      </m:ctrlPr>
                    </m:dPr>
                    <m:e>
                      <m:r>
                        <w:rPr>
                          <w:rFonts w:ascii="Cambria Math" w:eastAsia="微软雅黑" w:hAnsi="Cambria Math"/>
                        </w:rPr>
                        <m:t>n-1</m:t>
                      </m:r>
                    </m:e>
                  </m:d>
                </m:e>
              </m:d>
              <m:r>
                <w:rPr>
                  <w:rFonts w:ascii="Cambria Math" w:eastAsia="微软雅黑" w:hAnsi="Cambria Math"/>
                </w:rPr>
                <m:t>=</m:t>
              </m:r>
              <m:func>
                <m:funcPr>
                  <m:ctrlPr>
                    <w:rPr>
                      <w:rFonts w:ascii="Cambria Math" w:eastAsia="微软雅黑" w:hAnsi="Cambria Math"/>
                      <w:i/>
                    </w:rPr>
                  </m:ctrlPr>
                </m:funcPr>
                <m:fName>
                  <m:limLow>
                    <m:limLowPr>
                      <m:ctrlPr>
                        <w:rPr>
                          <w:rFonts w:ascii="Cambria Math" w:eastAsia="微软雅黑" w:hAnsi="Cambria Math"/>
                          <w:i/>
                        </w:rPr>
                      </m:ctrlPr>
                    </m:limLowPr>
                    <m:e>
                      <m:r>
                        <m:rPr>
                          <m:sty m:val="p"/>
                        </m:rPr>
                        <w:rPr>
                          <w:rFonts w:ascii="Cambria Math" w:eastAsia="微软雅黑" w:hAnsi="Cambria Math"/>
                        </w:rPr>
                        <m:t>lim</m:t>
                      </m:r>
                    </m:e>
                    <m:lim>
                      <m:r>
                        <w:rPr>
                          <w:rFonts w:ascii="Cambria Math" w:eastAsia="微软雅黑" w:hAnsi="Cambria Math"/>
                        </w:rPr>
                        <m:t>n→∞</m:t>
                      </m:r>
                    </m:lim>
                  </m:limLow>
                </m:fName>
                <m:e>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2</m:t>
                          </m:r>
                        </m:sup>
                      </m:sSup>
                      <m:r>
                        <w:rPr>
                          <w:rFonts w:ascii="Cambria Math" w:eastAsia="微软雅黑" w:hAnsi="Cambria Math"/>
                        </w:rPr>
                        <m:t>-n</m:t>
                      </m:r>
                    </m:e>
                  </m:d>
                  <m:r>
                    <w:rPr>
                      <w:rFonts w:ascii="Cambria Math" w:eastAsia="微软雅黑" w:hAnsi="Cambria Math"/>
                    </w:rPr>
                    <m:t>=</m:t>
                  </m:r>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2</m:t>
                      </m:r>
                    </m:sup>
                  </m:sSup>
                </m:e>
              </m:func>
            </m:e>
          </m:func>
        </m:oMath>
      </m:oMathPara>
    </w:p>
    <w:p w14:paraId="596382D2" w14:textId="0228EC6F" w:rsidR="00E4120F" w:rsidRPr="00B8577D" w:rsidRDefault="00346821"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设：</w:t>
      </w:r>
    </w:p>
    <w:p w14:paraId="153CB048" w14:textId="65768457" w:rsidR="00346821" w:rsidRPr="00B8577D" w:rsidRDefault="00832E5C" w:rsidP="00B8577D">
      <w:pPr>
        <w:pStyle w:val="a9"/>
        <w:ind w:left="360" w:firstLineChars="204" w:firstLine="490"/>
        <w:rPr>
          <w:rFonts w:ascii="微软雅黑" w:eastAsia="微软雅黑" w:hAnsi="微软雅黑"/>
        </w:rPr>
      </w:pPr>
      <m:oMathPara>
        <m:oMath>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1</m:t>
              </m:r>
            </m:sub>
          </m:sSub>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O</m:t>
              </m:r>
            </m:e>
            <m:sub>
              <m:r>
                <w:rPr>
                  <w:rFonts w:ascii="Cambria Math" w:eastAsia="微软雅黑" w:hAnsi="Cambria Math"/>
                </w:rPr>
                <m:t>1</m:t>
              </m:r>
            </m:sub>
          </m:sSub>
          <m:d>
            <m:dPr>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f</m:t>
                  </m:r>
                </m:e>
                <m:sub>
                  <m:r>
                    <w:rPr>
                      <w:rFonts w:ascii="Cambria Math" w:eastAsia="微软雅黑" w:hAnsi="Cambria Math"/>
                    </w:rPr>
                    <m:t>1</m:t>
                  </m:r>
                </m:sub>
              </m:sSub>
              <m:d>
                <m:dPr>
                  <m:ctrlPr>
                    <w:rPr>
                      <w:rFonts w:ascii="Cambria Math" w:eastAsia="微软雅黑" w:hAnsi="Cambria Math"/>
                      <w:i/>
                    </w:rPr>
                  </m:ctrlPr>
                </m:dPr>
                <m:e>
                  <m:r>
                    <w:rPr>
                      <w:rFonts w:ascii="Cambria Math" w:eastAsia="微软雅黑" w:hAnsi="Cambria Math"/>
                    </w:rPr>
                    <m:t>n</m:t>
                  </m:r>
                </m:e>
              </m:d>
            </m:e>
          </m:d>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O</m:t>
              </m:r>
            </m:e>
            <m:sub>
              <m:r>
                <w:rPr>
                  <w:rFonts w:ascii="Cambria Math" w:eastAsia="微软雅黑" w:hAnsi="Cambria Math"/>
                </w:rPr>
                <m:t>1</m:t>
              </m:r>
            </m:sub>
          </m:sSub>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2</m:t>
                  </m:r>
                </m:sup>
              </m:sSup>
            </m:e>
          </m:d>
        </m:oMath>
      </m:oMathPara>
    </w:p>
    <w:p w14:paraId="7BF186CD" w14:textId="77777777" w:rsidR="00346821" w:rsidRPr="00B8577D" w:rsidRDefault="00346821" w:rsidP="00B8577D">
      <w:pPr>
        <w:pStyle w:val="a9"/>
        <w:ind w:left="360" w:firstLineChars="204" w:firstLine="490"/>
        <w:rPr>
          <w:rFonts w:ascii="微软雅黑" w:eastAsia="微软雅黑" w:hAnsi="微软雅黑"/>
        </w:rPr>
      </w:pPr>
    </w:p>
    <w:p w14:paraId="7BCD55BD" w14:textId="7AE8E0E9" w:rsidR="00346821" w:rsidRPr="00B8577D" w:rsidRDefault="00346821"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对于改进方法：</w:t>
      </w:r>
    </w:p>
    <w:p w14:paraId="0EBFEFA6" w14:textId="1C671311" w:rsidR="00E4120F" w:rsidRPr="00B8577D" w:rsidRDefault="00832E5C" w:rsidP="00B8577D">
      <w:pPr>
        <w:pStyle w:val="a9"/>
        <w:ind w:left="360" w:firstLineChars="204" w:firstLine="490"/>
        <w:rPr>
          <w:rFonts w:ascii="微软雅黑" w:eastAsia="微软雅黑" w:hAnsi="微软雅黑"/>
        </w:rPr>
      </w:pPr>
      <m:oMathPara>
        <m:oMath>
          <m:sSub>
            <m:sSubPr>
              <m:ctrlPr>
                <w:rPr>
                  <w:rFonts w:ascii="Cambria Math" w:eastAsia="微软雅黑" w:hAnsi="Cambria Math"/>
                  <w:i/>
                </w:rPr>
              </m:ctrlPr>
            </m:sSubPr>
            <m:e>
              <m:r>
                <w:rPr>
                  <w:rFonts w:ascii="Cambria Math" w:eastAsia="微软雅黑" w:hAnsi="Cambria Math"/>
                </w:rPr>
                <m:t>f</m:t>
              </m:r>
            </m:e>
            <m:sub>
              <m:r>
                <w:rPr>
                  <w:rFonts w:ascii="Cambria Math" w:eastAsia="微软雅黑" w:hAnsi="Cambria Math"/>
                </w:rPr>
                <m:t>2</m:t>
              </m:r>
            </m:sub>
          </m:sSub>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m:t>
          </m:r>
          <m:func>
            <m:funcPr>
              <m:ctrlPr>
                <w:rPr>
                  <w:rFonts w:ascii="Cambria Math" w:eastAsia="微软雅黑" w:hAnsi="Cambria Math"/>
                  <w:i/>
                </w:rPr>
              </m:ctrlPr>
            </m:funcPr>
            <m:fName>
              <m:limLow>
                <m:limLowPr>
                  <m:ctrlPr>
                    <w:rPr>
                      <w:rFonts w:ascii="Cambria Math" w:eastAsia="微软雅黑" w:hAnsi="Cambria Math"/>
                      <w:i/>
                    </w:rPr>
                  </m:ctrlPr>
                </m:limLowPr>
                <m:e>
                  <m:r>
                    <m:rPr>
                      <m:sty m:val="p"/>
                    </m:rPr>
                    <w:rPr>
                      <w:rFonts w:ascii="Cambria Math" w:eastAsia="微软雅黑" w:hAnsi="Cambria Math"/>
                    </w:rPr>
                    <m:t>lim</m:t>
                  </m:r>
                </m:e>
                <m:lim>
                  <m:r>
                    <w:rPr>
                      <w:rFonts w:ascii="Cambria Math" w:eastAsia="微软雅黑" w:hAnsi="Cambria Math"/>
                    </w:rPr>
                    <m:t>n→∞</m:t>
                  </m:r>
                </m:lim>
              </m:limLow>
            </m:fName>
            <m:e>
              <m:d>
                <m:dPr>
                  <m:ctrlPr>
                    <w:rPr>
                      <w:rFonts w:ascii="Cambria Math" w:eastAsia="微软雅黑" w:hAnsi="Cambria Math"/>
                      <w:i/>
                    </w:rPr>
                  </m:ctrlPr>
                </m:dPr>
                <m:e>
                  <m:f>
                    <m:fPr>
                      <m:ctrlPr>
                        <w:rPr>
                          <w:rFonts w:ascii="Cambria Math" w:eastAsia="微软雅黑" w:hAnsi="Cambria Math"/>
                          <w:i/>
                        </w:rPr>
                      </m:ctrlPr>
                    </m:fPr>
                    <m:num>
                      <m:r>
                        <w:rPr>
                          <w:rFonts w:ascii="Cambria Math" w:eastAsia="微软雅黑" w:hAnsi="Cambria Math"/>
                        </w:rPr>
                        <m:t>n×</m:t>
                      </m:r>
                      <m:d>
                        <m:dPr>
                          <m:ctrlPr>
                            <w:rPr>
                              <w:rFonts w:ascii="Cambria Math" w:eastAsia="微软雅黑" w:hAnsi="Cambria Math"/>
                              <w:i/>
                            </w:rPr>
                          </m:ctrlPr>
                        </m:dPr>
                        <m:e>
                          <m:r>
                            <w:rPr>
                              <w:rFonts w:ascii="Cambria Math" w:eastAsia="微软雅黑" w:hAnsi="Cambria Math"/>
                            </w:rPr>
                            <m:t>n-1</m:t>
                          </m:r>
                        </m:e>
                      </m:d>
                    </m:num>
                    <m:den>
                      <m:r>
                        <w:rPr>
                          <w:rFonts w:ascii="Cambria Math" w:eastAsia="微软雅黑" w:hAnsi="Cambria Math"/>
                        </w:rPr>
                        <m:t>2</m:t>
                      </m:r>
                    </m:den>
                  </m:f>
                </m:e>
              </m:d>
              <m:r>
                <w:rPr>
                  <w:rFonts w:ascii="Cambria Math" w:eastAsia="微软雅黑" w:hAnsi="Cambria Math"/>
                </w:rPr>
                <m:t>=</m:t>
              </m:r>
              <m:func>
                <m:funcPr>
                  <m:ctrlPr>
                    <w:rPr>
                      <w:rFonts w:ascii="Cambria Math" w:eastAsia="微软雅黑" w:hAnsi="Cambria Math"/>
                      <w:i/>
                    </w:rPr>
                  </m:ctrlPr>
                </m:funcPr>
                <m:fName>
                  <m:limLow>
                    <m:limLowPr>
                      <m:ctrlPr>
                        <w:rPr>
                          <w:rFonts w:ascii="Cambria Math" w:eastAsia="微软雅黑" w:hAnsi="Cambria Math"/>
                          <w:i/>
                        </w:rPr>
                      </m:ctrlPr>
                    </m:limLowPr>
                    <m:e>
                      <m:r>
                        <m:rPr>
                          <m:sty m:val="p"/>
                        </m:rPr>
                        <w:rPr>
                          <w:rFonts w:ascii="Cambria Math" w:eastAsia="微软雅黑" w:hAnsi="Cambria Math"/>
                        </w:rPr>
                        <m:t>lim</m:t>
                      </m:r>
                    </m:e>
                    <m:lim>
                      <m:r>
                        <w:rPr>
                          <w:rFonts w:ascii="Cambria Math" w:eastAsia="微软雅黑" w:hAnsi="Cambria Math"/>
                        </w:rPr>
                        <m:t>n→∞</m:t>
                      </m:r>
                    </m:lim>
                  </m:limLow>
                </m:fName>
                <m:e>
                  <m:d>
                    <m:dPr>
                      <m:ctrlPr>
                        <w:rPr>
                          <w:rFonts w:ascii="Cambria Math" w:eastAsia="微软雅黑" w:hAnsi="Cambria Math"/>
                          <w:i/>
                        </w:rPr>
                      </m:ctrlPr>
                    </m:dPr>
                    <m:e>
                      <m:f>
                        <m:fPr>
                          <m:ctrlPr>
                            <w:rPr>
                              <w:rFonts w:ascii="Cambria Math" w:eastAsia="微软雅黑" w:hAnsi="Cambria Math"/>
                              <w:i/>
                            </w:rPr>
                          </m:ctrlPr>
                        </m:fPr>
                        <m:num>
                          <m:r>
                            <w:rPr>
                              <w:rFonts w:ascii="Cambria Math" w:eastAsia="微软雅黑" w:hAnsi="Cambria Math"/>
                            </w:rPr>
                            <m:t>1</m:t>
                          </m:r>
                        </m:num>
                        <m:den>
                          <m:r>
                            <w:rPr>
                              <w:rFonts w:ascii="Cambria Math" w:eastAsia="微软雅黑" w:hAnsi="Cambria Math"/>
                            </w:rPr>
                            <m:t>2</m:t>
                          </m:r>
                        </m:den>
                      </m:f>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2</m:t>
                          </m:r>
                        </m:sup>
                      </m:sSup>
                      <m:r>
                        <w:rPr>
                          <w:rFonts w:ascii="Cambria Math" w:eastAsia="微软雅黑" w:hAnsi="Cambria Math"/>
                        </w:rPr>
                        <m:t>-</m:t>
                      </m:r>
                      <m:f>
                        <m:fPr>
                          <m:ctrlPr>
                            <w:rPr>
                              <w:rFonts w:ascii="Cambria Math" w:eastAsia="微软雅黑" w:hAnsi="Cambria Math"/>
                              <w:i/>
                            </w:rPr>
                          </m:ctrlPr>
                        </m:fPr>
                        <m:num>
                          <m:r>
                            <w:rPr>
                              <w:rFonts w:ascii="Cambria Math" w:eastAsia="微软雅黑" w:hAnsi="Cambria Math"/>
                            </w:rPr>
                            <m:t>1</m:t>
                          </m:r>
                        </m:num>
                        <m:den>
                          <m:r>
                            <w:rPr>
                              <w:rFonts w:ascii="Cambria Math" w:eastAsia="微软雅黑" w:hAnsi="Cambria Math"/>
                            </w:rPr>
                            <m:t>2</m:t>
                          </m:r>
                        </m:den>
                      </m:f>
                      <m:r>
                        <w:rPr>
                          <w:rFonts w:ascii="Cambria Math" w:eastAsia="微软雅黑" w:hAnsi="Cambria Math"/>
                        </w:rPr>
                        <m:t>n</m:t>
                      </m:r>
                    </m:e>
                  </m:d>
                  <m:r>
                    <w:rPr>
                      <w:rFonts w:ascii="Cambria Math" w:eastAsia="微软雅黑" w:hAnsi="Cambria Math"/>
                    </w:rPr>
                    <m:t>=</m:t>
                  </m:r>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2</m:t>
                      </m:r>
                    </m:sup>
                  </m:sSup>
                </m:e>
              </m:func>
            </m:e>
          </m:func>
        </m:oMath>
      </m:oMathPara>
    </w:p>
    <w:p w14:paraId="530955A3" w14:textId="39534779" w:rsidR="00346821" w:rsidRPr="00B8577D" w:rsidRDefault="00346821" w:rsidP="00B8577D">
      <w:pPr>
        <w:pStyle w:val="a9"/>
        <w:ind w:left="360" w:firstLineChars="204" w:firstLine="490"/>
        <w:rPr>
          <w:rFonts w:ascii="微软雅黑" w:eastAsia="微软雅黑" w:hAnsi="微软雅黑"/>
        </w:rPr>
      </w:pPr>
    </w:p>
    <w:p w14:paraId="7074C88A" w14:textId="3268E8A5" w:rsidR="00346821" w:rsidRPr="00B8577D" w:rsidRDefault="00346821"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设：</w:t>
      </w:r>
    </w:p>
    <w:p w14:paraId="7DB1CB84" w14:textId="56F8A791" w:rsidR="00346821" w:rsidRPr="00B8577D" w:rsidRDefault="00832E5C" w:rsidP="00B8577D">
      <w:pPr>
        <w:pStyle w:val="a9"/>
        <w:ind w:left="360" w:firstLineChars="204" w:firstLine="490"/>
        <w:rPr>
          <w:rFonts w:ascii="微软雅黑" w:eastAsia="微软雅黑" w:hAnsi="微软雅黑"/>
        </w:rPr>
      </w:pPr>
      <m:oMathPara>
        <m:oMath>
          <m:sSub>
            <m:sSubPr>
              <m:ctrlPr>
                <w:rPr>
                  <w:rFonts w:ascii="Cambria Math" w:eastAsia="微软雅黑" w:hAnsi="Cambria Math"/>
                  <w:i/>
                </w:rPr>
              </m:ctrlPr>
            </m:sSubPr>
            <m:e>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1</m:t>
                  </m:r>
                </m:sub>
              </m:sSub>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=O</m:t>
              </m:r>
            </m:e>
            <m:sub>
              <m:r>
                <w:rPr>
                  <w:rFonts w:ascii="Cambria Math" w:eastAsia="微软雅黑" w:hAnsi="Cambria Math"/>
                </w:rPr>
                <m:t>2</m:t>
              </m:r>
            </m:sub>
          </m:sSub>
          <m:d>
            <m:dPr>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f</m:t>
                  </m:r>
                </m:e>
                <m:sub>
                  <m:r>
                    <w:rPr>
                      <w:rFonts w:ascii="Cambria Math" w:eastAsia="微软雅黑" w:hAnsi="Cambria Math"/>
                    </w:rPr>
                    <m:t>2</m:t>
                  </m:r>
                </m:sub>
              </m:sSub>
              <m:d>
                <m:dPr>
                  <m:ctrlPr>
                    <w:rPr>
                      <w:rFonts w:ascii="Cambria Math" w:eastAsia="微软雅黑" w:hAnsi="Cambria Math"/>
                      <w:i/>
                    </w:rPr>
                  </m:ctrlPr>
                </m:dPr>
                <m:e>
                  <m:r>
                    <w:rPr>
                      <w:rFonts w:ascii="Cambria Math" w:eastAsia="微软雅黑" w:hAnsi="Cambria Math"/>
                    </w:rPr>
                    <m:t>n</m:t>
                  </m:r>
                </m:e>
              </m:d>
            </m:e>
          </m:d>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O</m:t>
              </m:r>
            </m:e>
            <m:sub>
              <m:r>
                <w:rPr>
                  <w:rFonts w:ascii="Cambria Math" w:eastAsia="微软雅黑" w:hAnsi="Cambria Math"/>
                </w:rPr>
                <m:t>2</m:t>
              </m:r>
            </m:sub>
          </m:sSub>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2</m:t>
                  </m:r>
                </m:sup>
              </m:sSup>
            </m:e>
          </m:d>
        </m:oMath>
      </m:oMathPara>
    </w:p>
    <w:p w14:paraId="6E61A938" w14:textId="77777777" w:rsidR="00346821" w:rsidRPr="00B8577D" w:rsidRDefault="00346821" w:rsidP="00B8577D">
      <w:pPr>
        <w:pStyle w:val="a9"/>
        <w:ind w:left="360" w:firstLineChars="204" w:firstLine="490"/>
        <w:rPr>
          <w:rFonts w:ascii="微软雅黑" w:eastAsia="微软雅黑" w:hAnsi="微软雅黑"/>
        </w:rPr>
      </w:pPr>
    </w:p>
    <w:p w14:paraId="340C5632" w14:textId="481A0A15" w:rsidR="00AD4AD3" w:rsidRPr="00B8577D" w:rsidRDefault="00AD4AD3"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可见，当</w:t>
      </w:r>
      <m:oMath>
        <m:r>
          <w:rPr>
            <w:rFonts w:ascii="Cambria Math" w:eastAsia="微软雅黑" w:hAnsi="Cambria Math"/>
          </w:rPr>
          <m:t>n→∞</m:t>
        </m:r>
      </m:oMath>
      <w:r w:rsidRPr="00B8577D">
        <w:rPr>
          <w:rFonts w:ascii="微软雅黑" w:eastAsia="微软雅黑" w:hAnsi="微软雅黑" w:hint="eastAsia"/>
        </w:rPr>
        <w:t>时，</w:t>
      </w:r>
      <m:oMath>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1</m:t>
            </m:r>
          </m:sub>
        </m:sSub>
        <m:d>
          <m:dPr>
            <m:ctrlPr>
              <w:rPr>
                <w:rFonts w:ascii="Cambria Math" w:eastAsia="微软雅黑" w:hAnsi="Cambria Math"/>
                <w:i/>
              </w:rPr>
            </m:ctrlPr>
          </m:dPr>
          <m:e>
            <m:r>
              <w:rPr>
                <w:rFonts w:ascii="Cambria Math" w:eastAsia="微软雅黑" w:hAnsi="Cambria Math"/>
              </w:rPr>
              <m:t>n</m:t>
            </m:r>
          </m:e>
        </m:d>
      </m:oMath>
      <w:r w:rsidRPr="00B8577D">
        <w:rPr>
          <w:rFonts w:ascii="微软雅黑" w:eastAsia="微软雅黑" w:hAnsi="微软雅黑" w:hint="eastAsia"/>
        </w:rPr>
        <w:t>=</w:t>
      </w:r>
      <m:oMath>
        <m:r>
          <w:rPr>
            <w:rFonts w:ascii="Cambria Math" w:eastAsia="微软雅黑" w:hAnsi="Cambria Math"/>
          </w:rPr>
          <m:t xml:space="preserve"> </m:t>
        </m:r>
        <m:sSub>
          <m:sSubPr>
            <m:ctrlPr>
              <w:rPr>
                <w:rFonts w:ascii="Cambria Math" w:eastAsia="微软雅黑" w:hAnsi="Cambria Math"/>
                <w:i/>
              </w:rPr>
            </m:ctrlPr>
          </m:sSubPr>
          <m:e>
            <m:r>
              <w:rPr>
                <w:rFonts w:ascii="Cambria Math" w:eastAsia="微软雅黑" w:hAnsi="Cambria Math"/>
              </w:rPr>
              <m:t>T</m:t>
            </m:r>
          </m:e>
          <m:sub>
            <m:r>
              <w:rPr>
                <w:rFonts w:ascii="Cambria Math" w:eastAsia="微软雅黑" w:hAnsi="Cambria Math"/>
              </w:rPr>
              <m:t>2</m:t>
            </m:r>
          </m:sub>
        </m:sSub>
        <m:d>
          <m:dPr>
            <m:ctrlPr>
              <w:rPr>
                <w:rFonts w:ascii="Cambria Math" w:eastAsia="微软雅黑" w:hAnsi="Cambria Math"/>
                <w:i/>
              </w:rPr>
            </m:ctrlPr>
          </m:dPr>
          <m:e>
            <m:r>
              <w:rPr>
                <w:rFonts w:ascii="Cambria Math" w:eastAsia="微软雅黑" w:hAnsi="Cambria Math"/>
              </w:rPr>
              <m:t>n</m:t>
            </m:r>
          </m:e>
        </m:d>
      </m:oMath>
      <w:r w:rsidRPr="00B8577D">
        <w:rPr>
          <w:rFonts w:ascii="微软雅黑" w:eastAsia="微软雅黑" w:hAnsi="微软雅黑" w:hint="eastAsia"/>
        </w:rPr>
        <w:t>。</w:t>
      </w:r>
      <w:r w:rsidR="009D5C89" w:rsidRPr="00B8577D">
        <w:rPr>
          <w:rFonts w:ascii="微软雅黑" w:eastAsia="微软雅黑" w:hAnsi="微软雅黑" w:hint="eastAsia"/>
        </w:rPr>
        <w:t>也就是说即便改进过的算法有一定的优势，但是当数据量足够大的时候，这种优势体现得就不再明显了。</w:t>
      </w:r>
      <w:r w:rsidR="00197AAB" w:rsidRPr="00B8577D">
        <w:rPr>
          <w:rFonts w:ascii="微软雅黑" w:eastAsia="微软雅黑" w:hAnsi="微软雅黑" w:hint="eastAsia"/>
        </w:rPr>
        <w:t>一般情况下我们用</w:t>
      </w:r>
      <m:oMath>
        <m:r>
          <w:rPr>
            <w:rFonts w:ascii="Cambria Math" w:eastAsia="微软雅黑" w:hAnsi="Cambria Math"/>
          </w:rPr>
          <m:t>O()</m:t>
        </m:r>
      </m:oMath>
      <w:r w:rsidR="00197AAB" w:rsidRPr="00B8577D">
        <w:rPr>
          <w:rFonts w:ascii="微软雅黑" w:eastAsia="微软雅黑" w:hAnsi="微软雅黑" w:hint="eastAsia"/>
        </w:rPr>
        <w:t>的方式来表示算法的时间复杂度</w:t>
      </w:r>
    </w:p>
    <w:p w14:paraId="4F0E39AE" w14:textId="77777777" w:rsidR="00E24598" w:rsidRPr="00B8577D" w:rsidRDefault="00E24598" w:rsidP="00B8577D">
      <w:pPr>
        <w:pStyle w:val="a9"/>
        <w:ind w:left="360" w:firstLineChars="204" w:firstLine="490"/>
        <w:rPr>
          <w:rFonts w:ascii="微软雅黑" w:eastAsia="微软雅黑" w:hAnsi="微软雅黑"/>
        </w:rPr>
      </w:pPr>
    </w:p>
    <w:p w14:paraId="6FC79C6E" w14:textId="5FE4FEF5" w:rsidR="00E24598" w:rsidRPr="00B8577D" w:rsidRDefault="009C62BE"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实际上，</w:t>
      </w:r>
      <m:oMath>
        <m:r>
          <w:rPr>
            <w:rFonts w:ascii="Cambria Math" w:eastAsia="微软雅黑" w:hAnsi="Cambria Math"/>
          </w:rPr>
          <m:t>T</m:t>
        </m:r>
        <m:d>
          <m:dPr>
            <m:ctrlPr>
              <w:rPr>
                <w:rFonts w:ascii="Cambria Math" w:eastAsia="微软雅黑" w:hAnsi="Cambria Math"/>
                <w:i/>
              </w:rPr>
            </m:ctrlPr>
          </m:dPr>
          <m:e>
            <m:r>
              <w:rPr>
                <w:rFonts w:ascii="Cambria Math" w:eastAsia="微软雅黑" w:hAnsi="Cambria Math"/>
              </w:rPr>
              <m:t>n</m:t>
            </m:r>
          </m:e>
        </m:d>
      </m:oMath>
      <w:r w:rsidR="00412BB0" w:rsidRPr="00B8577D">
        <w:rPr>
          <w:rFonts w:ascii="微软雅黑" w:eastAsia="微软雅黑" w:hAnsi="微软雅黑" w:hint="eastAsia"/>
        </w:rPr>
        <w:t>有很多种常见的情况。例如：</w:t>
      </w:r>
    </w:p>
    <w:p w14:paraId="1774AEB5" w14:textId="77777777" w:rsidR="00412BB0" w:rsidRPr="00B8577D" w:rsidRDefault="00412BB0" w:rsidP="00B8577D">
      <w:pPr>
        <w:pStyle w:val="a9"/>
        <w:ind w:left="360" w:firstLineChars="204" w:firstLine="490"/>
        <w:rPr>
          <w:rFonts w:ascii="微软雅黑" w:eastAsia="微软雅黑" w:hAnsi="微软雅黑"/>
        </w:rPr>
      </w:pPr>
    </w:p>
    <w:p w14:paraId="6F15E108" w14:textId="04F4790F" w:rsidR="00412BB0" w:rsidRPr="00B8577D" w:rsidRDefault="00412BB0" w:rsidP="00B8577D">
      <w:pPr>
        <w:pStyle w:val="a9"/>
        <w:ind w:left="360" w:firstLineChars="204" w:firstLine="490"/>
        <w:rPr>
          <w:rFonts w:ascii="微软雅黑" w:eastAsia="微软雅黑" w:hAnsi="微软雅黑"/>
        </w:rPr>
      </w:pPr>
      <m:oMath>
        <m:r>
          <w:rPr>
            <w:rFonts w:ascii="Cambria Math" w:eastAsia="微软雅黑" w:hAnsi="Cambria Math"/>
          </w:rPr>
          <m:t>T</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=O</m:t>
        </m:r>
        <m:d>
          <m:dPr>
            <m:ctrlPr>
              <w:rPr>
                <w:rFonts w:ascii="Cambria Math" w:eastAsia="微软雅黑" w:hAnsi="Cambria Math"/>
                <w:i/>
              </w:rPr>
            </m:ctrlPr>
          </m:dPr>
          <m:e>
            <m:r>
              <w:rPr>
                <w:rFonts w:ascii="Cambria Math" w:eastAsia="微软雅黑" w:hAnsi="Cambria Math"/>
              </w:rPr>
              <m:t>1</m:t>
            </m:r>
          </m:e>
        </m:d>
      </m:oMath>
      <w:r w:rsidRPr="00B8577D">
        <w:rPr>
          <w:rFonts w:ascii="微软雅黑" w:eastAsia="微软雅黑" w:hAnsi="微软雅黑" w:hint="eastAsia"/>
        </w:rPr>
        <w:t xml:space="preserve"> 称为常数阶复杂度</w:t>
      </w:r>
    </w:p>
    <w:p w14:paraId="73FD1129" w14:textId="7AAD90C1" w:rsidR="00412BB0" w:rsidRPr="00B8577D" w:rsidRDefault="00412BB0" w:rsidP="00B8577D">
      <w:pPr>
        <w:pStyle w:val="a9"/>
        <w:ind w:left="360" w:firstLineChars="204" w:firstLine="490"/>
        <w:rPr>
          <w:rFonts w:ascii="微软雅黑" w:eastAsia="微软雅黑" w:hAnsi="微软雅黑"/>
        </w:rPr>
      </w:pPr>
      <m:oMath>
        <m:r>
          <w:rPr>
            <w:rFonts w:ascii="Cambria Math" w:eastAsia="微软雅黑" w:hAnsi="Cambria Math"/>
          </w:rPr>
          <m:t>T</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=O</m:t>
        </m:r>
        <m:d>
          <m:dPr>
            <m:ctrlPr>
              <w:rPr>
                <w:rFonts w:ascii="Cambria Math" w:eastAsia="微软雅黑" w:hAnsi="Cambria Math"/>
                <w:i/>
              </w:rPr>
            </m:ctrlPr>
          </m:dPr>
          <m:e>
            <m:func>
              <m:funcPr>
                <m:ctrlPr>
                  <w:rPr>
                    <w:rFonts w:ascii="Cambria Math" w:eastAsia="微软雅黑" w:hAnsi="Cambria Math"/>
                    <w:i/>
                  </w:rPr>
                </m:ctrlPr>
              </m:funcPr>
              <m:fName>
                <m:sSub>
                  <m:sSubPr>
                    <m:ctrlPr>
                      <w:rPr>
                        <w:rFonts w:ascii="Cambria Math" w:eastAsia="微软雅黑" w:hAnsi="Cambria Math"/>
                        <w:i/>
                      </w:rPr>
                    </m:ctrlPr>
                  </m:sSubPr>
                  <m:e>
                    <m:r>
                      <m:rPr>
                        <m:sty m:val="p"/>
                      </m:rPr>
                      <w:rPr>
                        <w:rFonts w:ascii="Cambria Math" w:eastAsia="微软雅黑" w:hAnsi="Cambria Math"/>
                      </w:rPr>
                      <m:t>log</m:t>
                    </m:r>
                  </m:e>
                  <m:sub>
                    <m:r>
                      <w:rPr>
                        <w:rFonts w:ascii="Cambria Math" w:eastAsia="微软雅黑" w:hAnsi="Cambria Math"/>
                      </w:rPr>
                      <m:t>2</m:t>
                    </m:r>
                  </m:sub>
                </m:sSub>
              </m:fName>
              <m:e>
                <m:r>
                  <w:rPr>
                    <w:rFonts w:ascii="Cambria Math" w:eastAsia="微软雅黑" w:hAnsi="Cambria Math"/>
                  </w:rPr>
                  <m:t>n</m:t>
                </m:r>
              </m:e>
            </m:func>
          </m:e>
        </m:d>
      </m:oMath>
      <w:r w:rsidRPr="00B8577D">
        <w:rPr>
          <w:rFonts w:ascii="微软雅黑" w:eastAsia="微软雅黑" w:hAnsi="微软雅黑" w:hint="eastAsia"/>
        </w:rPr>
        <w:t xml:space="preserve"> 称为对数阶复杂度</w:t>
      </w:r>
    </w:p>
    <w:p w14:paraId="50B5568D" w14:textId="79E766FF" w:rsidR="00412BB0" w:rsidRPr="00B8577D" w:rsidRDefault="00412BB0" w:rsidP="00B8577D">
      <w:pPr>
        <w:pStyle w:val="a9"/>
        <w:ind w:left="360" w:firstLineChars="204" w:firstLine="490"/>
        <w:rPr>
          <w:rFonts w:ascii="微软雅黑" w:eastAsia="微软雅黑" w:hAnsi="微软雅黑"/>
        </w:rPr>
      </w:pPr>
      <m:oMath>
        <m:r>
          <w:rPr>
            <w:rFonts w:ascii="Cambria Math" w:eastAsia="微软雅黑" w:hAnsi="Cambria Math"/>
          </w:rPr>
          <m:t>T</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=O</m:t>
        </m:r>
        <m:d>
          <m:dPr>
            <m:ctrlPr>
              <w:rPr>
                <w:rFonts w:ascii="Cambria Math" w:eastAsia="微软雅黑" w:hAnsi="Cambria Math"/>
                <w:i/>
              </w:rPr>
            </m:ctrlPr>
          </m:dPr>
          <m:e>
            <m:r>
              <w:rPr>
                <w:rFonts w:ascii="Cambria Math" w:eastAsia="微软雅黑" w:hAnsi="Cambria Math"/>
              </w:rPr>
              <m:t>n</m:t>
            </m:r>
          </m:e>
        </m:d>
      </m:oMath>
      <w:r w:rsidRPr="00B8577D">
        <w:rPr>
          <w:rFonts w:ascii="微软雅黑" w:eastAsia="微软雅黑" w:hAnsi="微软雅黑" w:hint="eastAsia"/>
        </w:rPr>
        <w:t xml:space="preserve"> 称为线性阶复杂度</w:t>
      </w:r>
    </w:p>
    <w:p w14:paraId="3D674E48" w14:textId="45183240" w:rsidR="00412BB0" w:rsidRPr="00B8577D" w:rsidRDefault="00412BB0" w:rsidP="00B8577D">
      <w:pPr>
        <w:pStyle w:val="a9"/>
        <w:ind w:left="360" w:firstLineChars="204" w:firstLine="490"/>
        <w:rPr>
          <w:rFonts w:ascii="微软雅黑" w:eastAsia="微软雅黑" w:hAnsi="微软雅黑"/>
        </w:rPr>
      </w:pPr>
      <m:oMath>
        <m:r>
          <w:rPr>
            <w:rFonts w:ascii="Cambria Math" w:eastAsia="微软雅黑" w:hAnsi="Cambria Math"/>
          </w:rPr>
          <m:t>T</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=O</m:t>
        </m:r>
        <m:d>
          <m:dPr>
            <m:ctrlPr>
              <w:rPr>
                <w:rFonts w:ascii="Cambria Math" w:eastAsia="微软雅黑" w:hAnsi="Cambria Math"/>
                <w:i/>
              </w:rPr>
            </m:ctrlPr>
          </m:dPr>
          <m:e>
            <m:r>
              <w:rPr>
                <w:rFonts w:ascii="Cambria Math" w:eastAsia="微软雅黑" w:hAnsi="Cambria Math"/>
              </w:rPr>
              <m:t>n</m:t>
            </m:r>
            <m:func>
              <m:funcPr>
                <m:ctrlPr>
                  <w:rPr>
                    <w:rFonts w:ascii="Cambria Math" w:eastAsia="微软雅黑" w:hAnsi="Cambria Math"/>
                    <w:i/>
                  </w:rPr>
                </m:ctrlPr>
              </m:funcPr>
              <m:fName>
                <m:sSub>
                  <m:sSubPr>
                    <m:ctrlPr>
                      <w:rPr>
                        <w:rFonts w:ascii="Cambria Math" w:eastAsia="微软雅黑" w:hAnsi="Cambria Math"/>
                        <w:i/>
                      </w:rPr>
                    </m:ctrlPr>
                  </m:sSubPr>
                  <m:e>
                    <m:r>
                      <m:rPr>
                        <m:sty m:val="p"/>
                      </m:rPr>
                      <w:rPr>
                        <w:rFonts w:ascii="Cambria Math" w:eastAsia="微软雅黑" w:hAnsi="Cambria Math"/>
                      </w:rPr>
                      <m:t>log</m:t>
                    </m:r>
                  </m:e>
                  <m:sub>
                    <m:r>
                      <w:rPr>
                        <w:rFonts w:ascii="Cambria Math" w:eastAsia="微软雅黑" w:hAnsi="Cambria Math"/>
                      </w:rPr>
                      <m:t>2</m:t>
                    </m:r>
                  </m:sub>
                </m:sSub>
              </m:fName>
              <m:e>
                <m:r>
                  <w:rPr>
                    <w:rFonts w:ascii="Cambria Math" w:eastAsia="微软雅黑" w:hAnsi="Cambria Math"/>
                  </w:rPr>
                  <m:t>n</m:t>
                </m:r>
              </m:e>
            </m:func>
          </m:e>
        </m:d>
      </m:oMath>
      <w:r w:rsidRPr="00B8577D">
        <w:rPr>
          <w:rFonts w:ascii="微软雅黑" w:eastAsia="微软雅黑" w:hAnsi="微软雅黑" w:hint="eastAsia"/>
        </w:rPr>
        <w:t xml:space="preserve"> 称为</w:t>
      </w:r>
      <m:oMath>
        <m:r>
          <w:rPr>
            <w:rFonts w:ascii="Cambria Math" w:eastAsia="微软雅黑" w:hAnsi="Cambria Math"/>
          </w:rPr>
          <m:t>n</m:t>
        </m:r>
        <m:func>
          <m:funcPr>
            <m:ctrlPr>
              <w:rPr>
                <w:rFonts w:ascii="Cambria Math" w:eastAsia="微软雅黑" w:hAnsi="Cambria Math"/>
                <w:i/>
              </w:rPr>
            </m:ctrlPr>
          </m:funcPr>
          <m:fName>
            <m:sSub>
              <m:sSubPr>
                <m:ctrlPr>
                  <w:rPr>
                    <w:rFonts w:ascii="Cambria Math" w:eastAsia="微软雅黑" w:hAnsi="Cambria Math"/>
                    <w:i/>
                  </w:rPr>
                </m:ctrlPr>
              </m:sSubPr>
              <m:e>
                <m:r>
                  <m:rPr>
                    <m:sty m:val="p"/>
                  </m:rPr>
                  <w:rPr>
                    <w:rFonts w:ascii="Cambria Math" w:eastAsia="微软雅黑" w:hAnsi="Cambria Math"/>
                  </w:rPr>
                  <m:t>log</m:t>
                </m:r>
              </m:e>
              <m:sub>
                <m:r>
                  <w:rPr>
                    <w:rFonts w:ascii="Cambria Math" w:eastAsia="微软雅黑" w:hAnsi="Cambria Math"/>
                  </w:rPr>
                  <m:t>2</m:t>
                </m:r>
              </m:sub>
            </m:sSub>
          </m:fName>
          <m:e>
            <m:r>
              <w:rPr>
                <w:rFonts w:ascii="Cambria Math" w:eastAsia="微软雅黑" w:hAnsi="Cambria Math"/>
              </w:rPr>
              <m:t>n</m:t>
            </m:r>
          </m:e>
        </m:func>
      </m:oMath>
      <w:r w:rsidRPr="00B8577D">
        <w:rPr>
          <w:rFonts w:ascii="微软雅黑" w:eastAsia="微软雅黑" w:hAnsi="微软雅黑" w:hint="eastAsia"/>
        </w:rPr>
        <w:t>阶复杂度</w:t>
      </w:r>
    </w:p>
    <w:p w14:paraId="4C4C87C2" w14:textId="2B30E141" w:rsidR="00412BB0" w:rsidRPr="00B8577D" w:rsidRDefault="00412BB0" w:rsidP="00B8577D">
      <w:pPr>
        <w:pStyle w:val="a9"/>
        <w:ind w:left="360" w:firstLineChars="204" w:firstLine="490"/>
        <w:rPr>
          <w:rFonts w:ascii="微软雅黑" w:eastAsia="微软雅黑" w:hAnsi="微软雅黑"/>
        </w:rPr>
      </w:pPr>
      <m:oMath>
        <m:r>
          <w:rPr>
            <w:rFonts w:ascii="Cambria Math" w:eastAsia="微软雅黑" w:hAnsi="Cambria Math"/>
          </w:rPr>
          <m:t>T</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=O</m:t>
        </m:r>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2</m:t>
                </m:r>
              </m:sup>
            </m:sSup>
          </m:e>
        </m:d>
      </m:oMath>
      <w:r w:rsidRPr="00B8577D">
        <w:rPr>
          <w:rFonts w:ascii="微软雅黑" w:eastAsia="微软雅黑" w:hAnsi="微软雅黑" w:hint="eastAsia"/>
        </w:rPr>
        <w:t xml:space="preserve"> 称为平方阶复杂度</w:t>
      </w:r>
    </w:p>
    <w:p w14:paraId="0D3E5009" w14:textId="0420CB27" w:rsidR="00412BB0" w:rsidRPr="00B8577D" w:rsidRDefault="00412BB0" w:rsidP="00B8577D">
      <w:pPr>
        <w:pStyle w:val="a9"/>
        <w:ind w:left="360" w:firstLineChars="204" w:firstLine="490"/>
        <w:rPr>
          <w:rFonts w:ascii="微软雅黑" w:eastAsia="微软雅黑" w:hAnsi="微软雅黑"/>
        </w:rPr>
      </w:pPr>
      <m:oMath>
        <m:r>
          <w:rPr>
            <w:rFonts w:ascii="Cambria Math" w:eastAsia="微软雅黑" w:hAnsi="Cambria Math"/>
          </w:rPr>
          <m:t>T</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=O</m:t>
        </m:r>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3</m:t>
                </m:r>
              </m:sup>
            </m:sSup>
          </m:e>
        </m:d>
      </m:oMath>
      <w:r w:rsidRPr="00B8577D">
        <w:rPr>
          <w:rFonts w:ascii="微软雅黑" w:eastAsia="微软雅黑" w:hAnsi="微软雅黑" w:hint="eastAsia"/>
        </w:rPr>
        <w:t xml:space="preserve"> 称为立方阶复杂度</w:t>
      </w:r>
    </w:p>
    <w:p w14:paraId="185F21EC" w14:textId="0515A0AE" w:rsidR="00412BB0" w:rsidRPr="00B8577D" w:rsidRDefault="00412BB0" w:rsidP="00B8577D">
      <w:pPr>
        <w:pStyle w:val="a9"/>
        <w:ind w:left="360" w:firstLineChars="204" w:firstLine="490"/>
        <w:rPr>
          <w:rFonts w:ascii="微软雅黑" w:eastAsia="微软雅黑" w:hAnsi="微软雅黑"/>
        </w:rPr>
      </w:pPr>
      <m:oMath>
        <m:r>
          <w:rPr>
            <w:rFonts w:ascii="Cambria Math" w:eastAsia="微软雅黑" w:hAnsi="Cambria Math"/>
          </w:rPr>
          <m:t>T</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=O</m:t>
        </m:r>
        <m:d>
          <m:dPr>
            <m:ctrlPr>
              <w:rPr>
                <w:rFonts w:ascii="Cambria Math" w:eastAsia="微软雅黑" w:hAnsi="Cambria Math"/>
                <w:i/>
              </w:rPr>
            </m:ctrlPr>
          </m:dPr>
          <m:e>
            <m:r>
              <w:rPr>
                <w:rFonts w:ascii="Cambria Math" w:eastAsia="微软雅黑" w:hAnsi="Cambria Math"/>
              </w:rPr>
              <m:t>n!</m:t>
            </m:r>
          </m:e>
        </m:d>
      </m:oMath>
      <w:r w:rsidRPr="00B8577D">
        <w:rPr>
          <w:rFonts w:ascii="微软雅黑" w:eastAsia="微软雅黑" w:hAnsi="微软雅黑" w:hint="eastAsia"/>
        </w:rPr>
        <w:t xml:space="preserve"> 称为阶乘阶复杂度</w:t>
      </w:r>
    </w:p>
    <w:p w14:paraId="29C1EEA1" w14:textId="12482928" w:rsidR="00412BB0" w:rsidRPr="00B8577D" w:rsidRDefault="00412BB0" w:rsidP="00B8577D">
      <w:pPr>
        <w:pStyle w:val="a9"/>
        <w:ind w:left="360" w:firstLineChars="204" w:firstLine="490"/>
        <w:rPr>
          <w:rFonts w:ascii="微软雅黑" w:eastAsia="微软雅黑" w:hAnsi="微软雅黑"/>
        </w:rPr>
      </w:pPr>
      <m:oMath>
        <m:r>
          <w:rPr>
            <w:rFonts w:ascii="Cambria Math" w:eastAsia="微软雅黑" w:hAnsi="Cambria Math"/>
          </w:rPr>
          <m:t>T</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=O</m:t>
        </m:r>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2</m:t>
                </m:r>
              </m:e>
              <m:sup>
                <m:r>
                  <w:rPr>
                    <w:rFonts w:ascii="Cambria Math" w:eastAsia="微软雅黑" w:hAnsi="Cambria Math"/>
                  </w:rPr>
                  <m:t>n</m:t>
                </m:r>
              </m:sup>
            </m:sSup>
          </m:e>
        </m:d>
      </m:oMath>
      <w:r w:rsidRPr="00B8577D">
        <w:rPr>
          <w:rFonts w:ascii="微软雅黑" w:eastAsia="微软雅黑" w:hAnsi="微软雅黑" w:hint="eastAsia"/>
        </w:rPr>
        <w:t xml:space="preserve"> 称为指数阶复杂度</w:t>
      </w:r>
    </w:p>
    <w:p w14:paraId="6D9D3701" w14:textId="6EBB1EB3" w:rsidR="00412BB0" w:rsidRPr="00B8577D" w:rsidRDefault="00412BB0"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还有像</w:t>
      </w:r>
      <m:oMath>
        <m:r>
          <w:rPr>
            <w:rFonts w:ascii="Cambria Math" w:eastAsia="微软雅黑" w:hAnsi="Cambria Math"/>
          </w:rPr>
          <m:t>T</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=O</m:t>
        </m:r>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n</m:t>
                </m:r>
              </m:sup>
            </m:sSup>
          </m:e>
        </m:d>
      </m:oMath>
      <w:r w:rsidRPr="00B8577D">
        <w:rPr>
          <w:rFonts w:ascii="微软雅黑" w:eastAsia="微软雅黑" w:hAnsi="微软雅黑" w:hint="eastAsia"/>
        </w:rPr>
        <w:t>这种地狱般的复杂度</w:t>
      </w:r>
    </w:p>
    <w:p w14:paraId="1B95A201" w14:textId="77777777" w:rsidR="00412BB0" w:rsidRPr="00B8577D" w:rsidRDefault="00412BB0" w:rsidP="00B8577D">
      <w:pPr>
        <w:pStyle w:val="a9"/>
        <w:ind w:left="360" w:firstLineChars="204" w:firstLine="490"/>
        <w:rPr>
          <w:rFonts w:ascii="微软雅黑" w:eastAsia="微软雅黑" w:hAnsi="微软雅黑"/>
        </w:rPr>
      </w:pPr>
    </w:p>
    <w:p w14:paraId="5674C645" w14:textId="61760DF0" w:rsidR="00412BB0" w:rsidRPr="00B8577D" w:rsidRDefault="00412BB0"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上面的复杂度可以从小到大可排列为：（n很大的情况下）</w:t>
      </w:r>
    </w:p>
    <w:p w14:paraId="7869D7FC" w14:textId="1CEACA90" w:rsidR="00412BB0" w:rsidRPr="00B8577D" w:rsidRDefault="00412BB0" w:rsidP="00B8577D">
      <w:pPr>
        <w:pStyle w:val="a9"/>
        <w:ind w:left="360" w:firstLineChars="204" w:firstLine="490"/>
        <w:rPr>
          <w:rFonts w:ascii="微软雅黑" w:eastAsia="微软雅黑" w:hAnsi="微软雅黑"/>
        </w:rPr>
      </w:pPr>
      <m:oMathPara>
        <m:oMath>
          <m:r>
            <w:rPr>
              <w:rFonts w:ascii="Cambria Math" w:eastAsia="微软雅黑" w:hAnsi="Cambria Math"/>
            </w:rPr>
            <m:t>O</m:t>
          </m:r>
          <m:d>
            <m:dPr>
              <m:ctrlPr>
                <w:rPr>
                  <w:rFonts w:ascii="Cambria Math" w:eastAsia="微软雅黑" w:hAnsi="Cambria Math"/>
                  <w:i/>
                </w:rPr>
              </m:ctrlPr>
            </m:dPr>
            <m:e>
              <m:r>
                <w:rPr>
                  <w:rFonts w:ascii="Cambria Math" w:eastAsia="微软雅黑" w:hAnsi="Cambria Math"/>
                </w:rPr>
                <m:t>1</m:t>
              </m:r>
            </m:e>
          </m:d>
          <m:r>
            <w:rPr>
              <w:rFonts w:ascii="Cambria Math" w:eastAsia="微软雅黑" w:hAnsi="Cambria Math"/>
            </w:rPr>
            <m:t>&lt;O</m:t>
          </m:r>
          <m:d>
            <m:dPr>
              <m:ctrlPr>
                <w:rPr>
                  <w:rFonts w:ascii="Cambria Math" w:eastAsia="微软雅黑" w:hAnsi="Cambria Math"/>
                  <w:i/>
                </w:rPr>
              </m:ctrlPr>
            </m:dPr>
            <m:e>
              <m:func>
                <m:funcPr>
                  <m:ctrlPr>
                    <w:rPr>
                      <w:rFonts w:ascii="Cambria Math" w:eastAsia="微软雅黑" w:hAnsi="Cambria Math"/>
                      <w:i/>
                    </w:rPr>
                  </m:ctrlPr>
                </m:funcPr>
                <m:fName>
                  <m:sSub>
                    <m:sSubPr>
                      <m:ctrlPr>
                        <w:rPr>
                          <w:rFonts w:ascii="Cambria Math" w:eastAsia="微软雅黑" w:hAnsi="Cambria Math"/>
                          <w:i/>
                        </w:rPr>
                      </m:ctrlPr>
                    </m:sSubPr>
                    <m:e>
                      <m:r>
                        <m:rPr>
                          <m:sty m:val="p"/>
                        </m:rPr>
                        <w:rPr>
                          <w:rFonts w:ascii="Cambria Math" w:eastAsia="微软雅黑" w:hAnsi="Cambria Math"/>
                        </w:rPr>
                        <m:t>log</m:t>
                      </m:r>
                    </m:e>
                    <m:sub>
                      <m:r>
                        <w:rPr>
                          <w:rFonts w:ascii="Cambria Math" w:eastAsia="微软雅黑" w:hAnsi="Cambria Math"/>
                        </w:rPr>
                        <m:t>2</m:t>
                      </m:r>
                    </m:sub>
                  </m:sSub>
                </m:fName>
                <m:e>
                  <m:r>
                    <w:rPr>
                      <w:rFonts w:ascii="Cambria Math" w:eastAsia="微软雅黑" w:hAnsi="Cambria Math"/>
                    </w:rPr>
                    <m:t>n</m:t>
                  </m:r>
                </m:e>
              </m:func>
            </m:e>
          </m:d>
          <m:r>
            <w:rPr>
              <w:rFonts w:ascii="Cambria Math" w:eastAsia="微软雅黑" w:hAnsi="Cambria Math"/>
            </w:rPr>
            <m:t>&lt;O</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&lt;O</m:t>
          </m:r>
          <m:d>
            <m:dPr>
              <m:ctrlPr>
                <w:rPr>
                  <w:rFonts w:ascii="Cambria Math" w:eastAsia="微软雅黑" w:hAnsi="Cambria Math"/>
                  <w:i/>
                </w:rPr>
              </m:ctrlPr>
            </m:dPr>
            <m:e>
              <m:r>
                <w:rPr>
                  <w:rFonts w:ascii="Cambria Math" w:eastAsia="微软雅黑" w:hAnsi="Cambria Math"/>
                </w:rPr>
                <m:t>n</m:t>
              </m:r>
              <m:func>
                <m:funcPr>
                  <m:ctrlPr>
                    <w:rPr>
                      <w:rFonts w:ascii="Cambria Math" w:eastAsia="微软雅黑" w:hAnsi="Cambria Math"/>
                      <w:i/>
                    </w:rPr>
                  </m:ctrlPr>
                </m:funcPr>
                <m:fName>
                  <m:sSub>
                    <m:sSubPr>
                      <m:ctrlPr>
                        <w:rPr>
                          <w:rFonts w:ascii="Cambria Math" w:eastAsia="微软雅黑" w:hAnsi="Cambria Math"/>
                          <w:i/>
                        </w:rPr>
                      </m:ctrlPr>
                    </m:sSubPr>
                    <m:e>
                      <m:r>
                        <m:rPr>
                          <m:sty m:val="p"/>
                        </m:rPr>
                        <w:rPr>
                          <w:rFonts w:ascii="Cambria Math" w:eastAsia="微软雅黑" w:hAnsi="Cambria Math"/>
                        </w:rPr>
                        <m:t>log</m:t>
                      </m:r>
                    </m:e>
                    <m:sub>
                      <m:r>
                        <w:rPr>
                          <w:rFonts w:ascii="Cambria Math" w:eastAsia="微软雅黑" w:hAnsi="Cambria Math"/>
                        </w:rPr>
                        <m:t>2</m:t>
                      </m:r>
                    </m:sub>
                  </m:sSub>
                </m:fName>
                <m:e>
                  <m:r>
                    <w:rPr>
                      <w:rFonts w:ascii="Cambria Math" w:eastAsia="微软雅黑" w:hAnsi="Cambria Math"/>
                    </w:rPr>
                    <m:t>n</m:t>
                  </m:r>
                </m:e>
              </m:func>
            </m:e>
          </m:d>
          <m:r>
            <w:rPr>
              <w:rFonts w:ascii="Cambria Math" w:eastAsia="微软雅黑" w:hAnsi="Cambria Math"/>
            </w:rPr>
            <m:t>&lt;O</m:t>
          </m:r>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2</m:t>
                  </m:r>
                </m:sup>
              </m:sSup>
            </m:e>
          </m:d>
          <m:r>
            <w:rPr>
              <w:rFonts w:ascii="Cambria Math" w:eastAsia="微软雅黑" w:hAnsi="Cambria Math"/>
            </w:rPr>
            <m:t>&lt;O</m:t>
          </m:r>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3</m:t>
                  </m:r>
                </m:sup>
              </m:sSup>
            </m:e>
          </m:d>
          <m:r>
            <w:rPr>
              <w:rFonts w:ascii="Cambria Math" w:eastAsia="微软雅黑" w:hAnsi="Cambria Math"/>
            </w:rPr>
            <m:t>&lt;O</m:t>
          </m:r>
          <m:d>
            <m:dPr>
              <m:ctrlPr>
                <w:rPr>
                  <w:rFonts w:ascii="Cambria Math" w:eastAsia="微软雅黑" w:hAnsi="Cambria Math"/>
                  <w:i/>
                </w:rPr>
              </m:ctrlPr>
            </m:dPr>
            <m:e>
              <m:r>
                <w:rPr>
                  <w:rFonts w:ascii="Cambria Math" w:eastAsia="微软雅黑" w:hAnsi="Cambria Math"/>
                </w:rPr>
                <m:t>n!</m:t>
              </m:r>
            </m:e>
          </m:d>
          <m:r>
            <w:rPr>
              <w:rFonts w:ascii="Cambria Math" w:eastAsia="微软雅黑" w:hAnsi="Cambria Math"/>
            </w:rPr>
            <m:t>&lt;O</m:t>
          </m:r>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n</m:t>
                  </m:r>
                </m:sup>
              </m:sSup>
            </m:e>
          </m:d>
        </m:oMath>
      </m:oMathPara>
    </w:p>
    <w:p w14:paraId="7669C12A" w14:textId="77777777" w:rsidR="00412BB0" w:rsidRPr="00B8577D" w:rsidRDefault="00412BB0" w:rsidP="00B8577D">
      <w:pPr>
        <w:pStyle w:val="a9"/>
        <w:ind w:left="360" w:firstLineChars="204" w:firstLine="490"/>
        <w:rPr>
          <w:rFonts w:ascii="微软雅黑" w:eastAsia="微软雅黑" w:hAnsi="微软雅黑"/>
        </w:rPr>
      </w:pPr>
    </w:p>
    <w:p w14:paraId="17CCE622" w14:textId="2CE6F6CF" w:rsidR="00A312BD" w:rsidRPr="00B8577D" w:rsidRDefault="00A312BD"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附上一张图让大家看起来更直观一些：</w:t>
      </w:r>
    </w:p>
    <w:p w14:paraId="33972729" w14:textId="77777777" w:rsidR="00A312BD" w:rsidRPr="00B8577D" w:rsidRDefault="00A312BD" w:rsidP="00B8577D">
      <w:pPr>
        <w:pStyle w:val="a9"/>
        <w:ind w:left="360" w:firstLineChars="204" w:firstLine="490"/>
        <w:rPr>
          <w:rFonts w:ascii="微软雅黑" w:eastAsia="微软雅黑" w:hAnsi="微软雅黑"/>
        </w:rPr>
      </w:pPr>
    </w:p>
    <w:p w14:paraId="2AA56B97" w14:textId="77777777" w:rsidR="00A312BD" w:rsidRPr="00B8577D" w:rsidRDefault="00A312BD" w:rsidP="00B8577D">
      <w:pPr>
        <w:pStyle w:val="a9"/>
        <w:ind w:left="360" w:firstLineChars="204" w:firstLine="490"/>
        <w:rPr>
          <w:rFonts w:ascii="微软雅黑" w:eastAsia="微软雅黑" w:hAnsi="微软雅黑"/>
        </w:rPr>
      </w:pPr>
    </w:p>
    <w:p w14:paraId="5388E4D1" w14:textId="06E4224C" w:rsidR="00E54A56" w:rsidRPr="00B8577D" w:rsidRDefault="00A312BD"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通常来说，当我们的程序的复杂度大于等于</w:t>
      </w:r>
      <m:oMath>
        <m:r>
          <w:rPr>
            <w:rFonts w:ascii="Cambria Math" w:eastAsia="微软雅黑" w:hAnsi="Cambria Math"/>
          </w:rPr>
          <m:t>O</m:t>
        </m:r>
        <m:d>
          <m:dPr>
            <m:ctrlPr>
              <w:rPr>
                <w:rFonts w:ascii="Cambria Math" w:eastAsia="微软雅黑" w:hAnsi="Cambria Math"/>
                <w:i/>
              </w:rPr>
            </m:ctrlPr>
          </m:dPr>
          <m:e>
            <m:sSup>
              <m:sSupPr>
                <m:ctrlPr>
                  <w:rPr>
                    <w:rFonts w:ascii="Cambria Math" w:eastAsia="微软雅黑" w:hAnsi="Cambria Math"/>
                    <w:i/>
                  </w:rPr>
                </m:ctrlPr>
              </m:sSupPr>
              <m:e>
                <m:r>
                  <w:rPr>
                    <w:rFonts w:ascii="Cambria Math" w:eastAsia="微软雅黑" w:hAnsi="Cambria Math"/>
                  </w:rPr>
                  <m:t>n</m:t>
                </m:r>
              </m:e>
              <m:sup>
                <m:r>
                  <w:rPr>
                    <w:rFonts w:ascii="Cambria Math" w:eastAsia="微软雅黑" w:hAnsi="Cambria Math"/>
                  </w:rPr>
                  <m:t>2</m:t>
                </m:r>
              </m:sup>
            </m:sSup>
          </m:e>
        </m:d>
      </m:oMath>
      <w:r w:rsidRPr="00B8577D">
        <w:rPr>
          <w:rFonts w:ascii="微软雅黑" w:eastAsia="微软雅黑" w:hAnsi="微软雅黑" w:hint="eastAsia"/>
        </w:rPr>
        <w:t>的时候就要考虑考虑能否通过改善算法来减小复杂度了。</w:t>
      </w:r>
      <w:r w:rsidR="002A52EA" w:rsidRPr="00B8577D">
        <w:rPr>
          <w:rFonts w:ascii="微软雅黑" w:eastAsia="微软雅黑" w:hAnsi="微软雅黑" w:hint="eastAsia"/>
        </w:rPr>
        <w:t>而我们上面曾经讨论过的排序算法，经过理论证明，它所能达到的最小时间复杂度是</w:t>
      </w:r>
      <m:oMath>
        <m:r>
          <w:rPr>
            <w:rFonts w:ascii="Cambria Math" w:eastAsia="微软雅黑" w:hAnsi="Cambria Math"/>
          </w:rPr>
          <m:t>O</m:t>
        </m:r>
        <m:d>
          <m:dPr>
            <m:ctrlPr>
              <w:rPr>
                <w:rFonts w:ascii="Cambria Math" w:eastAsia="微软雅黑" w:hAnsi="Cambria Math"/>
                <w:i/>
              </w:rPr>
            </m:ctrlPr>
          </m:dPr>
          <m:e>
            <m:func>
              <m:funcPr>
                <m:ctrlPr>
                  <w:rPr>
                    <w:rFonts w:ascii="Cambria Math" w:eastAsia="微软雅黑" w:hAnsi="Cambria Math"/>
                    <w:i/>
                  </w:rPr>
                </m:ctrlPr>
              </m:funcPr>
              <m:fName>
                <m:sSub>
                  <m:sSubPr>
                    <m:ctrlPr>
                      <w:rPr>
                        <w:rFonts w:ascii="Cambria Math" w:eastAsia="微软雅黑" w:hAnsi="Cambria Math"/>
                        <w:i/>
                      </w:rPr>
                    </m:ctrlPr>
                  </m:sSubPr>
                  <m:e>
                    <m:r>
                      <m:rPr>
                        <m:sty m:val="p"/>
                      </m:rPr>
                      <w:rPr>
                        <w:rFonts w:ascii="Cambria Math" w:eastAsia="微软雅黑" w:hAnsi="Cambria Math"/>
                      </w:rPr>
                      <m:t>log</m:t>
                    </m:r>
                  </m:e>
                  <m:sub>
                    <m:r>
                      <w:rPr>
                        <w:rFonts w:ascii="Cambria Math" w:eastAsia="微软雅黑" w:hAnsi="Cambria Math"/>
                      </w:rPr>
                      <m:t>2</m:t>
                    </m:r>
                  </m:sub>
                </m:sSub>
              </m:fName>
              <m:e>
                <m:r>
                  <w:rPr>
                    <w:rFonts w:ascii="Cambria Math" w:eastAsia="微软雅黑" w:hAnsi="Cambria Math"/>
                  </w:rPr>
                  <m:t>n</m:t>
                </m:r>
              </m:e>
            </m:func>
          </m:e>
        </m:d>
      </m:oMath>
      <w:r w:rsidR="002A52EA" w:rsidRPr="00B8577D">
        <w:rPr>
          <w:rFonts w:ascii="微软雅黑" w:eastAsia="微软雅黑" w:hAnsi="微软雅黑" w:hint="eastAsia"/>
        </w:rPr>
        <w:t>。而排序算法作为算法的基础，我们也将会在后续的课程中为大家介绍。</w:t>
      </w:r>
    </w:p>
    <w:p w14:paraId="790475F4" w14:textId="77777777" w:rsidR="002A52EA" w:rsidRPr="00B8577D" w:rsidRDefault="002A52EA" w:rsidP="00B8577D">
      <w:pPr>
        <w:pStyle w:val="a9"/>
        <w:ind w:left="360" w:firstLineChars="204" w:firstLine="490"/>
        <w:rPr>
          <w:rFonts w:ascii="微软雅黑" w:eastAsia="微软雅黑" w:hAnsi="微软雅黑"/>
        </w:rPr>
      </w:pPr>
    </w:p>
    <w:p w14:paraId="173CCC0F" w14:textId="126D082F" w:rsidR="00C96558" w:rsidRPr="00B8577D" w:rsidRDefault="00C96558" w:rsidP="00FC47D4">
      <w:pPr>
        <w:pStyle w:val="a9"/>
        <w:numPr>
          <w:ilvl w:val="0"/>
          <w:numId w:val="2"/>
        </w:numPr>
        <w:ind w:firstLineChars="0"/>
        <w:rPr>
          <w:rFonts w:ascii="微软雅黑" w:eastAsia="微软雅黑" w:hAnsi="微软雅黑"/>
        </w:rPr>
      </w:pPr>
      <w:r w:rsidRPr="00B8577D">
        <w:rPr>
          <w:rFonts w:ascii="微软雅黑" w:eastAsia="微软雅黑" w:hAnsi="微软雅黑" w:hint="eastAsia"/>
        </w:rPr>
        <w:t>数据结构</w:t>
      </w:r>
    </w:p>
    <w:p w14:paraId="7BDFB768" w14:textId="0DAD763E" w:rsidR="00C96558" w:rsidRPr="00B8577D" w:rsidRDefault="00C96558"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在说完算法之后，还有一个不得不提到的东西，那就是“数据结构”。</w:t>
      </w:r>
    </w:p>
    <w:p w14:paraId="16C8AA90" w14:textId="77777777" w:rsidR="00CB3AC1" w:rsidRPr="00B8577D" w:rsidRDefault="00CB3AC1" w:rsidP="00B8577D">
      <w:pPr>
        <w:pStyle w:val="a9"/>
        <w:ind w:left="360" w:firstLineChars="204" w:firstLine="490"/>
        <w:rPr>
          <w:rFonts w:ascii="微软雅黑" w:eastAsia="微软雅黑" w:hAnsi="微软雅黑"/>
        </w:rPr>
      </w:pPr>
    </w:p>
    <w:p w14:paraId="2B441926" w14:textId="500AD085" w:rsidR="00CB3AC1" w:rsidRPr="00B8577D" w:rsidRDefault="00CB3AC1"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如果说算法的目的是通过操纵一系列数据来完成特定的功能</w:t>
      </w:r>
      <w:r w:rsidR="009410FC" w:rsidRPr="00B8577D">
        <w:rPr>
          <w:rFonts w:ascii="微软雅黑" w:eastAsia="微软雅黑" w:hAnsi="微软雅黑" w:hint="eastAsia"/>
        </w:rPr>
        <w:t>。那么什么是数据？</w:t>
      </w:r>
      <w:r w:rsidRPr="00B8577D">
        <w:rPr>
          <w:rFonts w:ascii="微软雅黑" w:eastAsia="微软雅黑" w:hAnsi="微软雅黑" w:hint="eastAsia"/>
        </w:rPr>
        <w:t>我们可以将“数据”定义为“计算机所能够识别、存储和处理的所有符号的集合”。</w:t>
      </w:r>
    </w:p>
    <w:p w14:paraId="0EEA23DD" w14:textId="77777777" w:rsidR="005F5C98" w:rsidRPr="00B8577D" w:rsidRDefault="005F5C98" w:rsidP="00B8577D">
      <w:pPr>
        <w:pStyle w:val="a9"/>
        <w:ind w:left="360" w:firstLineChars="204" w:firstLine="490"/>
        <w:rPr>
          <w:rFonts w:ascii="微软雅黑" w:eastAsia="微软雅黑" w:hAnsi="微软雅黑"/>
        </w:rPr>
      </w:pPr>
    </w:p>
    <w:p w14:paraId="476E7FEB" w14:textId="5270B8DE" w:rsidR="005F5C98" w:rsidRPr="00B8577D" w:rsidRDefault="005F5C98"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“1”可以是数据，“IMUDGES</w:t>
      </w:r>
      <w:r w:rsidR="009410FC" w:rsidRPr="00B8577D">
        <w:rPr>
          <w:rFonts w:ascii="微软雅黑" w:eastAsia="微软雅黑" w:hAnsi="微软雅黑" w:hint="eastAsia"/>
        </w:rPr>
        <w:t>”也可以是数据。甚至一段声音、一段视频都可以</w:t>
      </w:r>
      <w:r w:rsidRPr="00B8577D">
        <w:rPr>
          <w:rFonts w:ascii="微软雅黑" w:eastAsia="微软雅黑" w:hAnsi="微软雅黑" w:hint="eastAsia"/>
        </w:rPr>
        <w:t>是数据。</w:t>
      </w:r>
      <w:r w:rsidR="009410FC" w:rsidRPr="00B8577D">
        <w:rPr>
          <w:rFonts w:ascii="微软雅黑" w:eastAsia="微软雅黑" w:hAnsi="微软雅黑" w:hint="eastAsia"/>
        </w:rPr>
        <w:t>而计算机所处理的数据，必定需要按照一种方式来组织、存储，这就是数据结构。不同的数据结构可能会对算法的空间、时间复杂度有着明显的影响！</w:t>
      </w:r>
    </w:p>
    <w:p w14:paraId="27605CE0" w14:textId="77777777" w:rsidR="00B36EA6" w:rsidRPr="00B8577D" w:rsidRDefault="00B36EA6" w:rsidP="00B8577D">
      <w:pPr>
        <w:pStyle w:val="a9"/>
        <w:ind w:left="360" w:firstLineChars="204" w:firstLine="490"/>
        <w:rPr>
          <w:rFonts w:ascii="微软雅黑" w:eastAsia="微软雅黑" w:hAnsi="微软雅黑"/>
        </w:rPr>
      </w:pPr>
    </w:p>
    <w:p w14:paraId="36D7D2B8" w14:textId="28EA66C7" w:rsidR="00B36EA6" w:rsidRPr="00B8577D" w:rsidRDefault="00B36EA6"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数据结构又可以分为两个部分，一个是“数据的逻辑结构”，另一个是“数据的存储结构”。</w:t>
      </w:r>
    </w:p>
    <w:p w14:paraId="43759E69" w14:textId="77777777" w:rsidR="00AB210E" w:rsidRPr="00B8577D" w:rsidRDefault="00AB210E" w:rsidP="00B8577D">
      <w:pPr>
        <w:pStyle w:val="a9"/>
        <w:ind w:left="360" w:firstLineChars="204" w:firstLine="490"/>
        <w:rPr>
          <w:rFonts w:ascii="微软雅黑" w:eastAsia="微软雅黑" w:hAnsi="微软雅黑"/>
        </w:rPr>
      </w:pPr>
    </w:p>
    <w:p w14:paraId="124AEBE1" w14:textId="263612DC" w:rsidR="00AB210E" w:rsidRPr="00B8577D" w:rsidRDefault="00AB210E"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所谓数据的逻辑结构，就是指数据跟数据“看起来”的关系。</w:t>
      </w:r>
      <w:r w:rsidR="003252FC" w:rsidRPr="00B8577D">
        <w:rPr>
          <w:rFonts w:ascii="微软雅黑" w:eastAsia="微软雅黑" w:hAnsi="微软雅黑" w:hint="eastAsia"/>
        </w:rPr>
        <w:t>例如我们让一组数据从小到大依次排列，所以我们可以断言：后面的数据元素“看起来”应该大于等于前面的数据元素。</w:t>
      </w:r>
      <w:r w:rsidR="00C452D1" w:rsidRPr="00B8577D">
        <w:rPr>
          <w:rFonts w:ascii="微软雅黑" w:eastAsia="微软雅黑" w:hAnsi="微软雅黑" w:hint="eastAsia"/>
        </w:rPr>
        <w:t>而这种递增的关系仅仅是“看起来”，并不与数据在内存中的排布方式有着直接的关系。</w:t>
      </w:r>
    </w:p>
    <w:p w14:paraId="037E4E5A" w14:textId="77777777" w:rsidR="00C452D1" w:rsidRPr="00B8577D" w:rsidRDefault="00C452D1" w:rsidP="00B8577D">
      <w:pPr>
        <w:pStyle w:val="a9"/>
        <w:ind w:left="360" w:firstLineChars="204" w:firstLine="490"/>
        <w:rPr>
          <w:rFonts w:ascii="微软雅黑" w:eastAsia="微软雅黑" w:hAnsi="微软雅黑"/>
        </w:rPr>
      </w:pPr>
    </w:p>
    <w:p w14:paraId="1F9090AA" w14:textId="1940CFDA" w:rsidR="00C452D1" w:rsidRPr="00B8577D" w:rsidRDefault="00C452D1"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所谓数据的存储结构，就是指数据在计算机存储器中的排布方式。</w:t>
      </w:r>
      <w:r w:rsidR="00660F23" w:rsidRPr="00B8577D">
        <w:rPr>
          <w:rFonts w:ascii="微软雅黑" w:eastAsia="微软雅黑" w:hAnsi="微软雅黑" w:hint="eastAsia"/>
        </w:rPr>
        <w:t>常见方式</w:t>
      </w:r>
      <w:r w:rsidR="00D322F1" w:rsidRPr="00B8577D">
        <w:rPr>
          <w:rFonts w:ascii="微软雅黑" w:eastAsia="微软雅黑" w:hAnsi="微软雅黑" w:hint="eastAsia"/>
        </w:rPr>
        <w:t>有：顺序方式——将逻辑上相邻的数据元素也存储在相邻的存储单元中。例如一串连续储存在内存中的数组；链接方式——多个数据元素被作为一个独立的部分遍布存储器的各个地方，每个部分都应该有能够表示相邻关系的指针。例如链表；索引方式——按照数据元素序号建立索引表、索引表中第</w:t>
      </w:r>
      <w:proofErr w:type="spellStart"/>
      <w:r w:rsidR="00D322F1" w:rsidRPr="00B8577D">
        <w:rPr>
          <w:rFonts w:ascii="微软雅黑" w:eastAsia="微软雅黑" w:hAnsi="微软雅黑" w:hint="eastAsia"/>
        </w:rPr>
        <w:t>i</w:t>
      </w:r>
      <w:proofErr w:type="spellEnd"/>
      <w:r w:rsidR="00D322F1" w:rsidRPr="00B8577D">
        <w:rPr>
          <w:rFonts w:ascii="微软雅黑" w:eastAsia="微软雅黑" w:hAnsi="微软雅黑" w:hint="eastAsia"/>
        </w:rPr>
        <w:t>项的值为第</w:t>
      </w:r>
      <w:proofErr w:type="spellStart"/>
      <w:r w:rsidR="00D322F1" w:rsidRPr="00B8577D">
        <w:rPr>
          <w:rFonts w:ascii="微软雅黑" w:eastAsia="微软雅黑" w:hAnsi="微软雅黑" w:hint="eastAsia"/>
        </w:rPr>
        <w:t>i</w:t>
      </w:r>
      <w:proofErr w:type="spellEnd"/>
      <w:r w:rsidR="00D322F1" w:rsidRPr="00B8577D">
        <w:rPr>
          <w:rFonts w:ascii="微软雅黑" w:eastAsia="微软雅黑" w:hAnsi="微软雅黑" w:hint="eastAsia"/>
        </w:rPr>
        <w:t>个数据元素的存储地址。例如数据库中的索引表；</w:t>
      </w:r>
      <w:r w:rsidR="00BD544B" w:rsidRPr="00B8577D">
        <w:rPr>
          <w:rFonts w:ascii="微软雅黑" w:eastAsia="微软雅黑" w:hAnsi="微软雅黑" w:hint="eastAsia"/>
        </w:rPr>
        <w:t>散列方式——</w:t>
      </w:r>
      <w:r w:rsidR="000A15BC" w:rsidRPr="00B8577D">
        <w:rPr>
          <w:rFonts w:ascii="微软雅黑" w:eastAsia="微软雅黑" w:hAnsi="微软雅黑" w:hint="eastAsia"/>
        </w:rPr>
        <w:t>数据元素的地址与标识该数据元素的关键字之间有一定的对应关系。例如哈希表；</w:t>
      </w:r>
    </w:p>
    <w:p w14:paraId="41033C94" w14:textId="77777777" w:rsidR="00DF453F" w:rsidRPr="00B8577D" w:rsidRDefault="00DF453F" w:rsidP="00B8577D">
      <w:pPr>
        <w:pStyle w:val="a9"/>
        <w:ind w:left="360" w:firstLineChars="204" w:firstLine="490"/>
        <w:rPr>
          <w:rFonts w:ascii="微软雅黑" w:eastAsia="微软雅黑" w:hAnsi="微软雅黑"/>
        </w:rPr>
      </w:pPr>
    </w:p>
    <w:p w14:paraId="529DDC73" w14:textId="5A31C140" w:rsidR="00C96558" w:rsidRPr="00B8577D" w:rsidRDefault="00DF453F" w:rsidP="00B8577D">
      <w:pPr>
        <w:pStyle w:val="a9"/>
        <w:ind w:left="360" w:firstLineChars="204" w:firstLine="490"/>
        <w:rPr>
          <w:rFonts w:ascii="微软雅黑" w:eastAsia="微软雅黑" w:hAnsi="微软雅黑"/>
        </w:rPr>
      </w:pPr>
      <w:r w:rsidRPr="00B8577D">
        <w:rPr>
          <w:rFonts w:ascii="微软雅黑" w:eastAsia="微软雅黑" w:hAnsi="微软雅黑" w:hint="eastAsia"/>
        </w:rPr>
        <w:t>而对于数据的运算</w:t>
      </w:r>
      <w:r w:rsidR="00A47627" w:rsidRPr="00B8577D">
        <w:rPr>
          <w:rFonts w:ascii="微软雅黑" w:eastAsia="微软雅黑" w:hAnsi="微软雅黑" w:hint="eastAsia"/>
        </w:rPr>
        <w:t>无非就是“插入”、“删除”、“查找”、“排序”、“更新”这几种。</w:t>
      </w:r>
      <w:r w:rsidR="00C96558" w:rsidRPr="00B8577D">
        <w:rPr>
          <w:rFonts w:ascii="微软雅黑" w:eastAsia="微软雅黑" w:hAnsi="微软雅黑" w:hint="eastAsia"/>
        </w:rPr>
        <w:t>Pascal之父——Nicklaus Wirth曾经提出过一个公式：</w:t>
      </w:r>
    </w:p>
    <w:p w14:paraId="6B1E4FA2" w14:textId="326B53AA" w:rsidR="00C96558" w:rsidRPr="00B8577D" w:rsidRDefault="00C96558" w:rsidP="00B8577D">
      <w:pPr>
        <w:pStyle w:val="a9"/>
        <w:ind w:left="360" w:firstLineChars="204" w:firstLine="490"/>
        <w:rPr>
          <w:rFonts w:ascii="微软雅黑" w:eastAsia="微软雅黑" w:hAnsi="微软雅黑"/>
        </w:rPr>
      </w:pPr>
      <m:oMathPara>
        <m:oMath>
          <m:r>
            <w:rPr>
              <w:rFonts w:ascii="Cambria Math" w:eastAsia="微软雅黑" w:hAnsi="Cambria Math"/>
            </w:rPr>
            <m:t>程序</m:t>
          </m:r>
          <m:r>
            <w:rPr>
              <w:rFonts w:ascii="Cambria Math" w:eastAsia="微软雅黑" w:hAnsi="Cambria Math"/>
            </w:rPr>
            <m:t>=</m:t>
          </m:r>
          <m:r>
            <w:rPr>
              <w:rFonts w:ascii="Cambria Math" w:eastAsia="微软雅黑" w:hAnsi="Cambria Math"/>
            </w:rPr>
            <m:t>算法</m:t>
          </m:r>
          <m:r>
            <w:rPr>
              <w:rFonts w:ascii="Cambria Math" w:eastAsia="微软雅黑" w:hAnsi="Cambria Math"/>
            </w:rPr>
            <m:t>+</m:t>
          </m:r>
          <m:r>
            <w:rPr>
              <w:rFonts w:ascii="Cambria Math" w:eastAsia="微软雅黑" w:hAnsi="Cambria Math"/>
            </w:rPr>
            <m:t>数据结构</m:t>
          </m:r>
        </m:oMath>
      </m:oMathPara>
    </w:p>
    <w:p w14:paraId="39A37229" w14:textId="51E9FB0E" w:rsidR="000C2D67" w:rsidRPr="000C2D67" w:rsidRDefault="00C96558" w:rsidP="00EE0B60">
      <w:pPr>
        <w:pStyle w:val="a9"/>
        <w:ind w:left="360" w:firstLineChars="204" w:firstLine="490"/>
        <w:rPr>
          <w:rFonts w:ascii="微软雅黑" w:eastAsia="微软雅黑" w:hAnsi="微软雅黑"/>
        </w:rPr>
      </w:pPr>
      <w:r w:rsidRPr="00B8577D">
        <w:rPr>
          <w:rFonts w:ascii="微软雅黑" w:eastAsia="微软雅黑" w:hAnsi="微软雅黑" w:hint="eastAsia"/>
        </w:rPr>
        <w:t>这个公式对于计算机科学的影响程度可以类似于爱因斯坦的质能方程——</w:t>
      </w:r>
      <m:oMath>
        <m:r>
          <w:rPr>
            <w:rFonts w:ascii="Cambria Math" w:eastAsia="微软雅黑" w:hAnsi="Cambria Math"/>
          </w:rPr>
          <m:t>E=M</m:t>
        </m:r>
        <m:sSup>
          <m:sSupPr>
            <m:ctrlPr>
              <w:rPr>
                <w:rFonts w:ascii="Cambria Math" w:eastAsia="微软雅黑" w:hAnsi="Cambria Math"/>
                <w:i/>
              </w:rPr>
            </m:ctrlPr>
          </m:sSupPr>
          <m:e>
            <m:r>
              <w:rPr>
                <w:rFonts w:ascii="Cambria Math" w:eastAsia="微软雅黑" w:hAnsi="Cambria Math"/>
              </w:rPr>
              <m:t>C</m:t>
            </m:r>
          </m:e>
          <m:sup>
            <m:r>
              <w:rPr>
                <w:rFonts w:ascii="Cambria Math" w:eastAsia="微软雅黑" w:hAnsi="Cambria Math"/>
              </w:rPr>
              <m:t>2</m:t>
            </m:r>
          </m:sup>
        </m:sSup>
      </m:oMath>
      <w:r w:rsidRPr="00B8577D">
        <w:rPr>
          <w:rFonts w:ascii="微软雅黑" w:eastAsia="微软雅黑" w:hAnsi="微软雅黑" w:hint="eastAsia"/>
        </w:rPr>
        <w:t>对物理学的贡献——这个公式揭示了程序设计的本质。</w:t>
      </w:r>
      <w:r w:rsidR="00892FF8" w:rsidRPr="00B8577D">
        <w:rPr>
          <w:rFonts w:ascii="微软雅黑" w:eastAsia="微软雅黑" w:hAnsi="微软雅黑" w:hint="eastAsia"/>
        </w:rPr>
        <w:t>而在后续章节中，我们将会始终围绕着算法和数据结构，让大家逐渐形成这种针对特定问题求解的计算思维。</w:t>
      </w:r>
    </w:p>
    <w:p w14:paraId="65F2C4B6" w14:textId="03061186" w:rsidR="00DB19DB" w:rsidRDefault="00DB19DB" w:rsidP="00FB2D28">
      <w:pPr>
        <w:pStyle w:val="a9"/>
        <w:numPr>
          <w:ilvl w:val="0"/>
          <w:numId w:val="2"/>
        </w:numPr>
        <w:ind w:firstLineChars="0"/>
        <w:rPr>
          <w:rFonts w:ascii="微软雅黑" w:eastAsia="微软雅黑" w:hAnsi="微软雅黑" w:hint="eastAsia"/>
        </w:rPr>
      </w:pPr>
      <w:r>
        <w:rPr>
          <w:rFonts w:ascii="微软雅黑" w:eastAsia="微软雅黑" w:hAnsi="微软雅黑" w:hint="eastAsia"/>
        </w:rPr>
        <w:t>二进制</w:t>
      </w:r>
    </w:p>
    <w:p w14:paraId="1ADAED37" w14:textId="5B3DA48A" w:rsidR="000D38C8" w:rsidRDefault="000D38C8" w:rsidP="000D38C8">
      <w:pPr>
        <w:ind w:firstLineChars="236" w:firstLine="566"/>
        <w:rPr>
          <w:rFonts w:ascii="微软雅黑" w:eastAsia="微软雅黑" w:hAnsi="微软雅黑" w:hint="eastAsia"/>
        </w:rPr>
      </w:pPr>
      <w:r>
        <w:rPr>
          <w:rFonts w:ascii="微软雅黑" w:eastAsia="微软雅黑" w:hAnsi="微软雅黑" w:hint="eastAsia"/>
        </w:rPr>
        <w:t>在上面的例子中，我们似乎也看到了，计算机所喜欢的机器语言是由0和1组成的。除此之外没有其他数字。我们不严谨地称这种只有0和1参加的运算为二进制运算。</w:t>
      </w:r>
    </w:p>
    <w:p w14:paraId="66DE1A06" w14:textId="4E0D4A86" w:rsidR="000D38C8" w:rsidRDefault="000D38C8" w:rsidP="000D38C8">
      <w:pPr>
        <w:ind w:firstLineChars="236" w:firstLine="566"/>
        <w:rPr>
          <w:rFonts w:ascii="微软雅黑" w:eastAsia="微软雅黑" w:hAnsi="微软雅黑" w:hint="eastAsia"/>
        </w:rPr>
      </w:pPr>
      <w:r>
        <w:rPr>
          <w:rFonts w:ascii="微软雅黑" w:eastAsia="微软雅黑" w:hAnsi="微软雅黑" w:hint="eastAsia"/>
        </w:rPr>
        <w:t>我们常用的十进制运算是“逢十进一”。而二进制则是“逢二进一”。也就是说，当两个加数的结果等于2的时候，就应该向前进位。</w:t>
      </w:r>
    </w:p>
    <w:p w14:paraId="7B5EAF76" w14:textId="5D23CA31" w:rsidR="00AE2278" w:rsidRDefault="00AE2278" w:rsidP="000D38C8">
      <w:pPr>
        <w:ind w:firstLineChars="236" w:firstLine="566"/>
        <w:rPr>
          <w:rFonts w:ascii="微软雅黑" w:eastAsia="微软雅黑" w:hAnsi="微软雅黑" w:hint="eastAsia"/>
        </w:rPr>
      </w:pPr>
      <w:r>
        <w:rPr>
          <w:rFonts w:ascii="微软雅黑" w:eastAsia="微软雅黑" w:hAnsi="微软雅黑" w:hint="eastAsia"/>
        </w:rPr>
        <w:t>十进制可以进行的运算在二进制中也基本存在。例如加减乘除，都是可以在二进制的情况下进行。即便你在程序中使用的是十进制运算，但是编译器最终会将这些十进制数编码成二进制数再参与运算。</w:t>
      </w:r>
    </w:p>
    <w:p w14:paraId="2EC06FD1" w14:textId="15BEEA5C" w:rsidR="00832E5C" w:rsidRPr="000D38C8" w:rsidRDefault="00832E5C" w:rsidP="000D38C8">
      <w:pPr>
        <w:ind w:firstLineChars="236" w:firstLine="566"/>
        <w:rPr>
          <w:rFonts w:ascii="微软雅黑" w:eastAsia="微软雅黑" w:hAnsi="微软雅黑" w:hint="eastAsia"/>
        </w:rPr>
      </w:pPr>
      <w:r>
        <w:rPr>
          <w:rFonts w:ascii="微软雅黑" w:eastAsia="微软雅黑" w:hAnsi="微软雅黑" w:hint="eastAsia"/>
        </w:rPr>
        <w:t>在十进制中，我们有“乘10”和“除10</w:t>
      </w:r>
      <w:r w:rsidR="002F7532">
        <w:rPr>
          <w:rFonts w:ascii="微软雅黑" w:eastAsia="微软雅黑" w:hAnsi="微软雅黑" w:hint="eastAsia"/>
        </w:rPr>
        <w:t>”，可以当做是在末尾“补零”和“删除”。我们统计将这种运算成为位移运算。</w:t>
      </w:r>
      <w:r w:rsidR="00C40E85">
        <w:rPr>
          <w:rFonts w:ascii="微软雅黑" w:eastAsia="微软雅黑" w:hAnsi="微软雅黑" w:hint="eastAsia"/>
        </w:rPr>
        <w:t>如果说我们做R进制运算，则左移一位就是将原数字乘R。右移则是将原数字除R并删掉余数。</w:t>
      </w:r>
    </w:p>
    <w:p w14:paraId="741FF133" w14:textId="4BA730D9" w:rsidR="008935FE" w:rsidRDefault="00DD2342" w:rsidP="00FB2D28">
      <w:pPr>
        <w:pStyle w:val="a9"/>
        <w:numPr>
          <w:ilvl w:val="0"/>
          <w:numId w:val="2"/>
        </w:numPr>
        <w:ind w:firstLineChars="0"/>
        <w:rPr>
          <w:rFonts w:ascii="微软雅黑" w:eastAsia="微软雅黑" w:hAnsi="微软雅黑" w:hint="eastAsia"/>
        </w:rPr>
      </w:pPr>
      <w:r w:rsidRPr="00B8577D">
        <w:rPr>
          <w:rFonts w:ascii="微软雅黑" w:eastAsia="微软雅黑" w:hAnsi="微软雅黑" w:hint="eastAsia"/>
        </w:rPr>
        <w:t>小结</w:t>
      </w:r>
      <w:r w:rsidR="00C251D9" w:rsidRPr="00B8577D">
        <w:rPr>
          <w:rFonts w:ascii="微软雅黑" w:eastAsia="微软雅黑" w:hAnsi="微软雅黑" w:hint="eastAsia"/>
        </w:rPr>
        <w:t>、习题</w:t>
      </w:r>
      <w:proofErr w:type="spellStart"/>
      <w:r w:rsidR="00C251D9" w:rsidRPr="00B8577D">
        <w:rPr>
          <w:rFonts w:ascii="微软雅黑" w:eastAsia="微软雅黑" w:hAnsi="微软雅黑" w:hint="eastAsia"/>
        </w:rPr>
        <w:t>etc</w:t>
      </w:r>
      <w:proofErr w:type="spellEnd"/>
    </w:p>
    <w:p w14:paraId="6809DA82" w14:textId="170FC62F" w:rsidR="008B3536" w:rsidRDefault="008B3536" w:rsidP="008B3536">
      <w:pPr>
        <w:ind w:leftChars="177" w:left="425"/>
        <w:rPr>
          <w:rFonts w:ascii="微软雅黑" w:eastAsia="微软雅黑" w:hAnsi="微软雅黑" w:hint="eastAsia"/>
        </w:rPr>
      </w:pPr>
      <w:r>
        <w:rPr>
          <w:rFonts w:ascii="微软雅黑" w:eastAsia="微软雅黑" w:hAnsi="微软雅黑" w:hint="eastAsia"/>
        </w:rPr>
        <w:t>习题1.解释“冯诺依曼”计算机系统由哪五大部件组成？分别阐述其功能。</w:t>
      </w:r>
    </w:p>
    <w:p w14:paraId="5332B9F6" w14:textId="7390CA27" w:rsidR="008B3536" w:rsidRDefault="008B3536" w:rsidP="008B3536">
      <w:pPr>
        <w:ind w:leftChars="177" w:left="425"/>
        <w:rPr>
          <w:rFonts w:ascii="微软雅黑" w:eastAsia="微软雅黑" w:hAnsi="微软雅黑" w:hint="eastAsia"/>
        </w:rPr>
      </w:pPr>
      <w:r>
        <w:rPr>
          <w:rFonts w:ascii="微软雅黑" w:eastAsia="微软雅黑" w:hAnsi="微软雅黑" w:hint="eastAsia"/>
        </w:rPr>
        <w:t>习题2.“存储器”包括哪些部分？内存和硬盘，哪个属于存储器？哪个不属于存储器？</w:t>
      </w:r>
    </w:p>
    <w:p w14:paraId="79F0D1C6" w14:textId="189C30E6" w:rsidR="00F421E8" w:rsidRDefault="00F421E8" w:rsidP="008B3536">
      <w:pPr>
        <w:ind w:leftChars="177" w:left="425"/>
        <w:rPr>
          <w:rFonts w:ascii="微软雅黑" w:eastAsia="微软雅黑" w:hAnsi="微软雅黑" w:hint="eastAsia"/>
        </w:rPr>
      </w:pPr>
      <w:r>
        <w:rPr>
          <w:rFonts w:ascii="微软雅黑" w:eastAsia="微软雅黑" w:hAnsi="微软雅黑" w:hint="eastAsia"/>
        </w:rPr>
        <w:t>习题3.距离说明输入设备和输出设备。</w:t>
      </w:r>
    </w:p>
    <w:p w14:paraId="4A00C3BA" w14:textId="2DA722CC" w:rsidR="004B6966" w:rsidRDefault="00F421E8" w:rsidP="004B6966">
      <w:pPr>
        <w:ind w:leftChars="177" w:left="425"/>
        <w:rPr>
          <w:rFonts w:ascii="微软雅黑" w:eastAsia="微软雅黑" w:hAnsi="微软雅黑" w:hint="eastAsia"/>
        </w:rPr>
      </w:pPr>
      <w:r>
        <w:rPr>
          <w:rFonts w:ascii="微软雅黑" w:eastAsia="微软雅黑" w:hAnsi="微软雅黑" w:hint="eastAsia"/>
        </w:rPr>
        <w:t>习题4.举一个例子，来描述内存。（不要再用柜子举例了）</w:t>
      </w:r>
    </w:p>
    <w:p w14:paraId="594FBB58" w14:textId="5B04B463" w:rsidR="00E97272" w:rsidRDefault="00E97272" w:rsidP="008B3536">
      <w:pPr>
        <w:ind w:leftChars="177" w:left="425"/>
        <w:rPr>
          <w:rFonts w:ascii="微软雅黑" w:eastAsia="微软雅黑" w:hAnsi="微软雅黑" w:hint="eastAsia"/>
        </w:rPr>
      </w:pPr>
      <w:r>
        <w:rPr>
          <w:rFonts w:ascii="微软雅黑" w:eastAsia="微软雅黑" w:hAnsi="微软雅黑" w:hint="eastAsia"/>
        </w:rPr>
        <w:t>习题5.</w:t>
      </w:r>
      <w:r w:rsidR="004B6966">
        <w:rPr>
          <w:rFonts w:ascii="微软雅黑" w:eastAsia="微软雅黑" w:hAnsi="微软雅黑" w:hint="eastAsia"/>
        </w:rPr>
        <w:t>用语言直接描述算法：在5个数种选择第二大的数。（把自己想象成一台简单的图灵机）</w:t>
      </w:r>
      <w:r w:rsidR="00190625">
        <w:rPr>
          <w:rFonts w:ascii="微软雅黑" w:eastAsia="微软雅黑" w:hAnsi="微软雅黑" w:hint="eastAsia"/>
        </w:rPr>
        <w:t>、列出步骤</w:t>
      </w:r>
    </w:p>
    <w:p w14:paraId="7789796E" w14:textId="75DFA9A4" w:rsidR="0055555C" w:rsidRDefault="0055555C" w:rsidP="008B3536">
      <w:pPr>
        <w:ind w:leftChars="177" w:left="425"/>
        <w:rPr>
          <w:rFonts w:ascii="微软雅黑" w:eastAsia="微软雅黑" w:hAnsi="微软雅黑" w:hint="eastAsia"/>
        </w:rPr>
      </w:pPr>
      <w:r>
        <w:rPr>
          <w:rFonts w:ascii="微软雅黑" w:eastAsia="微软雅黑" w:hAnsi="微软雅黑" w:hint="eastAsia"/>
        </w:rPr>
        <w:t>习题6.</w:t>
      </w:r>
      <w:r w:rsidR="002953D7">
        <w:rPr>
          <w:rFonts w:ascii="微软雅黑" w:eastAsia="微软雅黑" w:hAnsi="微软雅黑" w:hint="eastAsia"/>
        </w:rPr>
        <w:t>查阅资料、了解二进制的加法与减法、了解2进制与</w:t>
      </w:r>
      <w:r>
        <w:rPr>
          <w:rFonts w:ascii="微软雅黑" w:eastAsia="微软雅黑" w:hAnsi="微软雅黑" w:hint="eastAsia"/>
        </w:rPr>
        <w:t>10</w:t>
      </w:r>
      <w:r w:rsidR="002953D7">
        <w:rPr>
          <w:rFonts w:ascii="微软雅黑" w:eastAsia="微软雅黑" w:hAnsi="微软雅黑" w:hint="eastAsia"/>
        </w:rPr>
        <w:t>进制相互</w:t>
      </w:r>
      <w:r>
        <w:rPr>
          <w:rFonts w:ascii="微软雅黑" w:eastAsia="微软雅黑" w:hAnsi="微软雅黑" w:hint="eastAsia"/>
        </w:rPr>
        <w:t>转换</w:t>
      </w:r>
      <w:r w:rsidR="002953D7">
        <w:rPr>
          <w:rFonts w:ascii="微软雅黑" w:eastAsia="微软雅黑" w:hAnsi="微软雅黑" w:hint="eastAsia"/>
        </w:rPr>
        <w:t>的</w:t>
      </w:r>
      <w:r>
        <w:rPr>
          <w:rFonts w:ascii="微软雅黑" w:eastAsia="微软雅黑" w:hAnsi="微软雅黑" w:hint="eastAsia"/>
        </w:rPr>
        <w:t>方法。</w:t>
      </w:r>
      <w:r w:rsidR="002953D7">
        <w:rPr>
          <w:rFonts w:ascii="微软雅黑" w:eastAsia="微软雅黑" w:hAnsi="微软雅黑" w:hint="eastAsia"/>
        </w:rPr>
        <w:t>并按要求转换：</w:t>
      </w:r>
    </w:p>
    <w:p w14:paraId="183FCBC9" w14:textId="5A8412F6" w:rsidR="002953D7" w:rsidRDefault="002953D7" w:rsidP="002953D7">
      <w:pPr>
        <w:ind w:leftChars="295" w:left="1417" w:hanging="709"/>
        <w:rPr>
          <w:rFonts w:ascii="微软雅黑" w:eastAsia="微软雅黑" w:hAnsi="微软雅黑" w:hint="eastAsia"/>
        </w:rPr>
      </w:pPr>
      <w:r>
        <w:rPr>
          <w:rFonts w:ascii="微软雅黑" w:eastAsia="微软雅黑" w:hAnsi="微软雅黑" w:hint="eastAsia"/>
        </w:rPr>
        <w:t xml:space="preserve">1011 0110 1011 1101 B </w:t>
      </w:r>
      <w:r w:rsidRPr="002953D7">
        <w:rPr>
          <w:rFonts w:ascii="微软雅黑" w:eastAsia="微软雅黑" w:hAnsi="微软雅黑"/>
        </w:rPr>
        <w:sym w:font="Wingdings" w:char="F0E8"/>
      </w:r>
      <w:r>
        <w:rPr>
          <w:rFonts w:ascii="微软雅黑" w:eastAsia="微软雅黑" w:hAnsi="微软雅黑" w:hint="eastAsia"/>
        </w:rPr>
        <w:t xml:space="preserve"> ________D</w:t>
      </w:r>
    </w:p>
    <w:p w14:paraId="17D84747" w14:textId="678B0D16" w:rsidR="002953D7" w:rsidRDefault="002953D7" w:rsidP="002953D7">
      <w:pPr>
        <w:ind w:leftChars="295" w:left="1417" w:hanging="709"/>
        <w:rPr>
          <w:rFonts w:ascii="微软雅黑" w:eastAsia="微软雅黑" w:hAnsi="微软雅黑" w:hint="eastAsia"/>
        </w:rPr>
      </w:pPr>
      <w:r>
        <w:rPr>
          <w:rFonts w:ascii="微软雅黑" w:eastAsia="微软雅黑" w:hAnsi="微软雅黑" w:hint="eastAsia"/>
        </w:rPr>
        <w:t xml:space="preserve">249 D </w:t>
      </w:r>
      <w:r w:rsidRPr="002953D7">
        <w:rPr>
          <w:rFonts w:ascii="微软雅黑" w:eastAsia="微软雅黑" w:hAnsi="微软雅黑"/>
        </w:rPr>
        <w:sym w:font="Wingdings" w:char="F0E8"/>
      </w:r>
      <w:r>
        <w:rPr>
          <w:rFonts w:ascii="微软雅黑" w:eastAsia="微软雅黑" w:hAnsi="微软雅黑" w:hint="eastAsia"/>
        </w:rPr>
        <w:t xml:space="preserve"> ___________________________B</w:t>
      </w:r>
    </w:p>
    <w:p w14:paraId="6AEE3BD2" w14:textId="572CD8C4" w:rsidR="0099160B" w:rsidRPr="008B3536" w:rsidRDefault="0099160B" w:rsidP="002953D7">
      <w:pPr>
        <w:ind w:leftChars="295" w:left="1417" w:hanging="709"/>
        <w:rPr>
          <w:rFonts w:ascii="微软雅黑" w:eastAsia="微软雅黑" w:hAnsi="微软雅黑" w:hint="eastAsia"/>
        </w:rPr>
      </w:pPr>
      <w:r>
        <w:rPr>
          <w:rFonts w:ascii="微软雅黑" w:eastAsia="微软雅黑" w:hAnsi="微软雅黑" w:hint="eastAsia"/>
        </w:rPr>
        <w:t>(B表示二进制，D表示十进制)</w:t>
      </w:r>
      <w:bookmarkStart w:id="0" w:name="_GoBack"/>
      <w:bookmarkEnd w:id="0"/>
    </w:p>
    <w:sectPr w:rsidR="0099160B" w:rsidRPr="008B3536" w:rsidSect="00C56CA8">
      <w:headerReference w:type="default" r:id="rId9"/>
      <w:footerReference w:type="default" r:id="rId1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04501E" w14:textId="77777777" w:rsidR="008B3536" w:rsidRDefault="008B3536" w:rsidP="00D75937">
      <w:r>
        <w:separator/>
      </w:r>
    </w:p>
  </w:endnote>
  <w:endnote w:type="continuationSeparator" w:id="0">
    <w:p w14:paraId="3D7AC90B" w14:textId="77777777" w:rsidR="008B3536" w:rsidRDefault="008B3536" w:rsidP="00D75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微软雅黑">
    <w:panose1 w:val="020B0503020204020204"/>
    <w:charset w:val="50"/>
    <w:family w:val="auto"/>
    <w:pitch w:val="variable"/>
    <w:sig w:usb0="80000287" w:usb1="280F3C52" w:usb2="00000016" w:usb3="00000000" w:csb0="0004001F" w:csb1="00000000"/>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9B2D3" w14:textId="77777777" w:rsidR="008B3536" w:rsidRDefault="008B3536" w:rsidP="00D75937">
    <w:pPr>
      <w:pStyle w:val="a5"/>
      <w:wordWrap w:val="0"/>
      <w:jc w:val="center"/>
    </w:pPr>
    <w:r>
      <w:rPr>
        <w:rFonts w:hint="eastAsia"/>
      </w:rPr>
      <w:t>内蒙古大学精英学生开发者联盟</w:t>
    </w:r>
  </w:p>
  <w:p w14:paraId="09DE105D" w14:textId="77777777" w:rsidR="008B3536" w:rsidRDefault="008B3536" w:rsidP="00D75937">
    <w:pPr>
      <w:pStyle w:val="a5"/>
      <w:wordWrap w:val="0"/>
      <w:jc w:val="center"/>
    </w:pPr>
    <w:r>
      <w:rPr>
        <w:rFonts w:hint="eastAsia"/>
      </w:rPr>
      <w:t>Inner Mongolia University Developer Group of Elite Student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753541" w14:textId="77777777" w:rsidR="008B3536" w:rsidRDefault="008B3536" w:rsidP="00D75937">
      <w:r>
        <w:separator/>
      </w:r>
    </w:p>
  </w:footnote>
  <w:footnote w:type="continuationSeparator" w:id="0">
    <w:p w14:paraId="0007D84E" w14:textId="77777777" w:rsidR="008B3536" w:rsidRDefault="008B3536" w:rsidP="00D759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266246" w14:textId="3573D08F" w:rsidR="008B3536" w:rsidRDefault="008B3536">
    <w:pPr>
      <w:pStyle w:val="a3"/>
    </w:pPr>
    <w:r>
      <w:rPr>
        <w:rFonts w:hint="eastAsia"/>
      </w:rPr>
      <w:t>内蒙古大学计算机学院</w:t>
    </w:r>
    <w:r>
      <w:rPr>
        <w:rFonts w:hint="eastAsia"/>
      </w:rPr>
      <w:t xml:space="preserve"> 2013</w:t>
    </w:r>
    <w:r>
      <w:rPr>
        <w:rFonts w:hint="eastAsia"/>
      </w:rPr>
      <w:t>级</w:t>
    </w:r>
    <w:r>
      <w:rPr>
        <w:rFonts w:hint="eastAsia"/>
      </w:rPr>
      <w:t xml:space="preserve"> ACM/ICPC </w:t>
    </w:r>
    <w:r>
      <w:rPr>
        <w:rFonts w:hint="eastAsia"/>
      </w:rPr>
      <w:t>新手训练营</w:t>
    </w:r>
    <w:r>
      <w:rPr>
        <w:rFonts w:hint="eastAsia"/>
      </w:rPr>
      <w:t xml:space="preserve"> </w:t>
    </w:r>
    <w:r>
      <w:rPr>
        <w:rFonts w:hint="eastAsia"/>
      </w:rPr>
      <w:t>培训讲义</w:t>
    </w:r>
    <w:r>
      <w:rPr>
        <w:rFonts w:hint="eastAsia"/>
      </w:rPr>
      <w:t xml:space="preserve"> C++</w:t>
    </w:r>
    <w:r>
      <w:rPr>
        <w:rFonts w:hint="eastAsia"/>
      </w:rPr>
      <w:t>版</w:t>
    </w:r>
    <w:r>
      <w:rPr>
        <w:rFonts w:hint="eastAsia"/>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03246"/>
    <w:multiLevelType w:val="hybridMultilevel"/>
    <w:tmpl w:val="BA723070"/>
    <w:lvl w:ilvl="0" w:tplc="840EA7FA">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6CB742D"/>
    <w:multiLevelType w:val="hybridMultilevel"/>
    <w:tmpl w:val="9112D714"/>
    <w:lvl w:ilvl="0" w:tplc="00284D86">
      <w:start w:val="1"/>
      <w:numFmt w:val="decimal"/>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B55163D"/>
    <w:multiLevelType w:val="multilevel"/>
    <w:tmpl w:val="C8DC50FE"/>
    <w:lvl w:ilvl="0">
      <w:start w:val="1"/>
      <w:numFmt w:val="decimal"/>
      <w:lvlText w:val="%1."/>
      <w:lvlJc w:val="left"/>
      <w:pPr>
        <w:ind w:left="360" w:hanging="360"/>
      </w:pPr>
      <w:rPr>
        <w:rFonts w:hint="eastAsia"/>
      </w:rPr>
    </w:lvl>
    <w:lvl w:ilvl="1">
      <w:start w:val="1"/>
      <w:numFmt w:val="decimal"/>
      <w:isLgl/>
      <w:lvlText w:val="%1.%2"/>
      <w:lvlJc w:val="left"/>
      <w:pPr>
        <w:ind w:left="800" w:hanging="44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2160" w:hanging="108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3240" w:hanging="1440"/>
      </w:pPr>
      <w:rPr>
        <w:rFonts w:hint="eastAsia"/>
      </w:rPr>
    </w:lvl>
    <w:lvl w:ilvl="6">
      <w:start w:val="1"/>
      <w:numFmt w:val="decimal"/>
      <w:isLgl/>
      <w:lvlText w:val="%1.%2.%3.%4.%5.%6.%7"/>
      <w:lvlJc w:val="left"/>
      <w:pPr>
        <w:ind w:left="3600" w:hanging="1440"/>
      </w:pPr>
      <w:rPr>
        <w:rFonts w:hint="eastAsia"/>
      </w:rPr>
    </w:lvl>
    <w:lvl w:ilvl="7">
      <w:start w:val="1"/>
      <w:numFmt w:val="decimal"/>
      <w:isLgl/>
      <w:lvlText w:val="%1.%2.%3.%4.%5.%6.%7.%8"/>
      <w:lvlJc w:val="left"/>
      <w:pPr>
        <w:ind w:left="4320" w:hanging="1800"/>
      </w:pPr>
      <w:rPr>
        <w:rFonts w:hint="eastAsia"/>
      </w:rPr>
    </w:lvl>
    <w:lvl w:ilvl="8">
      <w:start w:val="1"/>
      <w:numFmt w:val="decimal"/>
      <w:isLgl/>
      <w:lvlText w:val="%1.%2.%3.%4.%5.%6.%7.%8.%9"/>
      <w:lvlJc w:val="left"/>
      <w:pPr>
        <w:ind w:left="4680" w:hanging="1800"/>
      </w:pPr>
      <w:rPr>
        <w:rFonts w:hint="eastAsia"/>
      </w:rPr>
    </w:lvl>
  </w:abstractNum>
  <w:abstractNum w:abstractNumId="3">
    <w:nsid w:val="5AD72BE2"/>
    <w:multiLevelType w:val="hybridMultilevel"/>
    <w:tmpl w:val="1DCC75A0"/>
    <w:lvl w:ilvl="0" w:tplc="742C37EE">
      <w:start w:val="1"/>
      <w:numFmt w:val="decimalZero"/>
      <w:lvlText w:val="%1"/>
      <w:lvlJc w:val="left"/>
      <w:pPr>
        <w:ind w:left="840" w:hanging="8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attachedTemplate r:id="rId1"/>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5FE"/>
    <w:rsid w:val="0000061A"/>
    <w:rsid w:val="000177DD"/>
    <w:rsid w:val="0003182D"/>
    <w:rsid w:val="00065815"/>
    <w:rsid w:val="00070F2A"/>
    <w:rsid w:val="0007176F"/>
    <w:rsid w:val="000A15BC"/>
    <w:rsid w:val="000B3A3E"/>
    <w:rsid w:val="000C28E5"/>
    <w:rsid w:val="000C2D67"/>
    <w:rsid w:val="000D38C8"/>
    <w:rsid w:val="000D6A6F"/>
    <w:rsid w:val="000E4981"/>
    <w:rsid w:val="000F0C65"/>
    <w:rsid w:val="0015504B"/>
    <w:rsid w:val="00190625"/>
    <w:rsid w:val="00194CCF"/>
    <w:rsid w:val="00197AAB"/>
    <w:rsid w:val="001B5DEF"/>
    <w:rsid w:val="001E2182"/>
    <w:rsid w:val="001E36A6"/>
    <w:rsid w:val="00212714"/>
    <w:rsid w:val="002365C6"/>
    <w:rsid w:val="00245837"/>
    <w:rsid w:val="00252E92"/>
    <w:rsid w:val="00254F93"/>
    <w:rsid w:val="002614F1"/>
    <w:rsid w:val="002750D6"/>
    <w:rsid w:val="00280F70"/>
    <w:rsid w:val="002953D7"/>
    <w:rsid w:val="002A52EA"/>
    <w:rsid w:val="002F54EA"/>
    <w:rsid w:val="002F7532"/>
    <w:rsid w:val="003171E9"/>
    <w:rsid w:val="00317200"/>
    <w:rsid w:val="003252FC"/>
    <w:rsid w:val="00346821"/>
    <w:rsid w:val="003502AA"/>
    <w:rsid w:val="00386492"/>
    <w:rsid w:val="003A32C8"/>
    <w:rsid w:val="003C0E73"/>
    <w:rsid w:val="003C6C24"/>
    <w:rsid w:val="003E1BB7"/>
    <w:rsid w:val="00403D13"/>
    <w:rsid w:val="00412BB0"/>
    <w:rsid w:val="004147FE"/>
    <w:rsid w:val="004429DB"/>
    <w:rsid w:val="004674AF"/>
    <w:rsid w:val="004B5AD4"/>
    <w:rsid w:val="004B6966"/>
    <w:rsid w:val="004D0562"/>
    <w:rsid w:val="004D73EB"/>
    <w:rsid w:val="004F7D58"/>
    <w:rsid w:val="00521E25"/>
    <w:rsid w:val="0055001E"/>
    <w:rsid w:val="0055555C"/>
    <w:rsid w:val="00565EB2"/>
    <w:rsid w:val="00573A20"/>
    <w:rsid w:val="005848F3"/>
    <w:rsid w:val="00591514"/>
    <w:rsid w:val="005C12E0"/>
    <w:rsid w:val="005F5C98"/>
    <w:rsid w:val="00604BF2"/>
    <w:rsid w:val="00660F23"/>
    <w:rsid w:val="006708F1"/>
    <w:rsid w:val="006921BE"/>
    <w:rsid w:val="0069278C"/>
    <w:rsid w:val="006A6F0E"/>
    <w:rsid w:val="006C56FD"/>
    <w:rsid w:val="006D3D3A"/>
    <w:rsid w:val="00707BC1"/>
    <w:rsid w:val="0071668E"/>
    <w:rsid w:val="00761161"/>
    <w:rsid w:val="00762566"/>
    <w:rsid w:val="00774665"/>
    <w:rsid w:val="00776DA5"/>
    <w:rsid w:val="00795779"/>
    <w:rsid w:val="00796C33"/>
    <w:rsid w:val="00805BFC"/>
    <w:rsid w:val="008312C3"/>
    <w:rsid w:val="00832E5C"/>
    <w:rsid w:val="00844A23"/>
    <w:rsid w:val="00861B90"/>
    <w:rsid w:val="00887BFD"/>
    <w:rsid w:val="00892FF8"/>
    <w:rsid w:val="008935FE"/>
    <w:rsid w:val="008B3536"/>
    <w:rsid w:val="008B78CE"/>
    <w:rsid w:val="008E0A5E"/>
    <w:rsid w:val="008E4B5D"/>
    <w:rsid w:val="008F6618"/>
    <w:rsid w:val="00934E7A"/>
    <w:rsid w:val="009410FC"/>
    <w:rsid w:val="0094154D"/>
    <w:rsid w:val="00954B31"/>
    <w:rsid w:val="009572ED"/>
    <w:rsid w:val="0096027B"/>
    <w:rsid w:val="00977F7D"/>
    <w:rsid w:val="0099001A"/>
    <w:rsid w:val="0099160B"/>
    <w:rsid w:val="009934EE"/>
    <w:rsid w:val="00994BAE"/>
    <w:rsid w:val="009A2959"/>
    <w:rsid w:val="009B1E43"/>
    <w:rsid w:val="009B6F03"/>
    <w:rsid w:val="009C62BE"/>
    <w:rsid w:val="009D02A0"/>
    <w:rsid w:val="009D4B47"/>
    <w:rsid w:val="009D5C89"/>
    <w:rsid w:val="009D632D"/>
    <w:rsid w:val="009D7CC0"/>
    <w:rsid w:val="009F6252"/>
    <w:rsid w:val="00A03465"/>
    <w:rsid w:val="00A03706"/>
    <w:rsid w:val="00A138E5"/>
    <w:rsid w:val="00A312BD"/>
    <w:rsid w:val="00A46725"/>
    <w:rsid w:val="00A47627"/>
    <w:rsid w:val="00A57890"/>
    <w:rsid w:val="00A83F73"/>
    <w:rsid w:val="00AB210E"/>
    <w:rsid w:val="00AD4AD3"/>
    <w:rsid w:val="00AD7253"/>
    <w:rsid w:val="00AE2278"/>
    <w:rsid w:val="00B234D7"/>
    <w:rsid w:val="00B25A29"/>
    <w:rsid w:val="00B36EA6"/>
    <w:rsid w:val="00B841DE"/>
    <w:rsid w:val="00B8577D"/>
    <w:rsid w:val="00BA7AEF"/>
    <w:rsid w:val="00BD08FC"/>
    <w:rsid w:val="00BD544B"/>
    <w:rsid w:val="00BF4DBA"/>
    <w:rsid w:val="00C1196C"/>
    <w:rsid w:val="00C14877"/>
    <w:rsid w:val="00C234E0"/>
    <w:rsid w:val="00C251D9"/>
    <w:rsid w:val="00C25EE3"/>
    <w:rsid w:val="00C40E85"/>
    <w:rsid w:val="00C452D1"/>
    <w:rsid w:val="00C51121"/>
    <w:rsid w:val="00C51AA9"/>
    <w:rsid w:val="00C56CA8"/>
    <w:rsid w:val="00C65C4D"/>
    <w:rsid w:val="00C9335A"/>
    <w:rsid w:val="00C96558"/>
    <w:rsid w:val="00CB3AC1"/>
    <w:rsid w:val="00CC55D5"/>
    <w:rsid w:val="00CE0CA6"/>
    <w:rsid w:val="00CF3F47"/>
    <w:rsid w:val="00D1383B"/>
    <w:rsid w:val="00D322F1"/>
    <w:rsid w:val="00D35ACB"/>
    <w:rsid w:val="00D379CC"/>
    <w:rsid w:val="00D40087"/>
    <w:rsid w:val="00D416A8"/>
    <w:rsid w:val="00D75937"/>
    <w:rsid w:val="00DB19DB"/>
    <w:rsid w:val="00DC0A24"/>
    <w:rsid w:val="00DD2342"/>
    <w:rsid w:val="00DF453F"/>
    <w:rsid w:val="00DF5DCF"/>
    <w:rsid w:val="00E136AA"/>
    <w:rsid w:val="00E24598"/>
    <w:rsid w:val="00E31669"/>
    <w:rsid w:val="00E4117B"/>
    <w:rsid w:val="00E4120F"/>
    <w:rsid w:val="00E43823"/>
    <w:rsid w:val="00E54A56"/>
    <w:rsid w:val="00E55A1B"/>
    <w:rsid w:val="00E97272"/>
    <w:rsid w:val="00EA754F"/>
    <w:rsid w:val="00EB608E"/>
    <w:rsid w:val="00EC360F"/>
    <w:rsid w:val="00EE0B60"/>
    <w:rsid w:val="00F26C56"/>
    <w:rsid w:val="00F421E8"/>
    <w:rsid w:val="00F55776"/>
    <w:rsid w:val="00F62B25"/>
    <w:rsid w:val="00FA136A"/>
    <w:rsid w:val="00FB2D28"/>
    <w:rsid w:val="00FB5A90"/>
    <w:rsid w:val="00FC4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4392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593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D75937"/>
    <w:rPr>
      <w:sz w:val="18"/>
      <w:szCs w:val="18"/>
    </w:rPr>
  </w:style>
  <w:style w:type="paragraph" w:styleId="a5">
    <w:name w:val="footer"/>
    <w:basedOn w:val="a"/>
    <w:link w:val="a6"/>
    <w:uiPriority w:val="99"/>
    <w:unhideWhenUsed/>
    <w:rsid w:val="00D75937"/>
    <w:pPr>
      <w:tabs>
        <w:tab w:val="center" w:pos="4153"/>
        <w:tab w:val="right" w:pos="8306"/>
      </w:tabs>
      <w:snapToGrid w:val="0"/>
      <w:jc w:val="left"/>
    </w:pPr>
    <w:rPr>
      <w:sz w:val="18"/>
      <w:szCs w:val="18"/>
    </w:rPr>
  </w:style>
  <w:style w:type="character" w:customStyle="1" w:styleId="a6">
    <w:name w:val="页脚字符"/>
    <w:basedOn w:val="a0"/>
    <w:link w:val="a5"/>
    <w:uiPriority w:val="99"/>
    <w:rsid w:val="00D75937"/>
    <w:rPr>
      <w:sz w:val="18"/>
      <w:szCs w:val="18"/>
    </w:rPr>
  </w:style>
  <w:style w:type="paragraph" w:styleId="a7">
    <w:name w:val="Balloon Text"/>
    <w:basedOn w:val="a"/>
    <w:link w:val="a8"/>
    <w:uiPriority w:val="99"/>
    <w:semiHidden/>
    <w:unhideWhenUsed/>
    <w:rsid w:val="00D75937"/>
    <w:rPr>
      <w:rFonts w:ascii="Heiti SC Light" w:eastAsia="Heiti SC Light"/>
      <w:sz w:val="18"/>
      <w:szCs w:val="18"/>
    </w:rPr>
  </w:style>
  <w:style w:type="character" w:customStyle="1" w:styleId="a8">
    <w:name w:val="批注框文本字符"/>
    <w:basedOn w:val="a0"/>
    <w:link w:val="a7"/>
    <w:uiPriority w:val="99"/>
    <w:semiHidden/>
    <w:rsid w:val="00D75937"/>
    <w:rPr>
      <w:rFonts w:ascii="Heiti SC Light" w:eastAsia="Heiti SC Light"/>
      <w:sz w:val="18"/>
      <w:szCs w:val="18"/>
    </w:rPr>
  </w:style>
  <w:style w:type="paragraph" w:styleId="a9">
    <w:name w:val="List Paragraph"/>
    <w:basedOn w:val="a"/>
    <w:uiPriority w:val="34"/>
    <w:qFormat/>
    <w:rsid w:val="008935FE"/>
    <w:pPr>
      <w:ind w:firstLineChars="200" w:firstLine="420"/>
    </w:pPr>
  </w:style>
  <w:style w:type="character" w:styleId="aa">
    <w:name w:val="Placeholder Text"/>
    <w:basedOn w:val="a0"/>
    <w:uiPriority w:val="99"/>
    <w:semiHidden/>
    <w:rsid w:val="00E4117B"/>
    <w:rPr>
      <w:color w:val="808080"/>
    </w:rPr>
  </w:style>
  <w:style w:type="character" w:styleId="ab">
    <w:name w:val="Hyperlink"/>
    <w:basedOn w:val="a0"/>
    <w:uiPriority w:val="99"/>
    <w:unhideWhenUsed/>
    <w:rsid w:val="00D35AC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593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D75937"/>
    <w:rPr>
      <w:sz w:val="18"/>
      <w:szCs w:val="18"/>
    </w:rPr>
  </w:style>
  <w:style w:type="paragraph" w:styleId="a5">
    <w:name w:val="footer"/>
    <w:basedOn w:val="a"/>
    <w:link w:val="a6"/>
    <w:uiPriority w:val="99"/>
    <w:unhideWhenUsed/>
    <w:rsid w:val="00D75937"/>
    <w:pPr>
      <w:tabs>
        <w:tab w:val="center" w:pos="4153"/>
        <w:tab w:val="right" w:pos="8306"/>
      </w:tabs>
      <w:snapToGrid w:val="0"/>
      <w:jc w:val="left"/>
    </w:pPr>
    <w:rPr>
      <w:sz w:val="18"/>
      <w:szCs w:val="18"/>
    </w:rPr>
  </w:style>
  <w:style w:type="character" w:customStyle="1" w:styleId="a6">
    <w:name w:val="页脚字符"/>
    <w:basedOn w:val="a0"/>
    <w:link w:val="a5"/>
    <w:uiPriority w:val="99"/>
    <w:rsid w:val="00D75937"/>
    <w:rPr>
      <w:sz w:val="18"/>
      <w:szCs w:val="18"/>
    </w:rPr>
  </w:style>
  <w:style w:type="paragraph" w:styleId="a7">
    <w:name w:val="Balloon Text"/>
    <w:basedOn w:val="a"/>
    <w:link w:val="a8"/>
    <w:uiPriority w:val="99"/>
    <w:semiHidden/>
    <w:unhideWhenUsed/>
    <w:rsid w:val="00D75937"/>
    <w:rPr>
      <w:rFonts w:ascii="Heiti SC Light" w:eastAsia="Heiti SC Light"/>
      <w:sz w:val="18"/>
      <w:szCs w:val="18"/>
    </w:rPr>
  </w:style>
  <w:style w:type="character" w:customStyle="1" w:styleId="a8">
    <w:name w:val="批注框文本字符"/>
    <w:basedOn w:val="a0"/>
    <w:link w:val="a7"/>
    <w:uiPriority w:val="99"/>
    <w:semiHidden/>
    <w:rsid w:val="00D75937"/>
    <w:rPr>
      <w:rFonts w:ascii="Heiti SC Light" w:eastAsia="Heiti SC Light"/>
      <w:sz w:val="18"/>
      <w:szCs w:val="18"/>
    </w:rPr>
  </w:style>
  <w:style w:type="paragraph" w:styleId="a9">
    <w:name w:val="List Paragraph"/>
    <w:basedOn w:val="a"/>
    <w:uiPriority w:val="34"/>
    <w:qFormat/>
    <w:rsid w:val="008935FE"/>
    <w:pPr>
      <w:ind w:firstLineChars="200" w:firstLine="420"/>
    </w:pPr>
  </w:style>
  <w:style w:type="character" w:styleId="aa">
    <w:name w:val="Placeholder Text"/>
    <w:basedOn w:val="a0"/>
    <w:uiPriority w:val="99"/>
    <w:semiHidden/>
    <w:rsid w:val="00E4117B"/>
    <w:rPr>
      <w:color w:val="808080"/>
    </w:rPr>
  </w:style>
  <w:style w:type="character" w:styleId="ab">
    <w:name w:val="Hyperlink"/>
    <w:basedOn w:val="a0"/>
    <w:uiPriority w:val="99"/>
    <w:unhideWhenUsed/>
    <w:rsid w:val="00D35A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riskit's%20Macbook%20Air:Development:Repositories:IMUDGES-FILES:Word%20Document%20Template.dot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77775-05B5-B549-92C3-DFBBEC2F7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Document Template.dotx</Template>
  <TotalTime>331</TotalTime>
  <Pages>19</Pages>
  <Words>1270</Words>
  <Characters>7244</Characters>
  <Application>Microsoft Macintosh Word</Application>
  <DocSecurity>0</DocSecurity>
  <Lines>60</Lines>
  <Paragraphs>16</Paragraphs>
  <ScaleCrop>false</ScaleCrop>
  <Company/>
  <LinksUpToDate>false</LinksUpToDate>
  <CharactersWithSpaces>8498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博天 石</dc:creator>
  <cp:keywords/>
  <dc:description/>
  <cp:lastModifiedBy>博天 石</cp:lastModifiedBy>
  <cp:revision>159</cp:revision>
  <dcterms:created xsi:type="dcterms:W3CDTF">2013-07-23T03:57:00Z</dcterms:created>
  <dcterms:modified xsi:type="dcterms:W3CDTF">2013-08-02T07:31:00Z</dcterms:modified>
</cp:coreProperties>
</file>