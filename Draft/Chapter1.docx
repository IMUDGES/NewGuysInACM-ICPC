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34C74" w14:textId="73AD3736" w:rsidR="004D73EB" w:rsidRPr="00F425D8" w:rsidRDefault="000B3A3E" w:rsidP="00F425D8">
      <w:pPr>
        <w:jc w:val="center"/>
        <w:rPr>
          <w:rFonts w:ascii="微软雅黑" w:eastAsia="微软雅黑" w:hAnsi="微软雅黑"/>
          <w:sz w:val="40"/>
        </w:rPr>
      </w:pPr>
      <w:r w:rsidRPr="00B8577D">
        <w:rPr>
          <w:rFonts w:ascii="微软雅黑" w:eastAsia="微软雅黑" w:hAnsi="微软雅黑" w:hint="eastAsia"/>
          <w:sz w:val="40"/>
        </w:rPr>
        <w:t>第</w:t>
      </w:r>
      <w:r w:rsidR="00F425D8">
        <w:rPr>
          <w:rFonts w:ascii="微软雅黑" w:eastAsia="微软雅黑" w:hAnsi="微软雅黑" w:hint="eastAsia"/>
          <w:sz w:val="40"/>
        </w:rPr>
        <w:t>1</w:t>
      </w:r>
      <w:r w:rsidR="00C51121" w:rsidRPr="00B8577D">
        <w:rPr>
          <w:rFonts w:ascii="微软雅黑" w:eastAsia="微软雅黑" w:hAnsi="微软雅黑" w:hint="eastAsia"/>
          <w:sz w:val="40"/>
        </w:rPr>
        <w:t>章·</w:t>
      </w:r>
      <w:r w:rsidR="00F425D8">
        <w:rPr>
          <w:rFonts w:ascii="微软雅黑" w:eastAsia="微软雅黑" w:hAnsi="微软雅黑" w:hint="eastAsia"/>
          <w:sz w:val="40"/>
        </w:rPr>
        <w:t>C++快速入门</w:t>
      </w:r>
    </w:p>
    <w:p w14:paraId="39A00DE2" w14:textId="09903610" w:rsidR="005434E0" w:rsidRDefault="005434E0" w:rsidP="005434E0">
      <w:pPr>
        <w:ind w:firstLineChars="236" w:firstLine="566"/>
        <w:rPr>
          <w:rFonts w:ascii="微软雅黑" w:eastAsia="微软雅黑" w:hAnsi="微软雅黑"/>
        </w:rPr>
      </w:pPr>
      <w:r w:rsidRPr="00B4799A">
        <w:rPr>
          <w:rFonts w:ascii="微软雅黑" w:eastAsia="微软雅黑" w:hAnsi="微软雅黑" w:hint="eastAsia"/>
        </w:rPr>
        <w:t>由于本章的定位是“快速入门”，所以我们注定会忽略很多细枝末节。但是这并不意味着它不重要。这些细枝末节往往对一个人的编码水平有着决定性的影响。所以我会在后面尽量提到“究竟忽略了哪些细节”，请读者自行查阅学习。相对于前面章节的“讲故事”，本章的内容可能会显得枯燥一些。</w:t>
      </w:r>
      <w:r>
        <w:rPr>
          <w:rFonts w:ascii="微软雅黑" w:eastAsia="微软雅黑" w:hAnsi="微软雅黑" w:hint="eastAsia"/>
        </w:rPr>
        <w:t>但是作为后面章节的基础，希望大家能够倾尽全力去学习这些内容。</w:t>
      </w:r>
    </w:p>
    <w:p w14:paraId="07D2B616" w14:textId="77777777" w:rsidR="005434E0" w:rsidRDefault="005434E0" w:rsidP="005434E0">
      <w:pPr>
        <w:pStyle w:val="a9"/>
        <w:ind w:left="360" w:firstLineChars="0" w:firstLine="0"/>
        <w:rPr>
          <w:rFonts w:ascii="微软雅黑" w:eastAsia="微软雅黑" w:hAnsi="微软雅黑"/>
        </w:rPr>
      </w:pPr>
    </w:p>
    <w:p w14:paraId="64B0608D" w14:textId="507BBC83" w:rsidR="00B4799A" w:rsidRDefault="00A34F64" w:rsidP="000F0C65">
      <w:pPr>
        <w:pStyle w:val="a9"/>
        <w:numPr>
          <w:ilvl w:val="0"/>
          <w:numId w:val="2"/>
        </w:numPr>
        <w:ind w:firstLineChars="0"/>
        <w:rPr>
          <w:rFonts w:ascii="微软雅黑" w:eastAsia="微软雅黑" w:hAnsi="微软雅黑"/>
        </w:rPr>
      </w:pPr>
      <w:r>
        <w:rPr>
          <w:rFonts w:ascii="微软雅黑" w:eastAsia="微软雅黑" w:hAnsi="微软雅黑" w:hint="eastAsia"/>
        </w:rPr>
        <w:t>关于C++</w:t>
      </w:r>
    </w:p>
    <w:p w14:paraId="54B9AA8F" w14:textId="608044F5" w:rsidR="00D04E2C" w:rsidRDefault="00B4799A" w:rsidP="005434E0">
      <w:pPr>
        <w:ind w:firstLineChars="236" w:firstLine="566"/>
        <w:rPr>
          <w:rFonts w:ascii="微软雅黑" w:eastAsia="微软雅黑" w:hAnsi="微软雅黑"/>
        </w:rPr>
      </w:pPr>
      <w:r w:rsidRPr="00B4799A">
        <w:rPr>
          <w:rFonts w:ascii="微软雅黑" w:eastAsia="微软雅黑" w:hAnsi="微软雅黑" w:hint="eastAsia"/>
        </w:rPr>
        <w:t>凡是语言，都一定有着自己的规则。而不同于英语、汉语这种自然语言，作为计算机所能识别的语言，它是需要在严格约束下避免二义性的，所以说我们将学到的C++语言，是一门语法规则非常严格，但又“灵活多变”的语言。</w:t>
      </w:r>
    </w:p>
    <w:p w14:paraId="28E8A463" w14:textId="77777777" w:rsidR="00D04E2C" w:rsidRDefault="00B4799A" w:rsidP="00D04E2C">
      <w:pPr>
        <w:ind w:firstLineChars="236" w:firstLine="566"/>
        <w:rPr>
          <w:rFonts w:ascii="微软雅黑" w:eastAsia="微软雅黑" w:hAnsi="微软雅黑"/>
        </w:rPr>
      </w:pPr>
      <w:r w:rsidRPr="00B4799A">
        <w:rPr>
          <w:rFonts w:ascii="微软雅黑" w:eastAsia="微软雅黑" w:hAnsi="微软雅黑" w:hint="eastAsia"/>
        </w:rPr>
        <w:t>所谓非常严格，是指C++中不允许出现歧义，这种没有歧义的文法是经过严格的文法规则的限制、和一些约定来约束的。所以，如果在你的代码中出现了自己都会觉得有歧义的地方，往往就是程序中容易出错的地方。</w:t>
      </w:r>
    </w:p>
    <w:p w14:paraId="051C2102" w14:textId="77777777" w:rsidR="00D04E2C" w:rsidRDefault="00B4799A" w:rsidP="00D04E2C">
      <w:pPr>
        <w:ind w:firstLineChars="236" w:firstLine="566"/>
        <w:rPr>
          <w:rFonts w:ascii="微软雅黑" w:eastAsia="微软雅黑" w:hAnsi="微软雅黑"/>
        </w:rPr>
      </w:pPr>
      <w:r w:rsidRPr="00B4799A">
        <w:rPr>
          <w:rFonts w:ascii="微软雅黑" w:eastAsia="微软雅黑" w:hAnsi="微软雅黑" w:hint="eastAsia"/>
        </w:rPr>
        <w:t>而所谓灵活多变，就是</w:t>
      </w:r>
      <w:r>
        <w:rPr>
          <w:rFonts w:ascii="微软雅黑" w:eastAsia="微软雅黑" w:hAnsi="微软雅黑" w:hint="eastAsia"/>
        </w:rPr>
        <w:t>指在掌握C++严格的语法之后，可以写出无穷无尽充满创意的程序。从黑框(控制台程序)，到带有图形界面(GUI)的程序，再到游戏，都可以利用C++的语法</w:t>
      </w:r>
      <w:r w:rsidR="00A34F64">
        <w:rPr>
          <w:rFonts w:ascii="微软雅黑" w:eastAsia="微软雅黑" w:hAnsi="微软雅黑" w:hint="eastAsia"/>
        </w:rPr>
        <w:t>加上你脑中的算法搞定！而所有的这些灵活多变的内容，都是在严格的文法约束下实现的。所以说C++语言，是一门语法规则非常严格，但又灵活多变的语言！</w:t>
      </w:r>
    </w:p>
    <w:p w14:paraId="43C79F7C" w14:textId="77777777" w:rsidR="00D04E2C" w:rsidRDefault="00D04E2C" w:rsidP="00D04E2C">
      <w:pPr>
        <w:ind w:firstLineChars="236" w:firstLine="566"/>
        <w:rPr>
          <w:rFonts w:ascii="微软雅黑" w:eastAsia="微软雅黑" w:hAnsi="微软雅黑"/>
        </w:rPr>
      </w:pPr>
    </w:p>
    <w:p w14:paraId="58B38725" w14:textId="77777777" w:rsidR="00D04E2C" w:rsidRDefault="00F51D5F" w:rsidP="00D04E2C">
      <w:pPr>
        <w:ind w:firstLineChars="236" w:firstLine="566"/>
        <w:rPr>
          <w:rFonts w:ascii="微软雅黑" w:eastAsia="微软雅黑" w:hAnsi="微软雅黑"/>
        </w:rPr>
      </w:pPr>
      <w:r>
        <w:rPr>
          <w:rFonts w:ascii="微软雅黑" w:eastAsia="微软雅黑" w:hAnsi="微软雅黑" w:hint="eastAsia"/>
        </w:rPr>
        <w:t>C++是一门高级语言，所谓高级语言正如你们在前面章节中看到的，</w:t>
      </w:r>
      <w:r w:rsidR="00C85AC2">
        <w:rPr>
          <w:rFonts w:ascii="微软雅黑" w:eastAsia="微软雅黑" w:hAnsi="微软雅黑" w:hint="eastAsia"/>
        </w:rPr>
        <w:t>是不同于机器语言、汇编语言；能更加贴近人类思维的一门语言。C++是在C语言</w:t>
      </w:r>
      <w:r w:rsidR="00C85AC2">
        <w:rPr>
          <w:rFonts w:ascii="微软雅黑" w:eastAsia="微软雅黑" w:hAnsi="微软雅黑" w:hint="eastAsia"/>
        </w:rPr>
        <w:lastRenderedPageBreak/>
        <w:t>的基础上，增加了例如面向对象编程等诸多特性的程序设计语言。在程序设计竞赛中被广泛采用。</w:t>
      </w:r>
    </w:p>
    <w:p w14:paraId="1D9349A9" w14:textId="77777777" w:rsidR="00D04E2C" w:rsidRDefault="00442672" w:rsidP="00D04E2C">
      <w:pPr>
        <w:ind w:firstLineChars="236" w:firstLine="566"/>
        <w:rPr>
          <w:rFonts w:ascii="微软雅黑" w:eastAsia="微软雅黑" w:hAnsi="微软雅黑"/>
        </w:rPr>
      </w:pPr>
      <w:r>
        <w:rPr>
          <w:rFonts w:ascii="微软雅黑" w:eastAsia="微软雅黑" w:hAnsi="微软雅黑" w:hint="eastAsia"/>
        </w:rPr>
        <w:t>非常</w:t>
      </w:r>
      <w:r w:rsidR="0081417F">
        <w:rPr>
          <w:rFonts w:ascii="微软雅黑" w:eastAsia="微软雅黑" w:hAnsi="微软雅黑" w:hint="eastAsia"/>
        </w:rPr>
        <w:t>不严格地讲：</w:t>
      </w:r>
      <w:r w:rsidR="00E02B42">
        <w:rPr>
          <w:rFonts w:ascii="微软雅黑" w:eastAsia="微软雅黑" w:hAnsi="微软雅黑" w:hint="eastAsia"/>
        </w:rPr>
        <w:t>我们常常所说的</w:t>
      </w:r>
      <w:r>
        <w:rPr>
          <w:rFonts w:ascii="微软雅黑" w:eastAsia="微软雅黑" w:hAnsi="微软雅黑" w:hint="eastAsia"/>
        </w:rPr>
        <w:t>“</w:t>
      </w:r>
      <w:r w:rsidR="00E02B42">
        <w:rPr>
          <w:rFonts w:ascii="微软雅黑" w:eastAsia="微软雅黑" w:hAnsi="微软雅黑" w:hint="eastAsia"/>
        </w:rPr>
        <w:t>C++</w:t>
      </w:r>
      <w:r>
        <w:rPr>
          <w:rFonts w:ascii="微软雅黑" w:eastAsia="微软雅黑" w:hAnsi="微软雅黑" w:hint="eastAsia"/>
        </w:rPr>
        <w:t>”</w:t>
      </w:r>
      <w:r w:rsidR="00E02B42">
        <w:rPr>
          <w:rFonts w:ascii="微软雅黑" w:eastAsia="微软雅黑" w:hAnsi="微软雅黑" w:hint="eastAsia"/>
        </w:rPr>
        <w:t>，包含了这门语言和一系列的工具。</w:t>
      </w:r>
      <w:r w:rsidR="007053C9">
        <w:rPr>
          <w:rFonts w:ascii="微软雅黑" w:eastAsia="微软雅黑" w:hAnsi="微软雅黑" w:hint="eastAsia"/>
        </w:rPr>
        <w:t>语言顾名思义就不多阐述。</w:t>
      </w:r>
      <w:r w:rsidR="0081417F">
        <w:rPr>
          <w:rFonts w:ascii="微软雅黑" w:eastAsia="微软雅黑" w:hAnsi="微软雅黑" w:hint="eastAsia"/>
        </w:rPr>
        <w:t>而工具</w:t>
      </w:r>
      <w:r w:rsidR="007053C9">
        <w:rPr>
          <w:rFonts w:ascii="微软雅黑" w:eastAsia="微软雅黑" w:hAnsi="微软雅黑" w:hint="eastAsia"/>
        </w:rPr>
        <w:t>实际上</w:t>
      </w:r>
      <w:r w:rsidR="007A5285">
        <w:rPr>
          <w:rFonts w:ascii="微软雅黑" w:eastAsia="微软雅黑" w:hAnsi="微软雅黑" w:hint="eastAsia"/>
        </w:rPr>
        <w:t>包含了很多内容：</w:t>
      </w:r>
    </w:p>
    <w:p w14:paraId="5555B19D" w14:textId="77777777" w:rsidR="00D04E2C" w:rsidRDefault="007053C9" w:rsidP="00D04E2C">
      <w:pPr>
        <w:ind w:firstLineChars="236" w:firstLine="566"/>
        <w:rPr>
          <w:rFonts w:ascii="微软雅黑" w:eastAsia="微软雅黑" w:hAnsi="微软雅黑"/>
        </w:rPr>
      </w:pPr>
      <w:r>
        <w:rPr>
          <w:rFonts w:ascii="微软雅黑" w:eastAsia="微软雅黑" w:hAnsi="微软雅黑" w:hint="eastAsia"/>
        </w:rPr>
        <w:t>我们将C++语言所编写的代码叫做“源代码”。而源代码是不能直接被计算机执行的（回想我们在上一章中讲述的内容）。而是应该利用</w:t>
      </w:r>
      <w:r w:rsidR="004E1152">
        <w:rPr>
          <w:rFonts w:ascii="微软雅黑" w:eastAsia="微软雅黑" w:hAnsi="微软雅黑" w:hint="eastAsia"/>
        </w:rPr>
        <w:t>编译程序，将源代码编译成计算机能够识别的机器代码然后再执行。</w:t>
      </w:r>
      <w:r w:rsidR="007A5285">
        <w:rPr>
          <w:rFonts w:ascii="微软雅黑" w:eastAsia="微软雅黑" w:hAnsi="微软雅黑" w:hint="eastAsia"/>
        </w:rPr>
        <w:t>而执行编译工作的工具就叫做“编译器”。</w:t>
      </w:r>
    </w:p>
    <w:p w14:paraId="5B2532E8" w14:textId="0DB62AF5" w:rsidR="00D04E2C" w:rsidRDefault="00E92229" w:rsidP="00D04E2C">
      <w:pPr>
        <w:ind w:firstLineChars="236" w:firstLine="566"/>
        <w:rPr>
          <w:rFonts w:ascii="微软雅黑" w:eastAsia="微软雅黑" w:hAnsi="微软雅黑"/>
        </w:rPr>
      </w:pPr>
      <w:r>
        <w:rPr>
          <w:rFonts w:ascii="微软雅黑" w:eastAsia="微软雅黑" w:hAnsi="微软雅黑" w:hint="eastAsia"/>
        </w:rPr>
        <w:t>除此之外，仅仅有C++语言，我们连基本的功能（例如屏幕输出）都实现不了。即便是高级语言，想要与硬件设备交互，一般都需要直接编写一定的机器语言或者汇编语言，所以才能让我们的程序操作硬件：屏幕打印、屏幕输入、文件操作等等。而我们想要通过一己之力实现这些最底层的操作是很困难的。好在C++提供了一组可以被调用的工具。这些工具其实就是别人写好的代码，通过C++语法能够接受的形式</w:t>
      </w:r>
      <w:r w:rsidR="00FA2F00">
        <w:rPr>
          <w:rFonts w:ascii="微软雅黑" w:eastAsia="微软雅黑" w:hAnsi="微软雅黑" w:hint="eastAsia"/>
        </w:rPr>
        <w:t>所调用，最终辅助我们完成底层调用的功能，让我们的精力能够集中在更重要的算法设计上而不是千篇一律的与底层的通讯上。</w:t>
      </w:r>
      <w:r w:rsidR="00D04E2C">
        <w:rPr>
          <w:rFonts w:ascii="微软雅黑" w:eastAsia="微软雅黑" w:hAnsi="微软雅黑" w:hint="eastAsia"/>
        </w:rPr>
        <w:t>我们称这种“别人的代码”叫做“库”。</w:t>
      </w:r>
      <w:r w:rsidR="002E0EF4">
        <w:rPr>
          <w:rFonts w:ascii="微软雅黑" w:eastAsia="微软雅黑" w:hAnsi="微软雅黑" w:hint="eastAsia"/>
        </w:rPr>
        <w:t>就如同仓库一样，我们可以调用仓库中的内容来实现我们的意图。</w:t>
      </w:r>
    </w:p>
    <w:p w14:paraId="0E2868C8" w14:textId="56B8D9C5" w:rsidR="00D04E2C" w:rsidRDefault="00D04E2C" w:rsidP="00D04E2C">
      <w:pPr>
        <w:ind w:firstLineChars="236" w:firstLine="566"/>
        <w:rPr>
          <w:rFonts w:ascii="微软雅黑" w:eastAsia="微软雅黑" w:hAnsi="微软雅黑"/>
        </w:rPr>
      </w:pPr>
      <w:r>
        <w:rPr>
          <w:rFonts w:ascii="微软雅黑" w:eastAsia="微软雅黑" w:hAnsi="微软雅黑" w:hint="eastAsia"/>
        </w:rPr>
        <w:t>那么我们的程序是怎么与别人的程序产生关联的呢？这有很多种情况，我只讲述最常见的一种：静态链接。我们的程序在调用</w:t>
      </w:r>
      <w:r w:rsidR="000E7FF0">
        <w:rPr>
          <w:rFonts w:ascii="微软雅黑" w:eastAsia="微软雅黑" w:hAnsi="微软雅黑" w:hint="eastAsia"/>
        </w:rPr>
        <w:t>库</w:t>
      </w:r>
      <w:r>
        <w:rPr>
          <w:rFonts w:ascii="微软雅黑" w:eastAsia="微软雅黑" w:hAnsi="微软雅黑" w:hint="eastAsia"/>
        </w:rPr>
        <w:t>的时候，编译器可以仅仅在相应的位置上做个标记，表明这里的程序是</w:t>
      </w:r>
      <w:r w:rsidR="000E7FF0">
        <w:rPr>
          <w:rFonts w:ascii="微软雅黑" w:eastAsia="微软雅黑" w:hAnsi="微软雅黑" w:hint="eastAsia"/>
        </w:rPr>
        <w:t>调用了库</w:t>
      </w:r>
      <w:r>
        <w:rPr>
          <w:rFonts w:ascii="微软雅黑" w:eastAsia="微软雅黑" w:hAnsi="微软雅黑" w:hint="eastAsia"/>
        </w:rPr>
        <w:t>而不是我自己的</w:t>
      </w:r>
      <w:r w:rsidR="000E7FF0">
        <w:rPr>
          <w:rFonts w:ascii="微软雅黑" w:eastAsia="微软雅黑" w:hAnsi="微软雅黑" w:hint="eastAsia"/>
        </w:rPr>
        <w:t>。这么做的好处就是可以充分地提高编译效率。因为库中的代码往往经过严格的编写、测试，基本能保证没有问题，所以我们只需要保存该库编译完毕的状态，没有必要在编译自己的程序时还要将别人的库再编译一遍。我们只需要编译自己的程序就可以了。所以我们的程序与库之间是并列关系，而不是包含关系。但是想要让自己的程序能够变成可执行程序，仅仅是这种“做标记”的方法是不可接受的。因为你所需要的库文件在你的电脑上会有，但并不意味着别人的电脑上也会有。</w:t>
      </w:r>
      <w:r w:rsidR="004D6480">
        <w:rPr>
          <w:rFonts w:ascii="微软雅黑" w:eastAsia="微软雅黑" w:hAnsi="微软雅黑" w:hint="eastAsia"/>
        </w:rPr>
        <w:t>再加上可执行程序的复杂原理</w:t>
      </w:r>
      <w:r w:rsidR="00495FC9">
        <w:rPr>
          <w:rFonts w:ascii="微软雅黑" w:eastAsia="微软雅黑" w:hAnsi="微软雅黑" w:hint="eastAsia"/>
        </w:rPr>
        <w:t>，我们必须将这些静态库与我们的程序绑定在一起。而将编译完的“目标</w:t>
      </w:r>
      <w:r w:rsidR="004D6480">
        <w:rPr>
          <w:rFonts w:ascii="微软雅黑" w:eastAsia="微软雅黑" w:hAnsi="微软雅黑" w:hint="eastAsia"/>
        </w:rPr>
        <w:t>代码</w:t>
      </w:r>
      <w:r w:rsidR="00495FC9">
        <w:rPr>
          <w:rFonts w:ascii="微软雅黑" w:eastAsia="微软雅黑" w:hAnsi="微软雅黑" w:hint="eastAsia"/>
        </w:rPr>
        <w:t>(Object Code)</w:t>
      </w:r>
      <w:r w:rsidR="004D6480">
        <w:rPr>
          <w:rFonts w:ascii="微软雅黑" w:eastAsia="微软雅黑" w:hAnsi="微软雅黑" w:hint="eastAsia"/>
        </w:rPr>
        <w:t>”</w:t>
      </w:r>
      <w:r w:rsidR="00495FC9">
        <w:rPr>
          <w:rFonts w:ascii="微软雅黑" w:eastAsia="微软雅黑" w:hAnsi="微软雅黑" w:hint="eastAsia"/>
        </w:rPr>
        <w:t>与库文件链接形成“可执行文件”的工具叫做“链接器”。</w:t>
      </w:r>
    </w:p>
    <w:p w14:paraId="33523D70" w14:textId="750BB50C" w:rsidR="002F5983" w:rsidRDefault="00495FC9" w:rsidP="002F5983">
      <w:pPr>
        <w:ind w:firstLineChars="236" w:firstLine="566"/>
        <w:rPr>
          <w:rFonts w:ascii="微软雅黑" w:eastAsia="微软雅黑" w:hAnsi="微软雅黑"/>
        </w:rPr>
      </w:pPr>
      <w:r>
        <w:rPr>
          <w:rFonts w:ascii="微软雅黑" w:eastAsia="微软雅黑" w:hAnsi="微软雅黑" w:hint="eastAsia"/>
        </w:rPr>
        <w:t>也就是说，C++程序设计流程是：1，编写代码。2，编译成目标代码。3，链接成</w:t>
      </w:r>
      <w:r w:rsidR="002F5983">
        <w:rPr>
          <w:rFonts w:ascii="微软雅黑" w:eastAsia="微软雅黑" w:hAnsi="微软雅黑" w:hint="eastAsia"/>
        </w:rPr>
        <w:t>可执行文件。</w:t>
      </w:r>
    </w:p>
    <w:p w14:paraId="5D2D7283" w14:textId="356AFBAA" w:rsidR="002F5983" w:rsidRDefault="002F5983" w:rsidP="002F5983">
      <w:pPr>
        <w:ind w:firstLineChars="236" w:firstLine="566"/>
        <w:rPr>
          <w:rFonts w:ascii="微软雅黑" w:eastAsia="微软雅黑" w:hAnsi="微软雅黑"/>
        </w:rPr>
      </w:pPr>
      <w:r>
        <w:rPr>
          <w:rFonts w:ascii="微软雅黑" w:eastAsia="微软雅黑" w:hAnsi="微软雅黑" w:hint="eastAsia"/>
        </w:rPr>
        <w:t>一般来说，想要实现上面的流程，需要利用操作系统提供的黑框(Linux下的终端、Windows下的控制台)</w:t>
      </w:r>
      <w:r w:rsidR="00861A72">
        <w:rPr>
          <w:rFonts w:ascii="微软雅黑" w:eastAsia="微软雅黑" w:hAnsi="微软雅黑" w:hint="eastAsia"/>
        </w:rPr>
        <w:t>，再加上一大堆非常复杂的命令才能实现。编译命令甚至有可能比源代码还要复杂。</w:t>
      </w:r>
      <w:r w:rsidR="00011370">
        <w:rPr>
          <w:rFonts w:ascii="微软雅黑" w:eastAsia="微软雅黑" w:hAnsi="微软雅黑" w:hint="eastAsia"/>
        </w:rPr>
        <w:t>如果需要对自己的代码进行调试，那可是更加麻烦。</w:t>
      </w:r>
      <w:r w:rsidR="00861A72">
        <w:rPr>
          <w:rFonts w:ascii="微软雅黑" w:eastAsia="微软雅黑" w:hAnsi="微软雅黑" w:hint="eastAsia"/>
        </w:rPr>
        <w:t>所以聪明人们就为懒人发明了又一件工具：集成开发环境（</w:t>
      </w:r>
      <w:r w:rsidR="00861A72" w:rsidRPr="00861A72">
        <w:rPr>
          <w:rFonts w:ascii="微软雅黑" w:eastAsia="微软雅黑" w:hAnsi="微软雅黑"/>
        </w:rPr>
        <w:t>Integrated Development Environment</w:t>
      </w:r>
      <w:r w:rsidR="00861A72">
        <w:rPr>
          <w:rFonts w:ascii="微软雅黑" w:eastAsia="微软雅黑" w:hAnsi="微软雅黑" w:hint="eastAsia"/>
        </w:rPr>
        <w:t>，IDE）。所谓开发环境，可以将其看作是写代码的一个工具。我们可以在这个开发环境中编写代码、代码着色、自动排查错误等。所谓“集成”就是指</w:t>
      </w:r>
      <w:r w:rsidR="00815237">
        <w:rPr>
          <w:rFonts w:ascii="微软雅黑" w:eastAsia="微软雅黑" w:hAnsi="微软雅黑" w:hint="eastAsia"/>
        </w:rPr>
        <w:t>将“编译器”、“连接器”都集中在IDE中。程序员可以简简单单地点击按钮，就可以实现整套编译链接运行</w:t>
      </w:r>
      <w:r w:rsidR="00011370">
        <w:rPr>
          <w:rFonts w:ascii="微软雅黑" w:eastAsia="微软雅黑" w:hAnsi="微软雅黑" w:hint="eastAsia"/>
        </w:rPr>
        <w:t>调试等功能。</w:t>
      </w:r>
    </w:p>
    <w:p w14:paraId="74F057F7" w14:textId="39529159" w:rsidR="00062E4D" w:rsidRDefault="00062E4D" w:rsidP="002F5983">
      <w:pPr>
        <w:ind w:firstLineChars="236" w:firstLine="566"/>
        <w:rPr>
          <w:rFonts w:ascii="微软雅黑" w:eastAsia="微软雅黑" w:hAnsi="微软雅黑"/>
        </w:rPr>
      </w:pPr>
      <w:r>
        <w:rPr>
          <w:rFonts w:ascii="微软雅黑" w:eastAsia="微软雅黑" w:hAnsi="微软雅黑" w:hint="eastAsia"/>
        </w:rPr>
        <w:t>在ACM/ICPC的比赛中，通常使用的编译器是GCC(GNU Complier Collection)。GCC是一个支持很多种语言的开源的编译器的集合。</w:t>
      </w:r>
      <w:r w:rsidR="00905ADF">
        <w:rPr>
          <w:rFonts w:ascii="微软雅黑" w:eastAsia="微软雅黑" w:hAnsi="微软雅黑" w:hint="eastAsia"/>
        </w:rPr>
        <w:t>它可以安装在Windows（不推荐）和Linux</w:t>
      </w:r>
      <w:r w:rsidR="00857B25">
        <w:rPr>
          <w:rFonts w:ascii="微软雅黑" w:eastAsia="微软雅黑" w:hAnsi="微软雅黑" w:hint="eastAsia"/>
        </w:rPr>
        <w:t>等多种操作系统</w:t>
      </w:r>
      <w:r w:rsidR="00905ADF">
        <w:rPr>
          <w:rFonts w:ascii="微软雅黑" w:eastAsia="微软雅黑" w:hAnsi="微软雅黑" w:hint="eastAsia"/>
        </w:rPr>
        <w:t>上。</w:t>
      </w:r>
      <w:r w:rsidR="004E7FAE">
        <w:rPr>
          <w:rFonts w:ascii="微软雅黑" w:eastAsia="微软雅黑" w:hAnsi="微软雅黑" w:hint="eastAsia"/>
        </w:rPr>
        <w:t>而在比赛中普遍使用的是安装了Linux操作系统和GCC编译器的开发环境，并且配置了某些IDE来让学生进行开发。</w:t>
      </w:r>
    </w:p>
    <w:p w14:paraId="348CD523" w14:textId="183CE68C" w:rsidR="0076274B" w:rsidRDefault="00E33A07" w:rsidP="002F5983">
      <w:pPr>
        <w:ind w:firstLineChars="236" w:firstLine="566"/>
        <w:rPr>
          <w:rFonts w:ascii="微软雅黑" w:eastAsia="微软雅黑" w:hAnsi="微软雅黑"/>
        </w:rPr>
      </w:pPr>
      <w:r>
        <w:rPr>
          <w:rFonts w:ascii="微软雅黑" w:eastAsia="微软雅黑" w:hAnsi="微软雅黑" w:hint="eastAsia"/>
        </w:rPr>
        <w:t>关于IDE：</w:t>
      </w:r>
      <w:r w:rsidR="0076274B">
        <w:rPr>
          <w:rFonts w:ascii="微软雅黑" w:eastAsia="微软雅黑" w:hAnsi="微软雅黑" w:hint="eastAsia"/>
        </w:rPr>
        <w:t>对于Windows来说，我</w:t>
      </w:r>
      <w:r w:rsidR="00AA19BA">
        <w:rPr>
          <w:rFonts w:ascii="微软雅黑" w:eastAsia="微软雅黑" w:hAnsi="微软雅黑" w:hint="eastAsia"/>
        </w:rPr>
        <w:t>门</w:t>
      </w:r>
      <w:r w:rsidR="0076274B">
        <w:rPr>
          <w:rFonts w:ascii="微软雅黑" w:eastAsia="微软雅黑" w:hAnsi="微软雅黑" w:hint="eastAsia"/>
        </w:rPr>
        <w:t>推荐使用</w:t>
      </w:r>
      <w:proofErr w:type="spellStart"/>
      <w:r w:rsidR="0076274B">
        <w:rPr>
          <w:rFonts w:ascii="微软雅黑" w:eastAsia="微软雅黑" w:hAnsi="微软雅黑" w:hint="eastAsia"/>
        </w:rPr>
        <w:t>Dev</w:t>
      </w:r>
      <w:proofErr w:type="spellEnd"/>
      <w:r w:rsidR="0076274B">
        <w:rPr>
          <w:rFonts w:ascii="微软雅黑" w:eastAsia="微软雅黑" w:hAnsi="微软雅黑" w:hint="eastAsia"/>
        </w:rPr>
        <w:t>-C++</w:t>
      </w:r>
      <w:r w:rsidR="00AA19BA">
        <w:rPr>
          <w:rFonts w:ascii="微软雅黑" w:eastAsia="微软雅黑" w:hAnsi="微软雅黑" w:hint="eastAsia"/>
        </w:rPr>
        <w:t>。对于Linux，我们推荐使用Code-Blocks。</w:t>
      </w:r>
    </w:p>
    <w:p w14:paraId="76D62869" w14:textId="77777777" w:rsidR="00130C02" w:rsidRDefault="00B8791E" w:rsidP="00130C02">
      <w:pPr>
        <w:pStyle w:val="a9"/>
        <w:numPr>
          <w:ilvl w:val="0"/>
          <w:numId w:val="2"/>
        </w:numPr>
        <w:ind w:firstLineChars="0"/>
        <w:rPr>
          <w:rFonts w:ascii="微软雅黑" w:eastAsia="微软雅黑" w:hAnsi="微软雅黑"/>
        </w:rPr>
      </w:pPr>
      <w:r>
        <w:rPr>
          <w:rFonts w:ascii="微软雅黑" w:eastAsia="微软雅黑" w:hAnsi="微软雅黑" w:hint="eastAsia"/>
        </w:rPr>
        <w:t>小试牛刀</w:t>
      </w:r>
    </w:p>
    <w:p w14:paraId="0C1B54C9" w14:textId="08E7C8E1" w:rsidR="00130C02" w:rsidRDefault="00130C02" w:rsidP="00130C02">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7AEF0F27" wp14:editId="13656515">
                <wp:simplePos x="0" y="0"/>
                <wp:positionH relativeFrom="column">
                  <wp:posOffset>228600</wp:posOffset>
                </wp:positionH>
                <wp:positionV relativeFrom="paragraph">
                  <wp:posOffset>589280</wp:posOffset>
                </wp:positionV>
                <wp:extent cx="5029200" cy="1905000"/>
                <wp:effectExtent l="0" t="0" r="25400" b="25400"/>
                <wp:wrapSquare wrapText="bothSides"/>
                <wp:docPr id="5" name="文本框 5"/>
                <wp:cNvGraphicFramePr/>
                <a:graphic xmlns:a="http://schemas.openxmlformats.org/drawingml/2006/main">
                  <a:graphicData uri="http://schemas.microsoft.com/office/word/2010/wordprocessingShape">
                    <wps:wsp>
                      <wps:cNvSpPr txBox="1"/>
                      <wps:spPr>
                        <a:xfrm>
                          <a:off x="0" y="0"/>
                          <a:ext cx="5029200" cy="1905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56496" w14:textId="77777777" w:rsidR="009C62DF" w:rsidRDefault="009C62DF" w:rsidP="00130C02">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9C62DF" w:rsidRDefault="009C62DF" w:rsidP="00130C02">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9C62DF" w:rsidRDefault="009C62DF" w:rsidP="00130C02">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9C62DF" w:rsidRDefault="009C62DF" w:rsidP="00130C02">
                            <w:r>
                              <w:rPr>
                                <w:rFonts w:hint="eastAsia"/>
                              </w:rPr>
                              <w:t>02</w:t>
                            </w:r>
                          </w:p>
                          <w:p w14:paraId="5C3310CC" w14:textId="77777777" w:rsidR="009C62DF" w:rsidRDefault="009C62DF" w:rsidP="00130C02">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9C62DF" w:rsidRDefault="009C62DF" w:rsidP="00130C02">
                            <w:r>
                              <w:rPr>
                                <w:rFonts w:hint="eastAsia"/>
                              </w:rPr>
                              <w:t>04</w:t>
                            </w:r>
                            <w:r>
                              <w:rPr>
                                <w:rFonts w:hint="eastAsia"/>
                              </w:rPr>
                              <w:tab/>
                              <w:t>{</w:t>
                            </w:r>
                          </w:p>
                          <w:p w14:paraId="75950A5B" w14:textId="77777777" w:rsidR="009C62DF" w:rsidRDefault="009C62DF" w:rsidP="00130C02">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9C62DF" w:rsidRDefault="009C62DF" w:rsidP="00130C02">
                            <w:r>
                              <w:rPr>
                                <w:rFonts w:hint="eastAsia"/>
                              </w:rPr>
                              <w:t>06</w:t>
                            </w:r>
                            <w:r>
                              <w:rPr>
                                <w:rFonts w:hint="eastAsia"/>
                              </w:rPr>
                              <w:tab/>
                            </w:r>
                            <w:r>
                              <w:rPr>
                                <w:rFonts w:hint="eastAsia"/>
                              </w:rPr>
                              <w:tab/>
                              <w:t>return 0;</w:t>
                            </w:r>
                          </w:p>
                          <w:p w14:paraId="37E43285" w14:textId="77777777" w:rsidR="009C62DF" w:rsidRDefault="009C62DF" w:rsidP="00130C02">
                            <w:proofErr w:type="gramStart"/>
                            <w:r>
                              <w:rPr>
                                <w:rFonts w:hint="eastAsia"/>
                              </w:rPr>
                              <w:t>07</w:t>
                            </w:r>
                            <w:r>
                              <w:rPr>
                                <w:rFonts w:hint="eastAsia"/>
                              </w:rPr>
                              <w:tab/>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5" o:spid="_x0000_s1026" type="#_x0000_t202" style="position:absolute;left:0;text-align:left;margin-left:18pt;margin-top:46.4pt;width:396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" filled="f" strokecolor="black [3213]">
                <v:textbox>
                  <w:txbxContent>
                    <w:p w14:paraId="07B56496" w14:textId="77777777" w:rsidR="009C62DF" w:rsidRDefault="009C62DF" w:rsidP="00130C02">
                      <w:r>
                        <w:rPr>
                          <w:rFonts w:hint="eastAsia"/>
                        </w:rPr>
                        <w:t>代码</w:t>
                      </w:r>
                      <w:r>
                        <w:rPr>
                          <w:rFonts w:hint="eastAsia"/>
                        </w:rPr>
                        <w:t>2-1,</w:t>
                      </w:r>
                      <w:r>
                        <w:rPr>
                          <w:rFonts w:hint="eastAsia"/>
                        </w:rPr>
                        <w:t>传说中的</w:t>
                      </w:r>
                      <w:proofErr w:type="spellStart"/>
                      <w:r>
                        <w:rPr>
                          <w:rFonts w:hint="eastAsia"/>
                        </w:rPr>
                        <w:t>Helloword</w:t>
                      </w:r>
                      <w:proofErr w:type="spellEnd"/>
                      <w:r>
                        <w:rPr>
                          <w:rFonts w:hint="eastAsia"/>
                        </w:rPr>
                        <w:t>!</w:t>
                      </w:r>
                    </w:p>
                    <w:p w14:paraId="54E0862A" w14:textId="77777777" w:rsidR="009C62DF" w:rsidRDefault="009C62DF" w:rsidP="00130C02">
                      <w:r>
                        <w:rPr>
                          <w:rFonts w:hint="eastAsia"/>
                        </w:rPr>
                        <w:t>00</w:t>
                      </w:r>
                      <w:r>
                        <w:rPr>
                          <w:rFonts w:hint="eastAsia"/>
                        </w:rPr>
                        <w:tab/>
                        <w:t>#include &lt;</w:t>
                      </w:r>
                      <w:proofErr w:type="spellStart"/>
                      <w:r>
                        <w:rPr>
                          <w:rFonts w:hint="eastAsia"/>
                        </w:rPr>
                        <w:t>iostream</w:t>
                      </w:r>
                      <w:proofErr w:type="spellEnd"/>
                      <w:r>
                        <w:rPr>
                          <w:rFonts w:hint="eastAsia"/>
                        </w:rPr>
                        <w:t>&gt;</w:t>
                      </w:r>
                    </w:p>
                    <w:p w14:paraId="4487D186" w14:textId="77777777" w:rsidR="009C62DF" w:rsidRDefault="009C62DF" w:rsidP="00130C02">
                      <w:r>
                        <w:rPr>
                          <w:rFonts w:hint="eastAsia"/>
                        </w:rPr>
                        <w:t>01</w:t>
                      </w:r>
                      <w:r>
                        <w:rPr>
                          <w:rFonts w:hint="eastAsia"/>
                        </w:rPr>
                        <w:tab/>
                        <w:t xml:space="preserve">using </w:t>
                      </w:r>
                      <w:r>
                        <w:t>namespace</w:t>
                      </w:r>
                      <w:r>
                        <w:rPr>
                          <w:rFonts w:hint="eastAsia"/>
                        </w:rPr>
                        <w:t xml:space="preserve"> </w:t>
                      </w:r>
                      <w:proofErr w:type="spellStart"/>
                      <w:proofErr w:type="gramStart"/>
                      <w:r>
                        <w:rPr>
                          <w:rFonts w:hint="eastAsia"/>
                        </w:rPr>
                        <w:t>std</w:t>
                      </w:r>
                      <w:proofErr w:type="spellEnd"/>
                      <w:proofErr w:type="gramEnd"/>
                      <w:r>
                        <w:rPr>
                          <w:rFonts w:hint="eastAsia"/>
                        </w:rPr>
                        <w:t>;</w:t>
                      </w:r>
                    </w:p>
                    <w:p w14:paraId="297DDA79" w14:textId="77777777" w:rsidR="009C62DF" w:rsidRDefault="009C62DF" w:rsidP="00130C02">
                      <w:r>
                        <w:rPr>
                          <w:rFonts w:hint="eastAsia"/>
                        </w:rPr>
                        <w:t>02</w:t>
                      </w:r>
                    </w:p>
                    <w:p w14:paraId="5C3310CC" w14:textId="77777777" w:rsidR="009C62DF" w:rsidRDefault="009C62DF" w:rsidP="00130C02">
                      <w:r>
                        <w:rPr>
                          <w:rFonts w:hint="eastAsia"/>
                        </w:rPr>
                        <w:t>03</w:t>
                      </w:r>
                      <w:r>
                        <w:rPr>
                          <w:rFonts w:hint="eastAsia"/>
                        </w:rPr>
                        <w:tab/>
                      </w:r>
                      <w:proofErr w:type="spellStart"/>
                      <w:r>
                        <w:rPr>
                          <w:rFonts w:hint="eastAsia"/>
                        </w:rPr>
                        <w:t>int</w:t>
                      </w:r>
                      <w:proofErr w:type="spellEnd"/>
                      <w:r>
                        <w:rPr>
                          <w:rFonts w:hint="eastAsia"/>
                        </w:rPr>
                        <w:t xml:space="preserve"> </w:t>
                      </w:r>
                      <w:proofErr w:type="gramStart"/>
                      <w:r>
                        <w:rPr>
                          <w:rFonts w:hint="eastAsia"/>
                        </w:rPr>
                        <w:t>main(</w:t>
                      </w:r>
                      <w:proofErr w:type="gramEnd"/>
                      <w:r>
                        <w:rPr>
                          <w:rFonts w:hint="eastAsia"/>
                        </w:rPr>
                        <w:t>)</w:t>
                      </w:r>
                    </w:p>
                    <w:p w14:paraId="2E184ED5" w14:textId="77777777" w:rsidR="009C62DF" w:rsidRDefault="009C62DF" w:rsidP="00130C02">
                      <w:r>
                        <w:rPr>
                          <w:rFonts w:hint="eastAsia"/>
                        </w:rPr>
                        <w:t>04</w:t>
                      </w:r>
                      <w:r>
                        <w:rPr>
                          <w:rFonts w:hint="eastAsia"/>
                        </w:rPr>
                        <w:tab/>
                        <w:t>{</w:t>
                      </w:r>
                    </w:p>
                    <w:p w14:paraId="75950A5B" w14:textId="77777777" w:rsidR="009C62DF" w:rsidRDefault="009C62DF" w:rsidP="00130C02">
                      <w:proofErr w:type="gramStart"/>
                      <w:r>
                        <w:rPr>
                          <w:rFonts w:hint="eastAsia"/>
                        </w:rPr>
                        <w:t>05</w:t>
                      </w:r>
                      <w:r>
                        <w:rPr>
                          <w:rFonts w:hint="eastAsia"/>
                        </w:rPr>
                        <w:tab/>
                        <w:t xml:space="preserve">    </w:t>
                      </w:r>
                      <w:proofErr w:type="spellStart"/>
                      <w:r>
                        <w:rPr>
                          <w:rFonts w:hint="eastAsia"/>
                        </w:rPr>
                        <w:t>cout</w:t>
                      </w:r>
                      <w:proofErr w:type="spellEnd"/>
                      <w:r>
                        <w:rPr>
                          <w:rFonts w:hint="eastAsia"/>
                        </w:rPr>
                        <w:t>&lt;&lt;</w:t>
                      </w:r>
                      <w:r>
                        <w:t>”</w:t>
                      </w:r>
                      <w:r>
                        <w:rPr>
                          <w:rFonts w:hint="eastAsia"/>
                        </w:rPr>
                        <w:t>Hello IMUDGES!</w:t>
                      </w:r>
                      <w:r>
                        <w:t>”</w:t>
                      </w:r>
                      <w:proofErr w:type="gramEnd"/>
                      <w:r>
                        <w:rPr>
                          <w:rFonts w:hint="eastAsia"/>
                        </w:rPr>
                        <w:t>&lt;&lt;</w:t>
                      </w:r>
                      <w:proofErr w:type="spellStart"/>
                      <w:proofErr w:type="gramStart"/>
                      <w:r>
                        <w:rPr>
                          <w:rFonts w:hint="eastAsia"/>
                        </w:rPr>
                        <w:t>endl</w:t>
                      </w:r>
                      <w:proofErr w:type="spellEnd"/>
                      <w:proofErr w:type="gramEnd"/>
                      <w:r>
                        <w:rPr>
                          <w:rFonts w:hint="eastAsia"/>
                        </w:rPr>
                        <w:t>;</w:t>
                      </w:r>
                    </w:p>
                    <w:p w14:paraId="71BB421C" w14:textId="77777777" w:rsidR="009C62DF" w:rsidRDefault="009C62DF" w:rsidP="00130C02">
                      <w:r>
                        <w:rPr>
                          <w:rFonts w:hint="eastAsia"/>
                        </w:rPr>
                        <w:t>06</w:t>
                      </w:r>
                      <w:r>
                        <w:rPr>
                          <w:rFonts w:hint="eastAsia"/>
                        </w:rPr>
                        <w:tab/>
                      </w:r>
                      <w:r>
                        <w:rPr>
                          <w:rFonts w:hint="eastAsia"/>
                        </w:rPr>
                        <w:tab/>
                        <w:t>return 0;</w:t>
                      </w:r>
                    </w:p>
                    <w:p w14:paraId="37E43285" w14:textId="77777777" w:rsidR="009C62DF" w:rsidRDefault="009C62DF" w:rsidP="00130C02">
                      <w:proofErr w:type="gramStart"/>
                      <w:r>
                        <w:rPr>
                          <w:rFonts w:hint="eastAsia"/>
                        </w:rPr>
                        <w:t>07</w:t>
                      </w:r>
                      <w:r>
                        <w:rPr>
                          <w:rFonts w:hint="eastAsia"/>
                        </w:rPr>
                        <w:tab/>
                        <w:t>}</w:t>
                      </w:r>
                      <w:proofErr w:type="gramEnd"/>
                    </w:p>
                  </w:txbxContent>
                </v:textbox>
                <w10:wrap type="square"/>
              </v:shape>
            </w:pict>
          </mc:Fallback>
        </mc:AlternateContent>
      </w:r>
      <w:r w:rsidR="00B8791E" w:rsidRPr="00130C02">
        <w:rPr>
          <w:rFonts w:ascii="微软雅黑" w:eastAsia="微软雅黑" w:hAnsi="微软雅黑" w:hint="eastAsia"/>
        </w:rPr>
        <w:t>说了这么多，是时候看一看C++的代码长得是什么样子了：</w:t>
      </w:r>
    </w:p>
    <w:p w14:paraId="321917DE" w14:textId="02B58624" w:rsidR="00130C02" w:rsidRDefault="00130C02" w:rsidP="00130C02">
      <w:pPr>
        <w:ind w:firstLineChars="236" w:firstLine="566"/>
        <w:rPr>
          <w:rFonts w:ascii="微软雅黑" w:eastAsia="微软雅黑" w:hAnsi="微软雅黑"/>
        </w:rPr>
      </w:pPr>
    </w:p>
    <w:p w14:paraId="3E385CD2" w14:textId="77777777" w:rsidR="00130C02" w:rsidRDefault="009D5F00" w:rsidP="00130C02">
      <w:pPr>
        <w:ind w:firstLineChars="236" w:firstLine="566"/>
        <w:rPr>
          <w:rFonts w:ascii="微软雅黑" w:eastAsia="微软雅黑" w:hAnsi="微软雅黑"/>
        </w:rPr>
      </w:pPr>
      <w:r>
        <w:rPr>
          <w:rFonts w:ascii="微软雅黑" w:eastAsia="微软雅黑" w:hAnsi="微软雅黑" w:hint="eastAsia"/>
        </w:rPr>
        <w:t>上面就是传说中的C++代码。</w:t>
      </w:r>
      <w:r w:rsidR="006C20F4">
        <w:rPr>
          <w:rFonts w:ascii="微软雅黑" w:eastAsia="微软雅黑" w:hAnsi="微软雅黑" w:hint="eastAsia"/>
        </w:rPr>
        <w:t>实现的功能也很简单，输出“Hello IMUDGES”</w:t>
      </w:r>
      <w:r w:rsidR="00712D55">
        <w:rPr>
          <w:rFonts w:ascii="微软雅黑" w:eastAsia="微软雅黑" w:hAnsi="微软雅黑" w:hint="eastAsia"/>
        </w:rPr>
        <w:t>。</w:t>
      </w:r>
      <w:r w:rsidR="00DF0163">
        <w:rPr>
          <w:rFonts w:ascii="微软雅黑" w:eastAsia="微软雅黑" w:hAnsi="微软雅黑" w:hint="eastAsia"/>
        </w:rPr>
        <w:t>关于程序的前两行，请参考课后习题2，大家可以查阅资料自行了解。</w:t>
      </w:r>
      <w:r w:rsidR="000D6EFD">
        <w:rPr>
          <w:rFonts w:ascii="微软雅黑" w:eastAsia="微软雅黑" w:hAnsi="微软雅黑" w:hint="eastAsia"/>
        </w:rPr>
        <w:t>我们主要来看3-6行。</w:t>
      </w:r>
    </w:p>
    <w:p w14:paraId="52EA62A1"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第3</w:t>
      </w:r>
      <w:r w:rsidR="000D6EFD">
        <w:rPr>
          <w:rFonts w:ascii="微软雅黑" w:eastAsia="微软雅黑" w:hAnsi="微软雅黑" w:hint="eastAsia"/>
        </w:rPr>
        <w:t>行中我们看到了</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 xml:space="preserve"> main()这种写法。在这里你只需要知道，这是一个名字叫做main，返回值是</w:t>
      </w:r>
      <w:proofErr w:type="spellStart"/>
      <w:r w:rsidR="000D6EFD">
        <w:rPr>
          <w:rFonts w:ascii="微软雅黑" w:eastAsia="微软雅黑" w:hAnsi="微软雅黑" w:hint="eastAsia"/>
        </w:rPr>
        <w:t>int</w:t>
      </w:r>
      <w:proofErr w:type="spellEnd"/>
      <w:r w:rsidR="000D6EFD">
        <w:rPr>
          <w:rFonts w:ascii="微软雅黑" w:eastAsia="微软雅黑" w:hAnsi="微软雅黑" w:hint="eastAsia"/>
        </w:rPr>
        <w:t>的函数。具体什么是函数先不用管。</w:t>
      </w:r>
      <w:r>
        <w:rPr>
          <w:rFonts w:ascii="微软雅黑" w:eastAsia="微软雅黑" w:hAnsi="微软雅黑" w:hint="eastAsia"/>
        </w:rPr>
        <w:t>第4和第6行之间，用大括号括起来了一段代码。这表明的这部分代码是属于main函数中的。</w:t>
      </w:r>
    </w:p>
    <w:p w14:paraId="4821DE03"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程序想要执行，必须要找到执行的入口，也就是第一行执行的操作。在C++中，这个入口就是main()函数。程序将会在main函数中第一行数据开始依次执行，而执行完毕，这个main()函数也会返回一个值给操作系统。</w:t>
      </w:r>
    </w:p>
    <w:p w14:paraId="77D7BE8E" w14:textId="77777777" w:rsidR="00130C02" w:rsidRDefault="00E06C7E" w:rsidP="00130C02">
      <w:pPr>
        <w:ind w:firstLineChars="236" w:firstLine="566"/>
        <w:rPr>
          <w:rFonts w:ascii="微软雅黑" w:eastAsia="微软雅黑" w:hAnsi="微软雅黑"/>
        </w:rPr>
      </w:pPr>
      <w:r>
        <w:rPr>
          <w:rFonts w:ascii="微软雅黑" w:eastAsia="微软雅黑" w:hAnsi="微软雅黑" w:hint="eastAsia"/>
        </w:rPr>
        <w:t>也就是说，你所写的程序中，必须有一个叫做main()的函数。</w:t>
      </w:r>
      <w:r w:rsidR="002A306C">
        <w:rPr>
          <w:rFonts w:ascii="微软雅黑" w:eastAsia="微软雅黑" w:hAnsi="微软雅黑" w:hint="eastAsia"/>
        </w:rPr>
        <w:t>而你应该将你要进行的操作放在这个函数中。</w:t>
      </w:r>
    </w:p>
    <w:p w14:paraId="4C7E395A" w14:textId="2AB63B48" w:rsidR="00C125F1" w:rsidRDefault="00C125F1" w:rsidP="00130C02">
      <w:pPr>
        <w:ind w:firstLineChars="236" w:firstLine="566"/>
        <w:rPr>
          <w:rFonts w:ascii="微软雅黑" w:eastAsia="微软雅黑" w:hAnsi="微软雅黑"/>
        </w:rPr>
      </w:pPr>
      <w:r>
        <w:rPr>
          <w:rFonts w:ascii="微软雅黑" w:eastAsia="微软雅黑" w:hAnsi="微软雅黑" w:hint="eastAsia"/>
        </w:rPr>
        <w:t>如果大家对于上面的这部分内容难以理解也没关系，因为在后面你的教程中我将会为大家仔细解释个中缘由！</w:t>
      </w:r>
    </w:p>
    <w:p w14:paraId="314493E4" w14:textId="77777777" w:rsidR="00F71D2D" w:rsidRPr="00B8577D" w:rsidRDefault="00F71D2D" w:rsidP="00130C02">
      <w:pPr>
        <w:ind w:firstLineChars="236" w:firstLine="566"/>
        <w:rPr>
          <w:rFonts w:ascii="微软雅黑" w:eastAsia="微软雅黑" w:hAnsi="微软雅黑"/>
        </w:rPr>
      </w:pPr>
    </w:p>
    <w:p w14:paraId="3517D626" w14:textId="55BF82BE" w:rsidR="00130C02" w:rsidRDefault="00130C02" w:rsidP="00130C02">
      <w:pPr>
        <w:pStyle w:val="a9"/>
        <w:numPr>
          <w:ilvl w:val="0"/>
          <w:numId w:val="2"/>
        </w:numPr>
        <w:ind w:firstLineChars="0"/>
        <w:rPr>
          <w:rFonts w:ascii="微软雅黑" w:eastAsia="微软雅黑" w:hAnsi="微软雅黑"/>
        </w:rPr>
      </w:pPr>
      <w:r>
        <w:rPr>
          <w:rFonts w:ascii="微软雅黑" w:eastAsia="微软雅黑" w:hAnsi="微软雅黑" w:hint="eastAsia"/>
        </w:rPr>
        <w:t>高级语言程序的基本结构</w:t>
      </w:r>
    </w:p>
    <w:p w14:paraId="2C0D1000" w14:textId="50553083" w:rsidR="00130C02" w:rsidRDefault="00130C02" w:rsidP="00130C02">
      <w:pPr>
        <w:ind w:firstLineChars="236" w:firstLine="566"/>
        <w:rPr>
          <w:rFonts w:ascii="微软雅黑" w:eastAsia="微软雅黑" w:hAnsi="微软雅黑"/>
        </w:rPr>
      </w:pPr>
      <w:r>
        <w:rPr>
          <w:rFonts w:ascii="微软雅黑" w:eastAsia="微软雅黑" w:hAnsi="微软雅黑" w:hint="eastAsia"/>
        </w:rPr>
        <w:t>正像说话和写文章需要分节分段一样，高级语言的程序也具有层次结构。尽管细节有着些许差别，但是绝大部分高级语言之间对于层次结构都惊人地相似。在很多高级语言中，程序一般由若干个文件构成，</w:t>
      </w:r>
      <w:r w:rsidR="00AB52A1">
        <w:rPr>
          <w:rFonts w:ascii="微软雅黑" w:eastAsia="微软雅黑" w:hAnsi="微软雅黑" w:hint="eastAsia"/>
        </w:rPr>
        <w:t>文件由类型定义、函数等组成，而函数则是由多条语句按照一定的编程风格组织在一起的。</w:t>
      </w:r>
      <w:r w:rsidR="00171D27">
        <w:rPr>
          <w:rFonts w:ascii="微软雅黑" w:eastAsia="微软雅黑" w:hAnsi="微软雅黑" w:hint="eastAsia"/>
        </w:rPr>
        <w:t>其编程风格可以是具有传统的面向过程的模块化或结构化的程序设计，也可以是比较符合人类认知规律的面向对象程序设计风格。关于面向对象程序设计，我们将会在后面的章节中介绍。</w:t>
      </w:r>
    </w:p>
    <w:p w14:paraId="69806B61" w14:textId="5CF3055A" w:rsidR="00E4339A" w:rsidRDefault="00A3039D" w:rsidP="00130C02">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4442ED0F" wp14:editId="42DED052">
                <wp:simplePos x="0" y="0"/>
                <wp:positionH relativeFrom="column">
                  <wp:posOffset>228600</wp:posOffset>
                </wp:positionH>
                <wp:positionV relativeFrom="paragraph">
                  <wp:posOffset>467360</wp:posOffset>
                </wp:positionV>
                <wp:extent cx="5257800" cy="2651760"/>
                <wp:effectExtent l="0" t="0" r="25400" b="15240"/>
                <wp:wrapSquare wrapText="bothSides"/>
                <wp:docPr id="6" name="文本框 6"/>
                <wp:cNvGraphicFramePr/>
                <a:graphic xmlns:a="http://schemas.openxmlformats.org/drawingml/2006/main">
                  <a:graphicData uri="http://schemas.microsoft.com/office/word/2010/wordprocessingShape">
                    <wps:wsp>
                      <wps:cNvSpPr txBox="1"/>
                      <wps:spPr>
                        <a:xfrm>
                          <a:off x="0" y="0"/>
                          <a:ext cx="5257800" cy="2651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B5F4A" w14:textId="1DA62A6B" w:rsidR="009C62DF" w:rsidRDefault="009C62DF">
                            <w:r>
                              <w:rPr>
                                <w:rFonts w:hint="eastAsia"/>
                              </w:rPr>
                              <w:t>程序</w:t>
                            </w:r>
                            <w:r>
                              <w:rPr>
                                <w:rFonts w:hint="eastAsia"/>
                              </w:rPr>
                              <w:t>2-2</w:t>
                            </w:r>
                            <w:r>
                              <w:rPr>
                                <w:rFonts w:hint="eastAsia"/>
                              </w:rPr>
                              <w:t>：</w:t>
                            </w:r>
                          </w:p>
                          <w:p w14:paraId="4B552CD8" w14:textId="60EBC26D" w:rsidR="009C62DF" w:rsidRDefault="009C62DF" w:rsidP="00003082">
                            <w:pPr>
                              <w:pStyle w:val="a9"/>
                              <w:numPr>
                                <w:ilvl w:val="0"/>
                                <w:numId w:val="6"/>
                              </w:numPr>
                              <w:ind w:firstLineChars="0"/>
                            </w:pPr>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23FDF6A4" w14:textId="48BEA5C6" w:rsidR="009C62DF" w:rsidRDefault="009C62DF" w:rsidP="00003082">
                            <w:pPr>
                              <w:pStyle w:val="a9"/>
                              <w:numPr>
                                <w:ilvl w:val="0"/>
                                <w:numId w:val="6"/>
                              </w:numPr>
                              <w:ind w:firstLineChars="0"/>
                            </w:pPr>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r>
                              <w:rPr>
                                <w:rFonts w:hint="eastAsia"/>
                              </w:rPr>
                              <w:t>;</w:t>
                            </w:r>
                          </w:p>
                          <w:p w14:paraId="4A049EEB" w14:textId="30A64583" w:rsidR="009C62DF" w:rsidRDefault="009C62DF">
                            <w:r>
                              <w:rPr>
                                <w:rFonts w:hint="eastAsia"/>
                              </w:rPr>
                              <w:t>02</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B32922C" w:rsidR="009C62DF" w:rsidRDefault="009C62DF">
                            <w:r>
                              <w:rPr>
                                <w:rFonts w:hint="eastAsia"/>
                              </w:rPr>
                              <w:t>03</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40F36F99" w:rsidR="009C62DF" w:rsidRDefault="009C62DF">
                            <w:proofErr w:type="gramStart"/>
                            <w:r>
                              <w:rPr>
                                <w:rFonts w:hint="eastAsia"/>
                              </w:rPr>
                              <w:t>04</w:t>
                            </w:r>
                            <w:r>
                              <w:rPr>
                                <w:rFonts w:hint="eastAsia"/>
                              </w:rPr>
                              <w:tab/>
                              <w:t>}</w:t>
                            </w:r>
                            <w:proofErr w:type="gramEnd"/>
                          </w:p>
                          <w:p w14:paraId="7E3D1C53" w14:textId="69400A03" w:rsidR="009C62DF" w:rsidRDefault="009C62DF">
                            <w:r>
                              <w:rPr>
                                <w:rFonts w:hint="eastAsia"/>
                              </w:rPr>
                              <w:t>05</w:t>
                            </w:r>
                          </w:p>
                          <w:p w14:paraId="2F29DE7D" w14:textId="2121926B" w:rsidR="009C62DF" w:rsidRDefault="009C62DF">
                            <w:r>
                              <w:rPr>
                                <w:rFonts w:hint="eastAsia"/>
                              </w:rPr>
                              <w:t>06</w:t>
                            </w:r>
                            <w:r>
                              <w:rPr>
                                <w:rFonts w:hint="eastAsia"/>
                              </w:rPr>
                              <w:tab/>
                              <w:t xml:space="preserve">void </w:t>
                            </w:r>
                            <w:proofErr w:type="gramStart"/>
                            <w:r>
                              <w:rPr>
                                <w:rFonts w:hint="eastAsia"/>
                              </w:rPr>
                              <w:t>main(</w:t>
                            </w:r>
                            <w:proofErr w:type="gramEnd"/>
                            <w:r>
                              <w:rPr>
                                <w:rFonts w:hint="eastAsia"/>
                              </w:rPr>
                              <w:t>){</w:t>
                            </w:r>
                          </w:p>
                          <w:p w14:paraId="020DD236" w14:textId="59137212" w:rsidR="009C62DF" w:rsidRDefault="009C62DF">
                            <w:r>
                              <w:rPr>
                                <w:rFonts w:hint="eastAsia"/>
                              </w:rPr>
                              <w:t>07</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61DA6673" w:rsidR="009C62DF" w:rsidRDefault="009C62DF">
                            <w:r>
                              <w:rPr>
                                <w:rFonts w:hint="eastAsia"/>
                              </w:rPr>
                              <w:t>08</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47C570EA" w:rsidR="009C62DF" w:rsidRDefault="009C62DF">
                            <w:r>
                              <w:rPr>
                                <w:rFonts w:hint="eastAsia"/>
                              </w:rPr>
                              <w:t>09</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05AA0718" w:rsidR="009C62DF" w:rsidRDefault="009C62DF">
                            <w:r>
                              <w:rPr>
                                <w:rFonts w:hint="eastAsia"/>
                              </w:rPr>
                              <w:t>10</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68BAD00D" w:rsidR="009C62DF" w:rsidRDefault="009C62DF" w:rsidP="00A3039D">
                            <w:proofErr w:type="gramStart"/>
                            <w:r>
                              <w:rPr>
                                <w:rFonts w:hint="eastAsia"/>
                              </w:rPr>
                              <w:t>11</w:t>
                            </w:r>
                            <w:r>
                              <w:rPr>
                                <w:rFonts w:hint="eastAsia"/>
                              </w:rPr>
                              <w:tab/>
                              <w:t>}</w:t>
                            </w:r>
                            <w:proofErr w:type="gramEnd"/>
                          </w:p>
                          <w:p w14:paraId="3BCD7BFD" w14:textId="29FE1154" w:rsidR="009C62DF" w:rsidRDefault="009C62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18pt;margin-top:36.8pt;width:414pt;height:2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" filled="f" strokecolor="black [3213]">
                <v:textbox>
                  <w:txbxContent>
                    <w:p w14:paraId="037B5F4A" w14:textId="1DA62A6B" w:rsidR="009C62DF" w:rsidRDefault="009C62DF">
                      <w:r>
                        <w:rPr>
                          <w:rFonts w:hint="eastAsia"/>
                        </w:rPr>
                        <w:t>程序</w:t>
                      </w:r>
                      <w:r>
                        <w:rPr>
                          <w:rFonts w:hint="eastAsia"/>
                        </w:rPr>
                        <w:t>2-2</w:t>
                      </w:r>
                      <w:r>
                        <w:rPr>
                          <w:rFonts w:hint="eastAsia"/>
                        </w:rPr>
                        <w:t>：</w:t>
                      </w:r>
                    </w:p>
                    <w:p w14:paraId="4B552CD8" w14:textId="60EBC26D" w:rsidR="009C62DF" w:rsidRDefault="009C62DF" w:rsidP="00003082">
                      <w:pPr>
                        <w:pStyle w:val="a9"/>
                        <w:numPr>
                          <w:ilvl w:val="0"/>
                          <w:numId w:val="6"/>
                        </w:numPr>
                        <w:ind w:firstLineChars="0"/>
                      </w:pPr>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23FDF6A4" w14:textId="48BEA5C6" w:rsidR="009C62DF" w:rsidRDefault="009C62DF" w:rsidP="00003082">
                      <w:pPr>
                        <w:pStyle w:val="a9"/>
                        <w:numPr>
                          <w:ilvl w:val="0"/>
                          <w:numId w:val="6"/>
                        </w:numPr>
                        <w:ind w:firstLineChars="0"/>
                      </w:pPr>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r>
                        <w:rPr>
                          <w:rFonts w:hint="eastAsia"/>
                        </w:rPr>
                        <w:t>;</w:t>
                      </w:r>
                    </w:p>
                    <w:p w14:paraId="4A049EEB" w14:textId="30A64583" w:rsidR="009C62DF" w:rsidRDefault="009C62DF">
                      <w:r>
                        <w:rPr>
                          <w:rFonts w:hint="eastAsia"/>
                        </w:rPr>
                        <w:t>02</w:t>
                      </w:r>
                      <w:r>
                        <w:rPr>
                          <w:rFonts w:hint="eastAsia"/>
                        </w:rPr>
                        <w:tab/>
                        <w:t xml:space="preserve">void </w:t>
                      </w:r>
                      <w:proofErr w:type="spellStart"/>
                      <w:proofErr w:type="gramStart"/>
                      <w:r>
                        <w:rPr>
                          <w:rFonts w:hint="eastAsia"/>
                        </w:rPr>
                        <w:t>PrintString</w:t>
                      </w:r>
                      <w:proofErr w:type="spellEnd"/>
                      <w:r>
                        <w:rPr>
                          <w:rFonts w:hint="eastAsia"/>
                        </w:rPr>
                        <w:t>(</w:t>
                      </w:r>
                      <w:proofErr w:type="gramEnd"/>
                      <w:r>
                        <w:rPr>
                          <w:rFonts w:hint="eastAsia"/>
                        </w:rPr>
                        <w:t xml:space="preserve">char* </w:t>
                      </w:r>
                      <w:proofErr w:type="spellStart"/>
                      <w:r>
                        <w:rPr>
                          <w:rFonts w:hint="eastAsia"/>
                        </w:rPr>
                        <w:t>str</w:t>
                      </w:r>
                      <w:proofErr w:type="spellEnd"/>
                      <w:r>
                        <w:rPr>
                          <w:rFonts w:hint="eastAsia"/>
                        </w:rPr>
                        <w:t>){</w:t>
                      </w:r>
                    </w:p>
                    <w:p w14:paraId="3A78A15A" w14:textId="0B32922C" w:rsidR="009C62DF" w:rsidRDefault="009C62DF">
                      <w:r>
                        <w:rPr>
                          <w:rFonts w:hint="eastAsia"/>
                        </w:rPr>
                        <w:t>03</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Hello,</w:t>
                      </w:r>
                      <w:r>
                        <w:t>”</w:t>
                      </w:r>
                      <w:r>
                        <w:rPr>
                          <w:rFonts w:hint="eastAsia"/>
                        </w:rPr>
                        <w:t>&lt;&lt;</w:t>
                      </w:r>
                      <w:proofErr w:type="spellStart"/>
                      <w:proofErr w:type="gramStart"/>
                      <w:r>
                        <w:rPr>
                          <w:rFonts w:hint="eastAsia"/>
                        </w:rPr>
                        <w:t>str</w:t>
                      </w:r>
                      <w:proofErr w:type="spellEnd"/>
                      <w:proofErr w:type="gramEnd"/>
                      <w:r>
                        <w:rPr>
                          <w:rFonts w:hint="eastAsia"/>
                        </w:rPr>
                        <w:t>&lt;&lt;</w:t>
                      </w:r>
                      <w:r>
                        <w:t>”</w:t>
                      </w:r>
                      <w:r>
                        <w:rPr>
                          <w:rFonts w:hint="eastAsia"/>
                        </w:rPr>
                        <w:t>!</w:t>
                      </w:r>
                      <w:r>
                        <w:t>”</w:t>
                      </w:r>
                      <w:r>
                        <w:rPr>
                          <w:rFonts w:hint="eastAsia"/>
                        </w:rPr>
                        <w:t>&lt;&lt;</w:t>
                      </w:r>
                      <w:proofErr w:type="spellStart"/>
                      <w:proofErr w:type="gramStart"/>
                      <w:r>
                        <w:rPr>
                          <w:rFonts w:hint="eastAsia"/>
                        </w:rPr>
                        <w:t>endl</w:t>
                      </w:r>
                      <w:proofErr w:type="spellEnd"/>
                      <w:proofErr w:type="gramEnd"/>
                      <w:r>
                        <w:rPr>
                          <w:rFonts w:hint="eastAsia"/>
                        </w:rPr>
                        <w:t>;</w:t>
                      </w:r>
                    </w:p>
                    <w:p w14:paraId="0900BCCA" w14:textId="40F36F99" w:rsidR="009C62DF" w:rsidRDefault="009C62DF">
                      <w:proofErr w:type="gramStart"/>
                      <w:r>
                        <w:rPr>
                          <w:rFonts w:hint="eastAsia"/>
                        </w:rPr>
                        <w:t>04</w:t>
                      </w:r>
                      <w:r>
                        <w:rPr>
                          <w:rFonts w:hint="eastAsia"/>
                        </w:rPr>
                        <w:tab/>
                        <w:t>}</w:t>
                      </w:r>
                      <w:proofErr w:type="gramEnd"/>
                    </w:p>
                    <w:p w14:paraId="7E3D1C53" w14:textId="69400A03" w:rsidR="009C62DF" w:rsidRDefault="009C62DF">
                      <w:r>
                        <w:rPr>
                          <w:rFonts w:hint="eastAsia"/>
                        </w:rPr>
                        <w:t>05</w:t>
                      </w:r>
                    </w:p>
                    <w:p w14:paraId="2F29DE7D" w14:textId="2121926B" w:rsidR="009C62DF" w:rsidRDefault="009C62DF">
                      <w:r>
                        <w:rPr>
                          <w:rFonts w:hint="eastAsia"/>
                        </w:rPr>
                        <w:t>06</w:t>
                      </w:r>
                      <w:r>
                        <w:rPr>
                          <w:rFonts w:hint="eastAsia"/>
                        </w:rPr>
                        <w:tab/>
                        <w:t xml:space="preserve">void </w:t>
                      </w:r>
                      <w:proofErr w:type="gramStart"/>
                      <w:r>
                        <w:rPr>
                          <w:rFonts w:hint="eastAsia"/>
                        </w:rPr>
                        <w:t>main(</w:t>
                      </w:r>
                      <w:proofErr w:type="gramEnd"/>
                      <w:r>
                        <w:rPr>
                          <w:rFonts w:hint="eastAsia"/>
                        </w:rPr>
                        <w:t>){</w:t>
                      </w:r>
                    </w:p>
                    <w:p w14:paraId="020DD236" w14:textId="59137212" w:rsidR="009C62DF" w:rsidRDefault="009C62DF">
                      <w:r>
                        <w:rPr>
                          <w:rFonts w:hint="eastAsia"/>
                        </w:rPr>
                        <w:t>07</w:t>
                      </w:r>
                      <w:r>
                        <w:rPr>
                          <w:rFonts w:hint="eastAsia"/>
                        </w:rPr>
                        <w:tab/>
                      </w:r>
                      <w:r>
                        <w:rPr>
                          <w:rFonts w:hint="eastAsia"/>
                        </w:rPr>
                        <w:tab/>
                        <w:t xml:space="preserve">char </w:t>
                      </w:r>
                      <w:proofErr w:type="gramStart"/>
                      <w:r>
                        <w:rPr>
                          <w:rFonts w:hint="eastAsia"/>
                        </w:rPr>
                        <w:t>Name[</w:t>
                      </w:r>
                      <w:proofErr w:type="gramEnd"/>
                      <w:r>
                        <w:rPr>
                          <w:rFonts w:hint="eastAsia"/>
                        </w:rPr>
                        <w:t>80];//name</w:t>
                      </w:r>
                    </w:p>
                    <w:p w14:paraId="7E58A721" w14:textId="61DA6673" w:rsidR="009C62DF" w:rsidRDefault="009C62DF">
                      <w:r>
                        <w:rPr>
                          <w:rFonts w:hint="eastAsia"/>
                        </w:rPr>
                        <w:t>08</w:t>
                      </w:r>
                      <w:r>
                        <w:rPr>
                          <w:rFonts w:hint="eastAsia"/>
                        </w:rPr>
                        <w:tab/>
                      </w:r>
                      <w:r>
                        <w:rPr>
                          <w:rFonts w:hint="eastAsia"/>
                        </w:rPr>
                        <w:tab/>
                      </w:r>
                      <w:proofErr w:type="spellStart"/>
                      <w:r>
                        <w:rPr>
                          <w:rFonts w:hint="eastAsia"/>
                        </w:rPr>
                        <w:t>cout</w:t>
                      </w:r>
                      <w:proofErr w:type="spellEnd"/>
                      <w:r>
                        <w:rPr>
                          <w:rFonts w:hint="eastAsia"/>
                        </w:rPr>
                        <w:t>&lt;&lt;</w:t>
                      </w:r>
                      <w:r>
                        <w:t>”</w:t>
                      </w:r>
                      <w:r>
                        <w:rPr>
                          <w:rFonts w:hint="eastAsia"/>
                        </w:rPr>
                        <w:t>Enter your name:</w:t>
                      </w:r>
                      <w:proofErr w:type="gramStart"/>
                      <w:r>
                        <w:t>”</w:t>
                      </w:r>
                      <w:r>
                        <w:rPr>
                          <w:rFonts w:hint="eastAsia"/>
                        </w:rPr>
                        <w:t>;</w:t>
                      </w:r>
                      <w:proofErr w:type="gramEnd"/>
                    </w:p>
                    <w:p w14:paraId="4020BC62" w14:textId="47C570EA" w:rsidR="009C62DF" w:rsidRDefault="009C62DF">
                      <w:r>
                        <w:rPr>
                          <w:rFonts w:hint="eastAsia"/>
                        </w:rPr>
                        <w:t>09</w:t>
                      </w:r>
                      <w:r>
                        <w:rPr>
                          <w:rFonts w:hint="eastAsia"/>
                        </w:rPr>
                        <w:tab/>
                      </w:r>
                      <w:r>
                        <w:rPr>
                          <w:rFonts w:hint="eastAsia"/>
                        </w:rPr>
                        <w:tab/>
                      </w:r>
                      <w:proofErr w:type="spellStart"/>
                      <w:r>
                        <w:rPr>
                          <w:rFonts w:hint="eastAsia"/>
                        </w:rPr>
                        <w:t>cin</w:t>
                      </w:r>
                      <w:proofErr w:type="spellEnd"/>
                      <w:r>
                        <w:rPr>
                          <w:rFonts w:hint="eastAsia"/>
                        </w:rPr>
                        <w:t>&gt;&gt;Name</w:t>
                      </w:r>
                      <w:proofErr w:type="gramStart"/>
                      <w:r>
                        <w:rPr>
                          <w:rFonts w:hint="eastAsia"/>
                        </w:rPr>
                        <w:t>;</w:t>
                      </w:r>
                      <w:proofErr w:type="gramEnd"/>
                    </w:p>
                    <w:p w14:paraId="4DC8EF0F" w14:textId="05AA0718" w:rsidR="009C62DF" w:rsidRDefault="009C62DF">
                      <w:r>
                        <w:rPr>
                          <w:rFonts w:hint="eastAsia"/>
                        </w:rPr>
                        <w:t>10</w:t>
                      </w:r>
                      <w:r>
                        <w:rPr>
                          <w:rFonts w:hint="eastAsia"/>
                        </w:rPr>
                        <w:tab/>
                      </w:r>
                      <w:r>
                        <w:rPr>
                          <w:rFonts w:hint="eastAsia"/>
                        </w:rPr>
                        <w:tab/>
                      </w:r>
                      <w:proofErr w:type="spellStart"/>
                      <w:proofErr w:type="gramStart"/>
                      <w:r>
                        <w:rPr>
                          <w:rFonts w:hint="eastAsia"/>
                        </w:rPr>
                        <w:t>PrintString</w:t>
                      </w:r>
                      <w:proofErr w:type="spellEnd"/>
                      <w:r>
                        <w:rPr>
                          <w:rFonts w:hint="eastAsia"/>
                        </w:rPr>
                        <w:t>(</w:t>
                      </w:r>
                      <w:proofErr w:type="gramEnd"/>
                      <w:r>
                        <w:rPr>
                          <w:rFonts w:hint="eastAsia"/>
                        </w:rPr>
                        <w:t>Name);</w:t>
                      </w:r>
                    </w:p>
                    <w:p w14:paraId="026C5271" w14:textId="68BAD00D" w:rsidR="009C62DF" w:rsidRDefault="009C62DF" w:rsidP="00A3039D">
                      <w:proofErr w:type="gramStart"/>
                      <w:r>
                        <w:rPr>
                          <w:rFonts w:hint="eastAsia"/>
                        </w:rPr>
                        <w:t>11</w:t>
                      </w:r>
                      <w:r>
                        <w:rPr>
                          <w:rFonts w:hint="eastAsia"/>
                        </w:rPr>
                        <w:tab/>
                        <w:t>}</w:t>
                      </w:r>
                      <w:proofErr w:type="gramEnd"/>
                    </w:p>
                    <w:p w14:paraId="3BCD7BFD" w14:textId="29FE1154" w:rsidR="009C62DF" w:rsidRDefault="009C62DF"/>
                  </w:txbxContent>
                </v:textbox>
                <w10:wrap type="square"/>
              </v:shape>
            </w:pict>
          </mc:Fallback>
        </mc:AlternateContent>
      </w:r>
      <w:r>
        <w:rPr>
          <w:rFonts w:ascii="微软雅黑" w:eastAsia="微软雅黑" w:hAnsi="微软雅黑" w:hint="eastAsia"/>
        </w:rPr>
        <w:t>我们再来看这样一段程序：</w:t>
      </w:r>
    </w:p>
    <w:p w14:paraId="56E7F046" w14:textId="77777777" w:rsidR="00A3039D" w:rsidRDefault="00A3039D" w:rsidP="00A3039D">
      <w:pPr>
        <w:ind w:firstLineChars="236" w:firstLine="566"/>
        <w:rPr>
          <w:rFonts w:ascii="微软雅黑" w:eastAsia="微软雅黑" w:hAnsi="微软雅黑"/>
        </w:rPr>
      </w:pPr>
      <w:r>
        <w:rPr>
          <w:rFonts w:ascii="微软雅黑" w:eastAsia="微软雅黑" w:hAnsi="微软雅黑" w:hint="eastAsia"/>
        </w:rPr>
        <w:t>程序运行时的屏幕显示为:</w:t>
      </w:r>
    </w:p>
    <w:p w14:paraId="45E63F92" w14:textId="1AF98B52" w:rsidR="00A3039D" w:rsidRDefault="00A3039D" w:rsidP="00A3039D">
      <w:pPr>
        <w:ind w:firstLineChars="236" w:firstLine="566"/>
        <w:rPr>
          <w:rFonts w:ascii="微软雅黑" w:eastAsia="微软雅黑" w:hAnsi="微软雅黑"/>
        </w:rPr>
      </w:pPr>
      <w:r>
        <w:rPr>
          <w:rFonts w:ascii="微软雅黑" w:eastAsia="微软雅黑" w:hAnsi="微软雅黑" w:hint="eastAsia"/>
        </w:rPr>
        <w:t>Enter your name: IMUDGES</w:t>
      </w:r>
    </w:p>
    <w:p w14:paraId="0FE20D84" w14:textId="0835F986" w:rsidR="00A3039D" w:rsidRDefault="00A3039D" w:rsidP="00A3039D">
      <w:pPr>
        <w:ind w:firstLineChars="236" w:firstLine="566"/>
        <w:rPr>
          <w:rFonts w:ascii="微软雅黑" w:eastAsia="微软雅黑" w:hAnsi="微软雅黑"/>
        </w:rPr>
      </w:pPr>
      <w:proofErr w:type="spellStart"/>
      <w:r>
        <w:rPr>
          <w:rFonts w:ascii="微软雅黑" w:eastAsia="微软雅黑" w:hAnsi="微软雅黑" w:hint="eastAsia"/>
        </w:rPr>
        <w:t>Hello</w:t>
      </w:r>
      <w:proofErr w:type="gramStart"/>
      <w:r>
        <w:rPr>
          <w:rFonts w:ascii="微软雅黑" w:eastAsia="微软雅黑" w:hAnsi="微软雅黑" w:hint="eastAsia"/>
        </w:rPr>
        <w:t>,IMUDGES</w:t>
      </w:r>
      <w:proofErr w:type="spellEnd"/>
      <w:proofErr w:type="gramEnd"/>
      <w:r>
        <w:rPr>
          <w:rFonts w:ascii="微软雅黑" w:eastAsia="微软雅黑" w:hAnsi="微软雅黑" w:hint="eastAsia"/>
        </w:rPr>
        <w:t>!</w:t>
      </w:r>
    </w:p>
    <w:p w14:paraId="19B2312B" w14:textId="13D5DC5D" w:rsidR="00A3039D" w:rsidRDefault="00A3039D" w:rsidP="00A3039D">
      <w:pPr>
        <w:ind w:firstLineChars="236" w:firstLine="566"/>
        <w:rPr>
          <w:rFonts w:ascii="微软雅黑" w:eastAsia="微软雅黑" w:hAnsi="微软雅黑"/>
        </w:rPr>
      </w:pPr>
      <w:r>
        <w:rPr>
          <w:rFonts w:ascii="微软雅黑" w:eastAsia="微软雅黑" w:hAnsi="微软雅黑" w:hint="eastAsia"/>
        </w:rPr>
        <w:t>上面的C++程序由预处理命令、函数定义、主函数、输入输出语句、变量定义语句、函数调用语句、注释等等内容组成。</w:t>
      </w:r>
    </w:p>
    <w:p w14:paraId="0E73975B" w14:textId="2E751D9B" w:rsidR="00A3039D" w:rsidRDefault="00A3039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预处理指令</w:t>
      </w:r>
    </w:p>
    <w:p w14:paraId="62802F22" w14:textId="4A52D7D7" w:rsidR="00A3039D" w:rsidRPr="00A3039D" w:rsidRDefault="00A3039D" w:rsidP="00A3039D">
      <w:pPr>
        <w:ind w:leftChars="354" w:left="850" w:firstLineChars="236" w:firstLine="566"/>
        <w:rPr>
          <w:rFonts w:ascii="微软雅黑" w:eastAsia="微软雅黑" w:hAnsi="微软雅黑"/>
        </w:rPr>
      </w:pPr>
      <w:r>
        <w:rPr>
          <w:rFonts w:ascii="微软雅黑" w:eastAsia="微软雅黑" w:hAnsi="微软雅黑" w:hint="eastAsia"/>
        </w:rPr>
        <w:t>预处理指令主要是以“#”开头的命令。预处理指令是程序员命令编译器所进行的操作，主要是为编译器提供辅助信息所使用。例如程序第00行，#include指令是指载入“&lt;&gt;”中所指定的文件。想要使用系统所提供的各种库功能，通常来说要通过#include来载入指定文件来实现。</w:t>
      </w:r>
      <w:r w:rsidR="00D421D7">
        <w:rPr>
          <w:rFonts w:ascii="微软雅黑" w:eastAsia="微软雅黑" w:hAnsi="微软雅黑" w:hint="eastAsia"/>
        </w:rPr>
        <w:t>例如在文件“</w:t>
      </w:r>
      <w:proofErr w:type="spellStart"/>
      <w:r w:rsidR="00D421D7">
        <w:rPr>
          <w:rFonts w:ascii="微软雅黑" w:eastAsia="微软雅黑" w:hAnsi="微软雅黑" w:hint="eastAsia"/>
        </w:rPr>
        <w:t>iostream</w:t>
      </w:r>
      <w:proofErr w:type="spellEnd"/>
      <w:r w:rsidR="00D421D7">
        <w:rPr>
          <w:rFonts w:ascii="微软雅黑" w:eastAsia="微软雅黑" w:hAnsi="微软雅黑" w:hint="eastAsia"/>
        </w:rPr>
        <w:t>”中保存着</w:t>
      </w:r>
      <w:proofErr w:type="spellStart"/>
      <w:r w:rsidR="00D421D7">
        <w:rPr>
          <w:rFonts w:ascii="微软雅黑" w:eastAsia="微软雅黑" w:hAnsi="微软雅黑" w:hint="eastAsia"/>
        </w:rPr>
        <w:t>cin,cout</w:t>
      </w:r>
      <w:proofErr w:type="spellEnd"/>
      <w:r w:rsidR="00D421D7">
        <w:rPr>
          <w:rFonts w:ascii="微软雅黑" w:eastAsia="微软雅黑" w:hAnsi="微软雅黑" w:hint="eastAsia"/>
        </w:rPr>
        <w:t>,&lt;&lt;,&gt;&gt;</w:t>
      </w:r>
      <w:r w:rsidR="00F847BE">
        <w:rPr>
          <w:rFonts w:ascii="微软雅黑" w:eastAsia="微软雅黑" w:hAnsi="微软雅黑" w:hint="eastAsia"/>
        </w:rPr>
        <w:t>等函数引用说明。</w:t>
      </w:r>
      <w:proofErr w:type="spellStart"/>
      <w:r w:rsidR="00F847BE">
        <w:rPr>
          <w:rFonts w:ascii="微软雅黑" w:eastAsia="微软雅黑" w:hAnsi="微软雅黑" w:hint="eastAsia"/>
        </w:rPr>
        <w:t>cstring</w:t>
      </w:r>
      <w:proofErr w:type="spellEnd"/>
      <w:r w:rsidR="00F847BE">
        <w:rPr>
          <w:rFonts w:ascii="微软雅黑" w:eastAsia="微软雅黑" w:hAnsi="微软雅黑" w:hint="eastAsia"/>
        </w:rPr>
        <w:t>中则包含了一些关于字符串的操作。</w:t>
      </w:r>
    </w:p>
    <w:p w14:paraId="5F5E94A2" w14:textId="15BFE443" w:rsidR="0037117D" w:rsidRDefault="0037117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关于using namespace</w:t>
      </w:r>
    </w:p>
    <w:p w14:paraId="7DA48A9E" w14:textId="6F0A89C8" w:rsidR="0037117D" w:rsidRDefault="0037117D" w:rsidP="0037117D">
      <w:pPr>
        <w:pStyle w:val="a9"/>
        <w:ind w:left="851" w:firstLineChars="236" w:firstLine="566"/>
        <w:rPr>
          <w:rFonts w:ascii="微软雅黑" w:eastAsia="微软雅黑" w:hAnsi="微软雅黑"/>
        </w:rPr>
      </w:pPr>
      <w:r>
        <w:rPr>
          <w:rFonts w:ascii="微软雅黑" w:eastAsia="微软雅黑" w:hAnsi="微软雅黑" w:hint="eastAsia"/>
        </w:rPr>
        <w:t>using namespace，顾名思义是使用命名空间的意思。关于命名空间的主题已经超出速成教程的范围。</w:t>
      </w:r>
      <w:r w:rsidR="003A57C3">
        <w:rPr>
          <w:rFonts w:ascii="微软雅黑" w:eastAsia="微软雅黑" w:hAnsi="微软雅黑" w:hint="eastAsia"/>
        </w:rPr>
        <w:t xml:space="preserve">对于你现在编写的程序，“using namespace </w:t>
      </w:r>
      <w:proofErr w:type="spellStart"/>
      <w:r w:rsidR="003A57C3">
        <w:rPr>
          <w:rFonts w:ascii="微软雅黑" w:eastAsia="微软雅黑" w:hAnsi="微软雅黑" w:hint="eastAsia"/>
        </w:rPr>
        <w:t>std</w:t>
      </w:r>
      <w:proofErr w:type="spellEnd"/>
      <w:r w:rsidR="003A57C3">
        <w:rPr>
          <w:rFonts w:ascii="微软雅黑" w:eastAsia="微软雅黑" w:hAnsi="微软雅黑" w:hint="eastAsia"/>
        </w:rPr>
        <w:t>;”这样的一行代码一般是必不可少的！</w:t>
      </w:r>
    </w:p>
    <w:p w14:paraId="5DFD8911" w14:textId="4EBAF030" w:rsidR="00A3039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函数</w:t>
      </w:r>
    </w:p>
    <w:p w14:paraId="68F4DDED" w14:textId="7061F64E" w:rsidR="005A70BD" w:rsidRDefault="005A70BD" w:rsidP="005A70BD">
      <w:pPr>
        <w:pStyle w:val="a9"/>
        <w:ind w:left="851" w:firstLineChars="236" w:firstLine="566"/>
        <w:rPr>
          <w:rFonts w:ascii="微软雅黑" w:eastAsia="微软雅黑" w:hAnsi="微软雅黑"/>
        </w:rPr>
      </w:pPr>
      <w:r>
        <w:rPr>
          <w:rFonts w:ascii="微软雅黑" w:eastAsia="微软雅黑" w:hAnsi="微软雅黑" w:hint="eastAsia"/>
        </w:rPr>
        <w:t>在上述代码的第01行和第05行，</w:t>
      </w:r>
      <w:proofErr w:type="spellStart"/>
      <w:r w:rsidR="00D102FB">
        <w:rPr>
          <w:rFonts w:ascii="微软雅黑" w:eastAsia="微软雅黑" w:hAnsi="微软雅黑" w:hint="eastAsia"/>
        </w:rPr>
        <w:t>PrintString</w:t>
      </w:r>
      <w:proofErr w:type="spellEnd"/>
      <w:r w:rsidR="00D102FB">
        <w:rPr>
          <w:rFonts w:ascii="微软雅黑" w:eastAsia="微软雅黑" w:hAnsi="微软雅黑" w:hint="eastAsia"/>
        </w:rPr>
        <w:t xml:space="preserve">(char* </w:t>
      </w:r>
      <w:proofErr w:type="spellStart"/>
      <w:r w:rsidR="00D102FB">
        <w:rPr>
          <w:rFonts w:ascii="微软雅黑" w:eastAsia="微软雅黑" w:hAnsi="微软雅黑" w:hint="eastAsia"/>
        </w:rPr>
        <w:t>str</w:t>
      </w:r>
      <w:proofErr w:type="spellEnd"/>
      <w:r w:rsidR="00D102FB">
        <w:rPr>
          <w:rFonts w:ascii="微软雅黑" w:eastAsia="微软雅黑" w:hAnsi="微软雅黑" w:hint="eastAsia"/>
        </w:rPr>
        <w:t>)和main()被称为函数。函数在此的概念与数学上的概念非常类似！</w:t>
      </w:r>
      <w:r w:rsidR="000D7F79">
        <w:rPr>
          <w:rFonts w:ascii="微软雅黑" w:eastAsia="微软雅黑" w:hAnsi="微软雅黑" w:hint="eastAsia"/>
        </w:rPr>
        <w:t>数学上的函数就是对自变量到因变量上的一组映射。而在C++中的函数也类似。其自变量也称为参数，其因变量称为返回值。</w:t>
      </w:r>
    </w:p>
    <w:p w14:paraId="7932FDC0" w14:textId="316594A4" w:rsidR="006707BC" w:rsidRDefault="006707BC" w:rsidP="005A70BD">
      <w:pPr>
        <w:pStyle w:val="a9"/>
        <w:ind w:left="851" w:firstLineChars="236" w:firstLine="566"/>
        <w:rPr>
          <w:rFonts w:ascii="微软雅黑" w:eastAsia="微软雅黑" w:hAnsi="微软雅黑"/>
        </w:rPr>
      </w:pPr>
      <w:r>
        <w:rPr>
          <w:rFonts w:ascii="微软雅黑" w:eastAsia="微软雅黑" w:hAnsi="微软雅黑" w:hint="eastAsia"/>
        </w:rPr>
        <w:t>每一个应用程序都会拥有一个称为“主函数”的函数main()。这个函数被作为整个程序执行时的入口。即应用程序的执行通常是从main()中的第一条可执行语句开始的。每个程序中只能有一个主函数，在主函数中可以再调用其它函数，在其他函数中再调用另一些函数，从而让整个程序运转起来。</w:t>
      </w:r>
    </w:p>
    <w:p w14:paraId="58627A96" w14:textId="191345BB" w:rsidR="00963876" w:rsidRDefault="00963876" w:rsidP="005A70BD">
      <w:pPr>
        <w:pStyle w:val="a9"/>
        <w:ind w:left="851" w:firstLineChars="236" w:firstLine="566"/>
        <w:rPr>
          <w:rFonts w:ascii="微软雅黑" w:eastAsia="微软雅黑" w:hAnsi="微软雅黑"/>
        </w:rPr>
      </w:pPr>
      <w:r>
        <w:rPr>
          <w:rFonts w:ascii="微软雅黑" w:eastAsia="微软雅黑" w:hAnsi="微软雅黑" w:hint="eastAsia"/>
        </w:rPr>
        <w:t>复杂的程序通常会有大量的函数，为了让这些代码便于组织和管理，可以将一些关系密切的函数组织在一起，放在同一个文件中，因此程序通常由多个文件组成。按照惯例，含有类型、函数、类等说明的文件都被称为头文件</w:t>
      </w:r>
      <w:r w:rsidR="007316F8">
        <w:rPr>
          <w:rFonts w:ascii="微软雅黑" w:eastAsia="微软雅黑" w:hAnsi="微软雅黑" w:hint="eastAsia"/>
        </w:rPr>
        <w:t>，其后缀名为.h。而定义函数和类等具体实现的文件称为实现文件，后缀名为.</w:t>
      </w:r>
      <w:proofErr w:type="spellStart"/>
      <w:r w:rsidR="007316F8">
        <w:rPr>
          <w:rFonts w:ascii="微软雅黑" w:eastAsia="微软雅黑" w:hAnsi="微软雅黑" w:hint="eastAsia"/>
        </w:rPr>
        <w:t>cpp</w:t>
      </w:r>
      <w:proofErr w:type="spellEnd"/>
      <w:r w:rsidR="007316F8">
        <w:rPr>
          <w:rFonts w:ascii="微软雅黑" w:eastAsia="微软雅黑" w:hAnsi="微软雅黑" w:hint="eastAsia"/>
        </w:rPr>
        <w:t>。</w:t>
      </w:r>
    </w:p>
    <w:p w14:paraId="749D3461" w14:textId="73ACC912"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输入与输出</w:t>
      </w:r>
    </w:p>
    <w:p w14:paraId="2945373F" w14:textId="5FFBF6B3" w:rsidR="00706AC2" w:rsidRDefault="00957069" w:rsidP="00706AC2">
      <w:pPr>
        <w:pStyle w:val="a9"/>
        <w:ind w:left="851" w:firstLineChars="236" w:firstLine="566"/>
        <w:rPr>
          <w:rFonts w:ascii="微软雅黑" w:eastAsia="微软雅黑" w:hAnsi="微软雅黑"/>
        </w:rPr>
      </w:pPr>
      <w:r>
        <w:rPr>
          <w:rFonts w:ascii="微软雅黑" w:eastAsia="微软雅黑" w:hAnsi="微软雅黑" w:hint="eastAsia"/>
        </w:rPr>
        <w:t>输入和输出是指程序的运行者与程序之间的交互。与外界</w:t>
      </w:r>
      <w:r w:rsidR="00706AC2">
        <w:rPr>
          <w:rFonts w:ascii="微软雅黑" w:eastAsia="微软雅黑" w:hAnsi="微软雅黑" w:hint="eastAsia"/>
        </w:rPr>
        <w:t>没有任何交互（不需要输入、也不产生输出）的程序是没有存在的意义的。作为ACM/ICPC等比赛所编写的程序，其检测方法基本上是通过给定输入与输出进行比较，再判断结果的正误。</w:t>
      </w:r>
    </w:p>
    <w:p w14:paraId="5C88D58D" w14:textId="4565AB3C" w:rsidR="00706AC2" w:rsidRDefault="00706AC2" w:rsidP="00706AC2">
      <w:pPr>
        <w:pStyle w:val="a9"/>
        <w:ind w:left="851" w:firstLineChars="236" w:firstLine="566"/>
        <w:rPr>
          <w:rFonts w:ascii="微软雅黑" w:eastAsia="微软雅黑" w:hAnsi="微软雅黑"/>
        </w:rPr>
      </w:pPr>
      <w:r>
        <w:rPr>
          <w:rFonts w:ascii="微软雅黑" w:eastAsia="微软雅黑" w:hAnsi="微软雅黑" w:hint="eastAsia"/>
        </w:rPr>
        <w:t>在上面例子中，我们使用</w:t>
      </w:r>
      <w:proofErr w:type="spellStart"/>
      <w:r>
        <w:rPr>
          <w:rFonts w:ascii="微软雅黑" w:eastAsia="微软雅黑" w:hAnsi="微软雅黑" w:hint="eastAsia"/>
        </w:rPr>
        <w:t>cout</w:t>
      </w:r>
      <w:proofErr w:type="spellEnd"/>
      <w:r>
        <w:rPr>
          <w:rFonts w:ascii="微软雅黑" w:eastAsia="微软雅黑" w:hAnsi="微软雅黑" w:hint="eastAsia"/>
        </w:rPr>
        <w:t>来输出，使用</w:t>
      </w:r>
      <w:proofErr w:type="spellStart"/>
      <w:r>
        <w:rPr>
          <w:rFonts w:ascii="微软雅黑" w:eastAsia="微软雅黑" w:hAnsi="微软雅黑" w:hint="eastAsia"/>
        </w:rPr>
        <w:t>cin</w:t>
      </w:r>
      <w:proofErr w:type="spellEnd"/>
      <w:r>
        <w:rPr>
          <w:rFonts w:ascii="微软雅黑" w:eastAsia="微软雅黑" w:hAnsi="微软雅黑" w:hint="eastAsia"/>
        </w:rPr>
        <w:t>来输入。</w:t>
      </w:r>
    </w:p>
    <w:p w14:paraId="6866E3FA" w14:textId="1311B6FC" w:rsidR="00706AC2" w:rsidRDefault="00706AC2" w:rsidP="00706AC2">
      <w:pPr>
        <w:pStyle w:val="a9"/>
        <w:ind w:left="851" w:firstLineChars="236" w:firstLine="566"/>
        <w:rPr>
          <w:rFonts w:ascii="微软雅黑" w:eastAsia="微软雅黑" w:hAnsi="微软雅黑"/>
        </w:rPr>
      </w:pPr>
      <w:proofErr w:type="spellStart"/>
      <w:r>
        <w:rPr>
          <w:rFonts w:ascii="微软雅黑" w:eastAsia="微软雅黑" w:hAnsi="微软雅黑" w:hint="eastAsia"/>
        </w:rPr>
        <w:t>cout</w:t>
      </w:r>
      <w:proofErr w:type="spellEnd"/>
      <w:r>
        <w:rPr>
          <w:rFonts w:ascii="微软雅黑" w:eastAsia="微软雅黑" w:hAnsi="微软雅黑" w:hint="eastAsia"/>
        </w:rPr>
        <w:t>&lt;&lt;</w:t>
      </w:r>
      <w:r>
        <w:rPr>
          <w:rFonts w:ascii="微软雅黑" w:eastAsia="微软雅黑" w:hAnsi="微软雅黑"/>
        </w:rPr>
        <w:t>”</w:t>
      </w:r>
      <w:proofErr w:type="spellStart"/>
      <w:r>
        <w:rPr>
          <w:rFonts w:ascii="微软雅黑" w:eastAsia="微软雅黑" w:hAnsi="微软雅黑" w:hint="eastAsia"/>
        </w:rPr>
        <w:t>aaa</w:t>
      </w:r>
      <w:proofErr w:type="spellEnd"/>
      <w:r>
        <w:rPr>
          <w:rFonts w:ascii="微软雅黑" w:eastAsia="微软雅黑" w:hAnsi="微软雅黑"/>
        </w:rPr>
        <w:t>”</w:t>
      </w:r>
      <w:r>
        <w:rPr>
          <w:rFonts w:ascii="微软雅黑" w:eastAsia="微软雅黑" w:hAnsi="微软雅黑" w:hint="eastAsia"/>
        </w:rPr>
        <w:t>是指将“</w:t>
      </w:r>
      <w:proofErr w:type="spellStart"/>
      <w:r>
        <w:rPr>
          <w:rFonts w:ascii="微软雅黑" w:eastAsia="微软雅黑" w:hAnsi="微软雅黑" w:hint="eastAsia"/>
        </w:rPr>
        <w:t>aaa</w:t>
      </w:r>
      <w:proofErr w:type="spellEnd"/>
      <w:r>
        <w:rPr>
          <w:rFonts w:ascii="微软雅黑" w:eastAsia="微软雅黑" w:hAnsi="微软雅黑" w:hint="eastAsia"/>
        </w:rPr>
        <w:t>”输出到屏幕上</w:t>
      </w:r>
    </w:p>
    <w:p w14:paraId="148BEFDF" w14:textId="04F25035" w:rsidR="00706AC2" w:rsidRDefault="00706AC2" w:rsidP="00706AC2">
      <w:pPr>
        <w:pStyle w:val="a9"/>
        <w:ind w:left="851" w:firstLineChars="236" w:firstLine="566"/>
        <w:rPr>
          <w:rFonts w:ascii="微软雅黑" w:eastAsia="微软雅黑" w:hAnsi="微软雅黑"/>
        </w:rPr>
      </w:pPr>
      <w:proofErr w:type="spellStart"/>
      <w:r>
        <w:rPr>
          <w:rFonts w:ascii="微软雅黑" w:eastAsia="微软雅黑" w:hAnsi="微软雅黑" w:hint="eastAsia"/>
        </w:rPr>
        <w:t>cin</w:t>
      </w:r>
      <w:proofErr w:type="spellEnd"/>
      <w:r>
        <w:rPr>
          <w:rFonts w:ascii="微软雅黑" w:eastAsia="微软雅黑" w:hAnsi="微软雅黑" w:hint="eastAsia"/>
        </w:rPr>
        <w:t>&gt;&gt;a是指将屏幕上输入的内容存入变量a中。</w:t>
      </w:r>
      <w:r w:rsidR="001A6CE5">
        <w:rPr>
          <w:rFonts w:ascii="微软雅黑" w:eastAsia="微软雅黑" w:hAnsi="微软雅黑" w:hint="eastAsia"/>
        </w:rPr>
        <w:t>关于这几个箭头大家可以这样去记忆。</w:t>
      </w:r>
      <w:proofErr w:type="spellStart"/>
      <w:r w:rsidR="001A6CE5">
        <w:rPr>
          <w:rFonts w:ascii="微软雅黑" w:eastAsia="微软雅黑" w:hAnsi="微软雅黑" w:hint="eastAsia"/>
        </w:rPr>
        <w:t>cout</w:t>
      </w:r>
      <w:proofErr w:type="spellEnd"/>
      <w:r w:rsidR="001A6CE5">
        <w:rPr>
          <w:rFonts w:ascii="微软雅黑" w:eastAsia="微软雅黑" w:hAnsi="微软雅黑" w:hint="eastAsia"/>
        </w:rPr>
        <w:t>是可以当做屏幕，箭头指向的是输出的方向，也就是将“</w:t>
      </w:r>
      <w:proofErr w:type="spellStart"/>
      <w:r w:rsidR="001A6CE5">
        <w:rPr>
          <w:rFonts w:ascii="微软雅黑" w:eastAsia="微软雅黑" w:hAnsi="微软雅黑" w:hint="eastAsia"/>
        </w:rPr>
        <w:t>aaa</w:t>
      </w:r>
      <w:proofErr w:type="spellEnd"/>
      <w:r w:rsidR="001A6CE5">
        <w:rPr>
          <w:rFonts w:ascii="微软雅黑" w:eastAsia="微软雅黑" w:hAnsi="微软雅黑" w:hint="eastAsia"/>
        </w:rPr>
        <w:t>”输出到屏幕上。而</w:t>
      </w:r>
      <w:proofErr w:type="spellStart"/>
      <w:r w:rsidR="001A6CE5">
        <w:rPr>
          <w:rFonts w:ascii="微软雅黑" w:eastAsia="微软雅黑" w:hAnsi="微软雅黑" w:hint="eastAsia"/>
        </w:rPr>
        <w:t>cin</w:t>
      </w:r>
      <w:proofErr w:type="spellEnd"/>
      <w:r w:rsidR="001A6CE5">
        <w:rPr>
          <w:rFonts w:ascii="微软雅黑" w:eastAsia="微软雅黑" w:hAnsi="微软雅黑" w:hint="eastAsia"/>
        </w:rPr>
        <w:t>可以看做是键盘，从键盘输入，箭头指向目标——变量a。</w:t>
      </w:r>
    </w:p>
    <w:p w14:paraId="05567A38" w14:textId="13EA740F" w:rsidR="00A153BF" w:rsidRPr="00706AC2" w:rsidRDefault="00A153BF" w:rsidP="00706AC2">
      <w:pPr>
        <w:pStyle w:val="a9"/>
        <w:ind w:left="851" w:firstLineChars="236" w:firstLine="566"/>
        <w:rPr>
          <w:rFonts w:ascii="微软雅黑" w:eastAsia="微软雅黑" w:hAnsi="微软雅黑"/>
        </w:rPr>
      </w:pPr>
      <w:r>
        <w:rPr>
          <w:rFonts w:ascii="微软雅黑" w:eastAsia="微软雅黑" w:hAnsi="微软雅黑" w:hint="eastAsia"/>
        </w:rPr>
        <w:t>而</w:t>
      </w:r>
      <w:proofErr w:type="spellStart"/>
      <w:r>
        <w:rPr>
          <w:rFonts w:ascii="微软雅黑" w:eastAsia="微软雅黑" w:hAnsi="微软雅黑" w:hint="eastAsia"/>
        </w:rPr>
        <w:t>endl</w:t>
      </w:r>
      <w:proofErr w:type="spellEnd"/>
      <w:r>
        <w:rPr>
          <w:rFonts w:ascii="微软雅黑" w:eastAsia="微软雅黑" w:hAnsi="微软雅黑" w:hint="eastAsia"/>
        </w:rPr>
        <w:t>其实是“End Line”的意思，就是说在当前位置输出一个换行符。</w:t>
      </w:r>
    </w:p>
    <w:p w14:paraId="46AAB2A5" w14:textId="1D944E91"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语句</w:t>
      </w:r>
    </w:p>
    <w:p w14:paraId="7DB3021E" w14:textId="026D47A9" w:rsidR="001823F0" w:rsidRPr="009C4814" w:rsidRDefault="0087535D" w:rsidP="009C4814">
      <w:pPr>
        <w:pStyle w:val="a9"/>
        <w:ind w:left="851" w:firstLineChars="236" w:firstLine="566"/>
        <w:rPr>
          <w:rFonts w:ascii="微软雅黑" w:eastAsia="微软雅黑" w:hAnsi="微软雅黑"/>
        </w:rPr>
      </w:pPr>
      <w:r>
        <w:rPr>
          <w:rFonts w:ascii="微软雅黑" w:eastAsia="微软雅黑" w:hAnsi="微软雅黑" w:hint="eastAsia"/>
        </w:rPr>
        <w:t>语句是计算机程序中最基本的单位。语句通常是一个简单的表达式例如1+1；这个表达式产生值2.当</w:t>
      </w:r>
      <w:r w:rsidR="006C616B">
        <w:rPr>
          <w:rFonts w:ascii="微软雅黑" w:eastAsia="微软雅黑" w:hAnsi="微软雅黑" w:hint="eastAsia"/>
        </w:rPr>
        <w:t>执行完毕之后，这个表达式的结果也就不复存在。我们必须要利用一种方法将它存储起来，与数学上的形式类似：x=1+1，这样，1+1的运算结果就保存在变量x中。</w:t>
      </w:r>
      <w:r w:rsidR="001823F0">
        <w:rPr>
          <w:rFonts w:ascii="微软雅黑" w:eastAsia="微软雅黑" w:hAnsi="微软雅黑" w:hint="eastAsia"/>
        </w:rPr>
        <w:t>这个带有等号的语句称为赋值语句。</w:t>
      </w:r>
    </w:p>
    <w:p w14:paraId="5D96D65C" w14:textId="7EAA5E69" w:rsidR="005A70BD" w:rsidRDefault="005A70BD" w:rsidP="00A3039D">
      <w:pPr>
        <w:pStyle w:val="a9"/>
        <w:numPr>
          <w:ilvl w:val="0"/>
          <w:numId w:val="5"/>
        </w:numPr>
        <w:ind w:left="851" w:firstLineChars="0" w:hanging="285"/>
        <w:rPr>
          <w:rFonts w:ascii="微软雅黑" w:eastAsia="微软雅黑" w:hAnsi="微软雅黑"/>
        </w:rPr>
      </w:pPr>
      <w:r>
        <w:rPr>
          <w:rFonts w:ascii="微软雅黑" w:eastAsia="微软雅黑" w:hAnsi="微软雅黑" w:hint="eastAsia"/>
        </w:rPr>
        <w:t>注释</w:t>
      </w:r>
    </w:p>
    <w:p w14:paraId="3562C9C7" w14:textId="52D51C05" w:rsidR="009C4814" w:rsidRDefault="009C4814" w:rsidP="009C4814">
      <w:pPr>
        <w:pStyle w:val="a9"/>
        <w:ind w:left="851" w:firstLineChars="236" w:firstLine="566"/>
        <w:rPr>
          <w:rFonts w:ascii="微软雅黑" w:eastAsia="微软雅黑" w:hAnsi="微软雅黑"/>
        </w:rPr>
      </w:pPr>
      <w:r>
        <w:rPr>
          <w:rFonts w:ascii="微软雅黑" w:eastAsia="微软雅黑" w:hAnsi="微软雅黑" w:hint="eastAsia"/>
        </w:rPr>
        <w:t>注释是为程序员为自己的源代码所写的说明文字、或者有其他记录性用途。编译器在看到注释符号之后，会完全忽视注释掉的区域。也就不会将这部分区域的代码编译进程序中。</w:t>
      </w:r>
      <w:r w:rsidR="00C272C4">
        <w:rPr>
          <w:rFonts w:ascii="微软雅黑" w:eastAsia="微软雅黑" w:hAnsi="微软雅黑" w:hint="eastAsia"/>
        </w:rPr>
        <w:t>在C++中有单行注释，使用</w:t>
      </w:r>
      <w:r w:rsidR="00C272C4">
        <w:rPr>
          <w:rFonts w:ascii="微软雅黑" w:eastAsia="微软雅黑" w:hAnsi="微软雅黑"/>
        </w:rPr>
        <w:t>”</w:t>
      </w:r>
      <w:r w:rsidR="00C272C4">
        <w:rPr>
          <w:rFonts w:ascii="微软雅黑" w:eastAsia="微软雅黑" w:hAnsi="微软雅黑" w:hint="eastAsia"/>
        </w:rPr>
        <w:t>//</w:t>
      </w:r>
      <w:r w:rsidR="00C272C4">
        <w:rPr>
          <w:rFonts w:ascii="微软雅黑" w:eastAsia="微软雅黑" w:hAnsi="微软雅黑"/>
        </w:rPr>
        <w:t>”</w:t>
      </w:r>
      <w:r w:rsidR="00C272C4">
        <w:rPr>
          <w:rFonts w:ascii="微软雅黑" w:eastAsia="微软雅黑" w:hAnsi="微软雅黑" w:hint="eastAsia"/>
        </w:rPr>
        <w:t>来表示，在该行中，这两个斜杠后面的内容都会被当做注释并被编译器所忽视掉。同时也有多行注释/*    *</w:t>
      </w:r>
      <w:r w:rsidR="00C272C4" w:rsidRPr="00C272C4">
        <w:rPr>
          <w:rFonts w:ascii="微软雅黑" w:eastAsia="微软雅黑" w:hAnsi="微软雅黑" w:hint="eastAsia"/>
          <w:b/>
          <w:bCs/>
        </w:rPr>
        <w:t>/在“/</w:t>
      </w:r>
      <w:r w:rsidR="00C272C4">
        <w:rPr>
          <w:rFonts w:ascii="微软雅黑" w:eastAsia="微软雅黑" w:hAnsi="微软雅黑" w:hint="eastAsia"/>
        </w:rPr>
        <w:t>*”出现之后，直到“*/”出现之前，所有的代码都会被当做注释。例如：/*  我是注释！ */。</w:t>
      </w:r>
    </w:p>
    <w:p w14:paraId="78EAB63F" w14:textId="77777777" w:rsidR="0037117D" w:rsidRDefault="0037117D" w:rsidP="009C4814">
      <w:pPr>
        <w:pStyle w:val="a9"/>
        <w:ind w:left="851" w:firstLineChars="236" w:firstLine="566"/>
        <w:rPr>
          <w:rFonts w:ascii="微软雅黑" w:eastAsia="微软雅黑" w:hAnsi="微软雅黑"/>
        </w:rPr>
      </w:pPr>
    </w:p>
    <w:p w14:paraId="2EEA51AB" w14:textId="77777777" w:rsidR="00F71D2D" w:rsidRPr="00A3039D" w:rsidRDefault="00F71D2D" w:rsidP="009C4814">
      <w:pPr>
        <w:pStyle w:val="a9"/>
        <w:ind w:left="851" w:firstLineChars="236" w:firstLine="566"/>
        <w:rPr>
          <w:rFonts w:ascii="微软雅黑" w:eastAsia="微软雅黑" w:hAnsi="微软雅黑"/>
        </w:rPr>
      </w:pPr>
    </w:p>
    <w:p w14:paraId="0EB31089" w14:textId="068E148A" w:rsidR="00031622" w:rsidRDefault="00031622" w:rsidP="00FB2D28">
      <w:pPr>
        <w:pStyle w:val="a9"/>
        <w:numPr>
          <w:ilvl w:val="0"/>
          <w:numId w:val="2"/>
        </w:numPr>
        <w:ind w:firstLineChars="0"/>
        <w:rPr>
          <w:rFonts w:ascii="微软雅黑" w:eastAsia="微软雅黑" w:hAnsi="微软雅黑"/>
        </w:rPr>
      </w:pPr>
      <w:r>
        <w:rPr>
          <w:rFonts w:ascii="微软雅黑" w:eastAsia="微软雅黑" w:hAnsi="微软雅黑" w:hint="eastAsia"/>
        </w:rPr>
        <w:t>基本数据类型</w:t>
      </w:r>
    </w:p>
    <w:p w14:paraId="1614A079" w14:textId="77777777" w:rsidR="00031622" w:rsidRDefault="00031622" w:rsidP="00031622">
      <w:pPr>
        <w:ind w:firstLineChars="236" w:firstLine="566"/>
        <w:rPr>
          <w:rFonts w:ascii="微软雅黑" w:eastAsia="微软雅黑" w:hAnsi="微软雅黑"/>
        </w:rPr>
      </w:pPr>
      <w:r>
        <w:rPr>
          <w:rFonts w:ascii="微软雅黑" w:eastAsia="微软雅黑" w:hAnsi="微软雅黑" w:hint="eastAsia"/>
        </w:rPr>
        <w:t>在上面的代码中，曾经出现过“变量”这种东西。我们再来详细讨论之。此处的变量与数学中的变量类似。</w:t>
      </w:r>
    </w:p>
    <w:p w14:paraId="13B6B186" w14:textId="5C0A88F6" w:rsidR="00031622" w:rsidRDefault="00031622" w:rsidP="00031622">
      <w:pPr>
        <w:ind w:firstLineChars="236" w:firstLine="566"/>
        <w:rPr>
          <w:rFonts w:ascii="微软雅黑" w:eastAsia="微软雅黑" w:hAnsi="微软雅黑"/>
        </w:rPr>
      </w:pPr>
      <w:r>
        <w:rPr>
          <w:rFonts w:ascii="微软雅黑" w:eastAsia="微软雅黑" w:hAnsi="微软雅黑" w:hint="eastAsia"/>
        </w:rPr>
        <w:t>它首先是一个量。既然是个量，就一定会有值。同时它还可变，说明它的值是可以改变的。也就是说，变量是一个“能够改变数值的一个量”。</w:t>
      </w:r>
      <w:r w:rsidR="00B32A58">
        <w:rPr>
          <w:rFonts w:ascii="微软雅黑" w:eastAsia="微软雅黑" w:hAnsi="微软雅黑" w:hint="eastAsia"/>
        </w:rPr>
        <w:t>变量在被使用前必须要先进行定义，在这个时候计算机会在内存中开辟出一块空间，用以存储这个变量</w:t>
      </w:r>
      <w:r w:rsidR="00D57981">
        <w:rPr>
          <w:rFonts w:ascii="微软雅黑" w:eastAsia="微软雅黑" w:hAnsi="微软雅黑" w:hint="eastAsia"/>
        </w:rPr>
        <w:t>。</w:t>
      </w:r>
      <w:r w:rsidR="00AB45CA">
        <w:rPr>
          <w:rFonts w:ascii="微软雅黑" w:eastAsia="微软雅黑" w:hAnsi="微软雅黑" w:hint="eastAsia"/>
        </w:rPr>
        <w:t>在变量有效的情况下可以使用这个变量中的值。</w:t>
      </w:r>
    </w:p>
    <w:p w14:paraId="6C9EFBAE" w14:textId="2260EB95" w:rsidR="00864428" w:rsidRDefault="003F015A" w:rsidP="00031622">
      <w:pPr>
        <w:ind w:firstLineChars="236" w:firstLine="566"/>
        <w:rPr>
          <w:rFonts w:ascii="微软雅黑" w:eastAsia="微软雅黑" w:hAnsi="微软雅黑"/>
        </w:rPr>
      </w:pPr>
      <w:r>
        <w:rPr>
          <w:rFonts w:ascii="微软雅黑" w:eastAsia="微软雅黑" w:hAnsi="微软雅黑" w:hint="eastAsia"/>
        </w:rPr>
        <w:t>那么这些变量究竟在内存中是如何表示的呢？</w:t>
      </w:r>
      <w:r w:rsidR="00033AFF">
        <w:rPr>
          <w:rFonts w:ascii="微软雅黑" w:eastAsia="微软雅黑" w:hAnsi="微软雅黑" w:hint="eastAsia"/>
        </w:rPr>
        <w:t>首先我们要明确数据类型这个概念。</w:t>
      </w:r>
    </w:p>
    <w:p w14:paraId="17812804" w14:textId="60FE5BFA" w:rsidR="00E04A60" w:rsidRDefault="00FE08D0" w:rsidP="0077422B">
      <w:pPr>
        <w:ind w:firstLineChars="236" w:firstLine="566"/>
        <w:rPr>
          <w:rFonts w:ascii="微软雅黑" w:eastAsia="微软雅黑" w:hAnsi="微软雅黑"/>
        </w:rPr>
      </w:pPr>
      <w:r>
        <w:rPr>
          <w:rFonts w:ascii="微软雅黑" w:eastAsia="微软雅黑" w:hAnsi="微软雅黑" w:hint="eastAsia"/>
        </w:rPr>
        <w:t>计算机内存是一种有限的、逻辑上</w:t>
      </w:r>
      <w:r w:rsidR="00E04A60">
        <w:rPr>
          <w:rFonts w:ascii="微软雅黑" w:eastAsia="微软雅黑" w:hAnsi="微软雅黑" w:hint="eastAsia"/>
        </w:rPr>
        <w:t>线性</w:t>
      </w:r>
      <w:r>
        <w:rPr>
          <w:rFonts w:ascii="微软雅黑" w:eastAsia="微软雅黑" w:hAnsi="微软雅黑" w:hint="eastAsia"/>
        </w:rPr>
        <w:t>排列的</w:t>
      </w:r>
      <w:r w:rsidR="00E04A60">
        <w:rPr>
          <w:rFonts w:ascii="微软雅黑" w:eastAsia="微软雅黑" w:hAnsi="微软雅黑" w:hint="eastAsia"/>
        </w:rPr>
        <w:t>电子元件，它的逻辑结构是按照顺序依次递增一个字节。每个字节是8位二进制数。</w:t>
      </w:r>
      <w:r w:rsidR="00B209DB">
        <w:rPr>
          <w:rFonts w:ascii="微软雅黑" w:eastAsia="微软雅黑" w:hAnsi="微软雅黑" w:hint="eastAsia"/>
        </w:rPr>
        <w:t>也就是说，我们能表示的数据有从00000000B~11111111B这么多个，也就是</w:t>
      </w:r>
      <w:r w:rsidR="0077422B">
        <w:rPr>
          <w:rFonts w:ascii="微软雅黑" w:eastAsia="微软雅黑" w:hAnsi="微软雅黑" w:hint="eastAsia"/>
        </w:rPr>
        <w:t>2的8次方，共</w:t>
      </w:r>
      <w:r w:rsidR="00B209DB">
        <w:rPr>
          <w:rFonts w:ascii="微软雅黑" w:eastAsia="微软雅黑" w:hAnsi="微软雅黑" w:hint="eastAsia"/>
        </w:rPr>
        <w:t>256个。</w:t>
      </w:r>
      <w:r w:rsidR="0077422B">
        <w:rPr>
          <w:rFonts w:ascii="微软雅黑" w:eastAsia="微软雅黑" w:hAnsi="微软雅黑" w:hint="eastAsia"/>
        </w:rPr>
        <w:t>当然，如果我们用两个字节的空间，则可以产生00000000 00000000B~11111111 11111111这么多个，也就是2的16次方，共65536个数字。</w:t>
      </w:r>
      <w:r w:rsidR="00521D16">
        <w:rPr>
          <w:rFonts w:ascii="微软雅黑" w:eastAsia="微软雅黑" w:hAnsi="微软雅黑" w:hint="eastAsia"/>
        </w:rPr>
        <w:t>但是如果这个长度还不够呢？我们还可以用4字节、8字节的方式来表示“一整个”我们想要表示的数据。</w:t>
      </w:r>
      <w:r w:rsidR="00015903">
        <w:rPr>
          <w:rFonts w:ascii="微软雅黑" w:eastAsia="微软雅黑" w:hAnsi="微软雅黑" w:hint="eastAsia"/>
        </w:rPr>
        <w:t>那这“一整个”究竟表示着啥内容呢？</w:t>
      </w:r>
    </w:p>
    <w:p w14:paraId="68FA3D20" w14:textId="77777777" w:rsidR="00DB1D3E" w:rsidRDefault="00015903" w:rsidP="0077422B">
      <w:pPr>
        <w:ind w:firstLineChars="236" w:firstLine="566"/>
        <w:rPr>
          <w:rFonts w:ascii="微软雅黑" w:eastAsia="微软雅黑" w:hAnsi="微软雅黑"/>
        </w:rPr>
      </w:pPr>
      <w:r>
        <w:rPr>
          <w:rFonts w:ascii="微软雅黑" w:eastAsia="微软雅黑" w:hAnsi="微软雅黑" w:hint="eastAsia"/>
        </w:rPr>
        <w:t>我们就单独讨论1字节（Byte）的空间都能用来干啥。</w:t>
      </w:r>
    </w:p>
    <w:p w14:paraId="43455AD1" w14:textId="77777777" w:rsidR="00DB1D3E" w:rsidRDefault="00470C66" w:rsidP="0077422B">
      <w:pPr>
        <w:ind w:firstLineChars="236" w:firstLine="566"/>
        <w:rPr>
          <w:rFonts w:ascii="微软雅黑" w:eastAsia="微软雅黑" w:hAnsi="微软雅黑"/>
        </w:rPr>
      </w:pPr>
      <w:r>
        <w:rPr>
          <w:rFonts w:ascii="微软雅黑" w:eastAsia="微软雅黑" w:hAnsi="微软雅黑" w:hint="eastAsia"/>
        </w:rPr>
        <w:t>如果这一字节用来存储非负整数，我们假定就是仅仅将二进制转换到十进制，那么能够表示0~255这256个数字。</w:t>
      </w:r>
    </w:p>
    <w:p w14:paraId="074D0EB4" w14:textId="692E5808" w:rsidR="00015903" w:rsidRDefault="00DB1D3E" w:rsidP="0077422B">
      <w:pPr>
        <w:ind w:firstLineChars="236" w:firstLine="566"/>
        <w:rPr>
          <w:rFonts w:ascii="微软雅黑" w:eastAsia="微软雅黑" w:hAnsi="微软雅黑"/>
        </w:rPr>
      </w:pPr>
      <w:r>
        <w:rPr>
          <w:rFonts w:ascii="微软雅黑" w:eastAsia="微软雅黑" w:hAnsi="微软雅黑" w:hint="eastAsia"/>
        </w:rPr>
        <w:t>如果这一字节用来储存“可正可负”的整数，我们又规定，这8位数位的首位表示符号，1为负号，0为正号。然后用后面的七位表示数字，则我们能够表示从11111111B~01111111B的数字，其中包括10000000B这个-0和00000000B这个+0，也就是说能保存255个数（因为0有两个）。其实在真实的计算机系统，普遍已经不采用这种看似直观却浪费了一个数字的方法。利用这种方法能够实现整数类型取值范围</w:t>
      </w:r>
      <w:r w:rsidR="001A4131">
        <w:rPr>
          <w:rFonts w:ascii="微软雅黑" w:eastAsia="微软雅黑" w:hAnsi="微软雅黑" w:hint="eastAsia"/>
        </w:rPr>
        <w:t>-128~127</w:t>
      </w:r>
      <w:r w:rsidR="00C4548B">
        <w:rPr>
          <w:rFonts w:ascii="微软雅黑" w:eastAsia="微软雅黑" w:hAnsi="微软雅黑" w:hint="eastAsia"/>
        </w:rPr>
        <w:t>.（具体如何实现我们不多做讨论）。</w:t>
      </w:r>
    </w:p>
    <w:p w14:paraId="31F42B56" w14:textId="497AACED" w:rsidR="00C4548B" w:rsidRDefault="00C4548B" w:rsidP="0077422B">
      <w:pPr>
        <w:ind w:firstLineChars="236" w:firstLine="566"/>
        <w:rPr>
          <w:rFonts w:ascii="微软雅黑" w:eastAsia="微软雅黑" w:hAnsi="微软雅黑"/>
        </w:rPr>
      </w:pPr>
      <w:r>
        <w:rPr>
          <w:rFonts w:ascii="微软雅黑" w:eastAsia="微软雅黑" w:hAnsi="微软雅黑" w:hint="eastAsia"/>
        </w:rPr>
        <w:t>如果我们现在想要表示字符，我们可以规定：65D表示A，用66D表示B以此类推，甚至使用数字48D表示字符‘0’。这个对应规则就称为ASCII字符集。</w:t>
      </w:r>
    </w:p>
    <w:p w14:paraId="3DD64344" w14:textId="0E5EB551" w:rsidR="00295384" w:rsidRDefault="00295384" w:rsidP="0077422B">
      <w:pPr>
        <w:ind w:firstLineChars="236" w:firstLine="566"/>
        <w:rPr>
          <w:rFonts w:ascii="微软雅黑" w:eastAsia="微软雅黑" w:hAnsi="微软雅黑"/>
        </w:rPr>
      </w:pPr>
      <w:r>
        <w:rPr>
          <w:rFonts w:ascii="微软雅黑" w:eastAsia="微软雅黑" w:hAnsi="微软雅黑" w:hint="eastAsia"/>
        </w:rPr>
        <w:t>可见，同样是1个字节的空间，我们可以通过不同的方式规定这8位空间里存储的内容的真实含义。而对于内存而言，它完全不知道这一字节的数据，究竟按照上述哪种“约定”存储数据——其实作为内存也没必要知道，因为这个“约定”是程序员的工作。</w:t>
      </w:r>
    </w:p>
    <w:p w14:paraId="625EAE87" w14:textId="094E629D" w:rsidR="00295384" w:rsidRDefault="004F7B73" w:rsidP="0077422B">
      <w:pPr>
        <w:ind w:firstLineChars="236" w:firstLine="566"/>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1F29D4BD" wp14:editId="04245580">
                <wp:simplePos x="0" y="0"/>
                <wp:positionH relativeFrom="column">
                  <wp:posOffset>-228600</wp:posOffset>
                </wp:positionH>
                <wp:positionV relativeFrom="paragraph">
                  <wp:posOffset>1691640</wp:posOffset>
                </wp:positionV>
                <wp:extent cx="5715000" cy="1722120"/>
                <wp:effectExtent l="0" t="0" r="25400" b="30480"/>
                <wp:wrapSquare wrapText="bothSides"/>
                <wp:docPr id="7" name="文本框 7"/>
                <wp:cNvGraphicFramePr/>
                <a:graphic xmlns:a="http://schemas.openxmlformats.org/drawingml/2006/main">
                  <a:graphicData uri="http://schemas.microsoft.com/office/word/2010/wordprocessingShape">
                    <wps:wsp>
                      <wps:cNvSpPr txBox="1"/>
                      <wps:spPr>
                        <a:xfrm>
                          <a:off x="0" y="0"/>
                          <a:ext cx="5715000" cy="172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15C67" w14:textId="3BE8FBE7" w:rsidR="009C62DF" w:rsidRDefault="009C62DF">
                            <w:r>
                              <w:rPr>
                                <w:rFonts w:hint="eastAsia"/>
                              </w:rPr>
                              <w:t>程序</w:t>
                            </w:r>
                            <w:r>
                              <w:rPr>
                                <w:rFonts w:hint="eastAsia"/>
                              </w:rPr>
                              <w:t>2-3</w:t>
                            </w:r>
                            <w:r>
                              <w:rPr>
                                <w:rFonts w:hint="eastAsia"/>
                              </w:rPr>
                              <w:t>：变量定义</w:t>
                            </w:r>
                          </w:p>
                          <w:p w14:paraId="7414B0F2" w14:textId="7AAF0AD4" w:rsidR="009C62DF" w:rsidRDefault="009C62DF">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9C62DF" w:rsidRDefault="009C62DF">
                            <w:r>
                              <w:rPr>
                                <w:rFonts w:hint="eastAsia"/>
                              </w:rPr>
                              <w:t>01</w:t>
                            </w:r>
                            <w:r>
                              <w:rPr>
                                <w:rFonts w:hint="eastAsia"/>
                              </w:rPr>
                              <w:tab/>
                              <w:t xml:space="preserve">unsigned </w:t>
                            </w:r>
                            <w:proofErr w:type="spellStart"/>
                            <w:r>
                              <w:rPr>
                                <w:rFonts w:hint="eastAsia"/>
                              </w:rPr>
                              <w:t>int</w:t>
                            </w:r>
                            <w:proofErr w:type="spellEnd"/>
                            <w:r>
                              <w:rPr>
                                <w:rFonts w:hint="eastAsia"/>
                              </w:rPr>
                              <w:t xml:space="preserve"> b = 100;</w:t>
                            </w:r>
                          </w:p>
                          <w:p w14:paraId="77D8D14B" w14:textId="02DF3324" w:rsidR="009C62DF" w:rsidRDefault="009C62DF">
                            <w:r>
                              <w:rPr>
                                <w:rFonts w:hint="eastAsia"/>
                              </w:rPr>
                              <w:t>02</w:t>
                            </w:r>
                            <w:r>
                              <w:rPr>
                                <w:rFonts w:hint="eastAsia"/>
                              </w:rPr>
                              <w:tab/>
                              <w:t>float c = 0.12345</w:t>
                            </w:r>
                            <w:r>
                              <w:t>;</w:t>
                            </w:r>
                          </w:p>
                          <w:p w14:paraId="54148922" w14:textId="45E8AE88" w:rsidR="009C62DF" w:rsidRDefault="009C62DF">
                            <w:r>
                              <w:rPr>
                                <w:rFonts w:hint="eastAsia"/>
                              </w:rPr>
                              <w:t>03</w:t>
                            </w:r>
                            <w:r>
                              <w:rPr>
                                <w:rFonts w:hint="eastAsia"/>
                              </w:rPr>
                              <w:tab/>
                              <w:t xml:space="preserve">char d = </w:t>
                            </w:r>
                            <w:r>
                              <w:t>‘</w:t>
                            </w:r>
                            <w:r>
                              <w:rPr>
                                <w:rFonts w:hint="eastAsia"/>
                              </w:rPr>
                              <w:t>R</w:t>
                            </w:r>
                            <w:r>
                              <w:t>’</w:t>
                            </w:r>
                            <w:r>
                              <w:rPr>
                                <w:rFonts w:hint="eastAsia"/>
                              </w:rPr>
                              <w:t>;</w:t>
                            </w:r>
                          </w:p>
                          <w:p w14:paraId="042E9041" w14:textId="15E810F5" w:rsidR="009C62DF" w:rsidRDefault="009C62DF">
                            <w:r>
                              <w:rPr>
                                <w:rFonts w:hint="eastAsia"/>
                              </w:rPr>
                              <w:t>04</w:t>
                            </w:r>
                            <w:r>
                              <w:rPr>
                                <w:rFonts w:hint="eastAsia"/>
                              </w:rPr>
                              <w:tab/>
                              <w:t>short e = 123</w:t>
                            </w:r>
                            <w:r>
                              <w:t>;</w:t>
                            </w:r>
                          </w:p>
                          <w:p w14:paraId="7568641D" w14:textId="77EB389F" w:rsidR="009C62DF" w:rsidRDefault="009C62DF">
                            <w:r>
                              <w:rPr>
                                <w:rFonts w:hint="eastAsia"/>
                              </w:rPr>
                              <w:t>05</w:t>
                            </w:r>
                            <w:r>
                              <w:rPr>
                                <w:rFonts w:hint="eastAsia"/>
                              </w:rPr>
                              <w:tab/>
                              <w:t>double f = 1.23456</w:t>
                            </w:r>
                            <w:r>
                              <w:t>;</w:t>
                            </w:r>
                          </w:p>
                          <w:p w14:paraId="00F0CCF2" w14:textId="30F3114B" w:rsidR="009C62DF" w:rsidRDefault="009C62DF">
                            <w:r>
                              <w:t>06</w:t>
                            </w:r>
                            <w:r>
                              <w:tab/>
                            </w:r>
                            <w:proofErr w:type="spellStart"/>
                            <w:r>
                              <w:t>bool</w:t>
                            </w:r>
                            <w:proofErr w:type="spellEnd"/>
                            <w:r>
                              <w:t xml:space="preserve"> g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17.95pt;margin-top:133.2pt;width:450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" filled="f" strokecolor="black [3213]">
                <v:textbox>
                  <w:txbxContent>
                    <w:p w14:paraId="17215C67" w14:textId="3BE8FBE7" w:rsidR="009C62DF" w:rsidRDefault="009C62DF">
                      <w:r>
                        <w:rPr>
                          <w:rFonts w:hint="eastAsia"/>
                        </w:rPr>
                        <w:t>程序</w:t>
                      </w:r>
                      <w:r>
                        <w:rPr>
                          <w:rFonts w:hint="eastAsia"/>
                        </w:rPr>
                        <w:t>2-3</w:t>
                      </w:r>
                      <w:r>
                        <w:rPr>
                          <w:rFonts w:hint="eastAsia"/>
                        </w:rPr>
                        <w:t>：变量定义</w:t>
                      </w:r>
                    </w:p>
                    <w:p w14:paraId="7414B0F2" w14:textId="7AAF0AD4" w:rsidR="009C62DF" w:rsidRDefault="009C62DF">
                      <w:r>
                        <w:rPr>
                          <w:rFonts w:hint="eastAsia"/>
                        </w:rPr>
                        <w:t>00</w:t>
                      </w:r>
                      <w:r>
                        <w:rPr>
                          <w:rFonts w:hint="eastAsia"/>
                        </w:rPr>
                        <w:tab/>
                      </w:r>
                      <w:proofErr w:type="spellStart"/>
                      <w:r>
                        <w:rPr>
                          <w:rFonts w:hint="eastAsia"/>
                        </w:rPr>
                        <w:t>int</w:t>
                      </w:r>
                      <w:proofErr w:type="spellEnd"/>
                      <w:r>
                        <w:rPr>
                          <w:rFonts w:hint="eastAsia"/>
                        </w:rPr>
                        <w:t xml:space="preserve"> a = -10;</w:t>
                      </w:r>
                    </w:p>
                    <w:p w14:paraId="075268B6" w14:textId="5E8DD503" w:rsidR="009C62DF" w:rsidRDefault="009C62DF">
                      <w:r>
                        <w:rPr>
                          <w:rFonts w:hint="eastAsia"/>
                        </w:rPr>
                        <w:t>01</w:t>
                      </w:r>
                      <w:r>
                        <w:rPr>
                          <w:rFonts w:hint="eastAsia"/>
                        </w:rPr>
                        <w:tab/>
                        <w:t xml:space="preserve">unsigned </w:t>
                      </w:r>
                      <w:proofErr w:type="spellStart"/>
                      <w:r>
                        <w:rPr>
                          <w:rFonts w:hint="eastAsia"/>
                        </w:rPr>
                        <w:t>int</w:t>
                      </w:r>
                      <w:proofErr w:type="spellEnd"/>
                      <w:r>
                        <w:rPr>
                          <w:rFonts w:hint="eastAsia"/>
                        </w:rPr>
                        <w:t xml:space="preserve"> b = 100;</w:t>
                      </w:r>
                    </w:p>
                    <w:p w14:paraId="77D8D14B" w14:textId="02DF3324" w:rsidR="009C62DF" w:rsidRDefault="009C62DF">
                      <w:r>
                        <w:rPr>
                          <w:rFonts w:hint="eastAsia"/>
                        </w:rPr>
                        <w:t>02</w:t>
                      </w:r>
                      <w:r>
                        <w:rPr>
                          <w:rFonts w:hint="eastAsia"/>
                        </w:rPr>
                        <w:tab/>
                        <w:t>float c = 0.12345</w:t>
                      </w:r>
                      <w:r>
                        <w:t>;</w:t>
                      </w:r>
                    </w:p>
                    <w:p w14:paraId="54148922" w14:textId="45E8AE88" w:rsidR="009C62DF" w:rsidRDefault="009C62DF">
                      <w:r>
                        <w:rPr>
                          <w:rFonts w:hint="eastAsia"/>
                        </w:rPr>
                        <w:t>03</w:t>
                      </w:r>
                      <w:r>
                        <w:rPr>
                          <w:rFonts w:hint="eastAsia"/>
                        </w:rPr>
                        <w:tab/>
                        <w:t xml:space="preserve">char d = </w:t>
                      </w:r>
                      <w:r>
                        <w:t>‘</w:t>
                      </w:r>
                      <w:r>
                        <w:rPr>
                          <w:rFonts w:hint="eastAsia"/>
                        </w:rPr>
                        <w:t>R</w:t>
                      </w:r>
                      <w:r>
                        <w:t>’</w:t>
                      </w:r>
                      <w:r>
                        <w:rPr>
                          <w:rFonts w:hint="eastAsia"/>
                        </w:rPr>
                        <w:t>;</w:t>
                      </w:r>
                    </w:p>
                    <w:p w14:paraId="042E9041" w14:textId="15E810F5" w:rsidR="009C62DF" w:rsidRDefault="009C62DF">
                      <w:r>
                        <w:rPr>
                          <w:rFonts w:hint="eastAsia"/>
                        </w:rPr>
                        <w:t>04</w:t>
                      </w:r>
                      <w:r>
                        <w:rPr>
                          <w:rFonts w:hint="eastAsia"/>
                        </w:rPr>
                        <w:tab/>
                        <w:t>short e = 123</w:t>
                      </w:r>
                      <w:r>
                        <w:t>;</w:t>
                      </w:r>
                    </w:p>
                    <w:p w14:paraId="7568641D" w14:textId="77EB389F" w:rsidR="009C62DF" w:rsidRDefault="009C62DF">
                      <w:r>
                        <w:rPr>
                          <w:rFonts w:hint="eastAsia"/>
                        </w:rPr>
                        <w:t>05</w:t>
                      </w:r>
                      <w:r>
                        <w:rPr>
                          <w:rFonts w:hint="eastAsia"/>
                        </w:rPr>
                        <w:tab/>
                        <w:t>double f = 1.23456</w:t>
                      </w:r>
                      <w:r>
                        <w:t>;</w:t>
                      </w:r>
                    </w:p>
                    <w:p w14:paraId="00F0CCF2" w14:textId="30F3114B" w:rsidR="009C62DF" w:rsidRDefault="009C62DF">
                      <w:r>
                        <w:t>06</w:t>
                      </w:r>
                      <w:r>
                        <w:tab/>
                      </w:r>
                      <w:proofErr w:type="spellStart"/>
                      <w:r>
                        <w:t>bool</w:t>
                      </w:r>
                      <w:proofErr w:type="spellEnd"/>
                      <w:r>
                        <w:t xml:space="preserve"> g = true;</w:t>
                      </w:r>
                    </w:p>
                  </w:txbxContent>
                </v:textbox>
                <w10:wrap type="square"/>
              </v:shape>
            </w:pict>
          </mc:Fallback>
        </mc:AlternateContent>
      </w:r>
      <w:r w:rsidR="00295384">
        <w:rPr>
          <w:rFonts w:ascii="微软雅黑" w:eastAsia="微软雅黑" w:hAnsi="微软雅黑" w:hint="eastAsia"/>
        </w:rPr>
        <w:t>这个工作就是“给定变量以数据类型”。</w:t>
      </w:r>
      <w:r w:rsidR="00566A3D">
        <w:rPr>
          <w:rFonts w:ascii="微软雅黑" w:eastAsia="微软雅黑" w:hAnsi="微软雅黑" w:hint="eastAsia"/>
        </w:rPr>
        <w:t>例如我们有一个变量，它是4字节（通常来说）长的整数类型，我们用</w:t>
      </w:r>
      <w:proofErr w:type="spellStart"/>
      <w:r w:rsidR="00566A3D">
        <w:rPr>
          <w:rFonts w:ascii="微软雅黑" w:eastAsia="微软雅黑" w:hAnsi="微软雅黑" w:hint="eastAsia"/>
        </w:rPr>
        <w:t>int</w:t>
      </w:r>
      <w:proofErr w:type="spellEnd"/>
      <w:r w:rsidR="00E01C1C">
        <w:rPr>
          <w:rFonts w:ascii="微软雅黑" w:eastAsia="微软雅黑" w:hAnsi="微软雅黑" w:hint="eastAsia"/>
        </w:rPr>
        <w:t>来“修饰它”</w:t>
      </w:r>
      <w:r w:rsidR="00566A3D">
        <w:rPr>
          <w:rFonts w:ascii="微软雅黑" w:eastAsia="微软雅黑" w:hAnsi="微软雅黑" w:hint="eastAsia"/>
        </w:rPr>
        <w:t>。又比如我们有</w:t>
      </w:r>
      <w:r w:rsidR="00E01C1C">
        <w:rPr>
          <w:rFonts w:ascii="微软雅黑" w:eastAsia="微软雅黑" w:hAnsi="微软雅黑" w:hint="eastAsia"/>
        </w:rPr>
        <w:t>一个变量是</w:t>
      </w:r>
      <w:r w:rsidR="00566A3D">
        <w:rPr>
          <w:rFonts w:ascii="微软雅黑" w:eastAsia="微软雅黑" w:hAnsi="微软雅黑" w:hint="eastAsia"/>
        </w:rPr>
        <w:t xml:space="preserve">4字节长的无符号整数类型，我们用unsigned </w:t>
      </w:r>
      <w:proofErr w:type="spellStart"/>
      <w:r w:rsidR="00566A3D">
        <w:rPr>
          <w:rFonts w:ascii="微软雅黑" w:eastAsia="微软雅黑" w:hAnsi="微软雅黑" w:hint="eastAsia"/>
        </w:rPr>
        <w:t>int</w:t>
      </w:r>
      <w:proofErr w:type="spellEnd"/>
      <w:r w:rsidR="00566A3D">
        <w:rPr>
          <w:rFonts w:ascii="微软雅黑" w:eastAsia="微软雅黑" w:hAnsi="微软雅黑" w:hint="eastAsia"/>
        </w:rPr>
        <w:t>来</w:t>
      </w:r>
      <w:r w:rsidR="00E01C1C">
        <w:rPr>
          <w:rFonts w:ascii="微软雅黑" w:eastAsia="微软雅黑" w:hAnsi="微软雅黑" w:hint="eastAsia"/>
        </w:rPr>
        <w:t>“修饰它”</w:t>
      </w:r>
      <w:r w:rsidR="00566A3D">
        <w:rPr>
          <w:rFonts w:ascii="微软雅黑" w:eastAsia="微软雅黑" w:hAnsi="微软雅黑" w:hint="eastAsia"/>
        </w:rPr>
        <w:t>。</w:t>
      </w:r>
      <w:r>
        <w:rPr>
          <w:rFonts w:ascii="微软雅黑" w:eastAsia="微软雅黑" w:hAnsi="微软雅黑" w:hint="eastAsia"/>
        </w:rPr>
        <w:t>这种修饰主要体现在了变量定义上：</w:t>
      </w:r>
    </w:p>
    <w:p w14:paraId="02CC9E49" w14:textId="16443D53" w:rsidR="00A22451" w:rsidRDefault="00DF1829" w:rsidP="0077422B">
      <w:pPr>
        <w:ind w:firstLineChars="236" w:firstLine="566"/>
        <w:rPr>
          <w:rFonts w:ascii="微软雅黑" w:eastAsia="微软雅黑" w:hAnsi="微软雅黑"/>
        </w:rPr>
      </w:pPr>
      <w:r>
        <w:rPr>
          <w:rFonts w:ascii="微软雅黑" w:eastAsia="微软雅黑" w:hAnsi="微软雅黑" w:hint="eastAsia"/>
        </w:rPr>
        <w:t>上面的代码中我们定义了几个变量。</w:t>
      </w:r>
    </w:p>
    <w:p w14:paraId="52F1546B" w14:textId="65BE9264"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变量a是</w:t>
      </w:r>
      <w:proofErr w:type="spellStart"/>
      <w:r>
        <w:rPr>
          <w:rFonts w:ascii="微软雅黑" w:eastAsia="微软雅黑" w:hAnsi="微软雅黑" w:hint="eastAsia"/>
        </w:rPr>
        <w:t>int</w:t>
      </w:r>
      <w:proofErr w:type="spellEnd"/>
      <w:r>
        <w:rPr>
          <w:rFonts w:ascii="微软雅黑" w:eastAsia="微软雅黑" w:hAnsi="微软雅黑" w:hint="eastAsia"/>
        </w:rPr>
        <w:t>类型（称整型），通常占用4字节。</w:t>
      </w:r>
    </w:p>
    <w:p w14:paraId="43DDC6BF" w14:textId="1193B906" w:rsidR="00DF1829" w:rsidRDefault="00DF1829" w:rsidP="0077422B">
      <w:pPr>
        <w:ind w:firstLineChars="236" w:firstLine="566"/>
        <w:rPr>
          <w:rFonts w:ascii="微软雅黑" w:eastAsia="微软雅黑" w:hAnsi="微软雅黑"/>
        </w:rPr>
      </w:pPr>
      <w:r>
        <w:rPr>
          <w:rFonts w:ascii="微软雅黑" w:eastAsia="微软雅黑" w:hAnsi="微软雅黑" w:hint="eastAsia"/>
        </w:rPr>
        <w:t xml:space="preserve">变量b是unsigned </w:t>
      </w:r>
      <w:proofErr w:type="spellStart"/>
      <w:r>
        <w:rPr>
          <w:rFonts w:ascii="微软雅黑" w:eastAsia="微软雅黑" w:hAnsi="微软雅黑" w:hint="eastAsia"/>
        </w:rPr>
        <w:t>int</w:t>
      </w:r>
      <w:proofErr w:type="spellEnd"/>
      <w:r>
        <w:rPr>
          <w:rFonts w:ascii="微软雅黑" w:eastAsia="微软雅黑" w:hAnsi="微软雅黑" w:hint="eastAsia"/>
        </w:rPr>
        <w:t>类型（称无符号整型），通常占用4字节。</w:t>
      </w:r>
    </w:p>
    <w:p w14:paraId="0CF4B804" w14:textId="630F2F9E"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变量c是float类型（称单精度浮点型），通常占用4字节。</w:t>
      </w:r>
    </w:p>
    <w:p w14:paraId="30810E02" w14:textId="30130B7D"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变量d是char类型（称字符型），通常占用1字节</w:t>
      </w:r>
    </w:p>
    <w:p w14:paraId="73FA95F3" w14:textId="7F7EA3BF"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变量e是short类型（称短整型），通常占用2字节</w:t>
      </w:r>
    </w:p>
    <w:p w14:paraId="5E105D03" w14:textId="040C74CA" w:rsidR="00DF1829" w:rsidRDefault="00DF1829" w:rsidP="0077422B">
      <w:pPr>
        <w:ind w:firstLineChars="236" w:firstLine="566"/>
        <w:rPr>
          <w:rFonts w:ascii="微软雅黑" w:eastAsia="微软雅黑" w:hAnsi="微软雅黑"/>
        </w:rPr>
      </w:pPr>
      <w:r>
        <w:rPr>
          <w:rFonts w:ascii="微软雅黑" w:eastAsia="微软雅黑" w:hAnsi="微软雅黑" w:hint="eastAsia"/>
        </w:rPr>
        <w:t>变量f是double类型（称单精度浮点型），通常占用8字节</w:t>
      </w:r>
    </w:p>
    <w:p w14:paraId="47B99F07" w14:textId="201D5C7F" w:rsidR="00455020" w:rsidRDefault="00455020" w:rsidP="0077422B">
      <w:pPr>
        <w:ind w:firstLineChars="236" w:firstLine="566"/>
        <w:rPr>
          <w:rFonts w:ascii="微软雅黑" w:eastAsia="微软雅黑" w:hAnsi="微软雅黑" w:hint="eastAsia"/>
        </w:rPr>
      </w:pPr>
      <w:r>
        <w:rPr>
          <w:rFonts w:ascii="微软雅黑" w:eastAsia="微软雅黑" w:hAnsi="微软雅黑" w:hint="eastAsia"/>
        </w:rPr>
        <w:t>变量g是</w:t>
      </w:r>
      <w:proofErr w:type="spellStart"/>
      <w:r>
        <w:rPr>
          <w:rFonts w:ascii="微软雅黑" w:eastAsia="微软雅黑" w:hAnsi="微软雅黑" w:hint="eastAsia"/>
        </w:rPr>
        <w:t>bool</w:t>
      </w:r>
      <w:proofErr w:type="spellEnd"/>
      <w:r>
        <w:rPr>
          <w:rFonts w:ascii="微软雅黑" w:eastAsia="微软雅黑" w:hAnsi="微软雅黑" w:hint="eastAsia"/>
        </w:rPr>
        <w:t>类型（布尔类型），通常占用1字节。它的用途我们后面会提到。</w:t>
      </w:r>
    </w:p>
    <w:p w14:paraId="0C28A4D6" w14:textId="2791E52F" w:rsidR="004F7B73" w:rsidRDefault="002E75A6" w:rsidP="0077422B">
      <w:pPr>
        <w:ind w:firstLineChars="236" w:firstLine="566"/>
        <w:rPr>
          <w:rFonts w:ascii="微软雅黑" w:eastAsia="微软雅黑" w:hAnsi="微软雅黑"/>
        </w:rPr>
      </w:pPr>
      <w:r>
        <w:rPr>
          <w:rFonts w:ascii="微软雅黑" w:eastAsia="微软雅黑" w:hAnsi="微软雅黑" w:hint="eastAsia"/>
        </w:rPr>
        <w:t>我们再来考虑一下变量类型。一个变量无论是什么类型，它在内存中一定是以1和0的形式存在的。而上述代码所做出的“约束”，只是为了约束变量“看起来</w:t>
      </w:r>
      <w:r w:rsidR="00316303">
        <w:rPr>
          <w:rFonts w:ascii="微软雅黑" w:eastAsia="微软雅黑" w:hAnsi="微软雅黑" w:hint="eastAsia"/>
        </w:rPr>
        <w:t>”的样子</w:t>
      </w:r>
      <w:r w:rsidR="00AC03E4">
        <w:rPr>
          <w:rFonts w:ascii="微软雅黑" w:eastAsia="微软雅黑" w:hAnsi="微软雅黑" w:hint="eastAsia"/>
        </w:rPr>
        <w:t>。也就是说，如果我们用一种“不正确”的方式去访问变量的内容，我们得到的结果一定会匪夷所思。例如我们把一个存储着</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的变量，用float的方式去打开，得到的一定是一个“看起来很像浮点数”的家伙，而我们自己也不明白这个数究竟代表着啥，因为它只有在以“</w:t>
      </w:r>
      <w:proofErr w:type="spellStart"/>
      <w:r w:rsidR="00AC03E4">
        <w:rPr>
          <w:rFonts w:ascii="微软雅黑" w:eastAsia="微软雅黑" w:hAnsi="微软雅黑" w:hint="eastAsia"/>
        </w:rPr>
        <w:t>int</w:t>
      </w:r>
      <w:proofErr w:type="spellEnd"/>
      <w:r w:rsidR="00AC03E4">
        <w:rPr>
          <w:rFonts w:ascii="微软雅黑" w:eastAsia="微软雅黑" w:hAnsi="微软雅黑" w:hint="eastAsia"/>
        </w:rPr>
        <w:t>”的方式被访问的时候我们才能看得懂。</w:t>
      </w:r>
    </w:p>
    <w:p w14:paraId="04276BAF" w14:textId="548BB9D5" w:rsidR="00AC03E4" w:rsidRDefault="00AC03E4" w:rsidP="0077422B">
      <w:pPr>
        <w:ind w:firstLineChars="236" w:firstLine="566"/>
        <w:rPr>
          <w:rFonts w:ascii="微软雅黑" w:eastAsia="微软雅黑" w:hAnsi="微软雅黑"/>
        </w:rPr>
      </w:pPr>
      <w:r>
        <w:rPr>
          <w:rFonts w:ascii="微软雅黑" w:eastAsia="微软雅黑" w:hAnsi="微软雅黑" w:hint="eastAsia"/>
        </w:rPr>
        <w:t>类似的，假如有一个char类型的变量，其中存储着字符‘A’。如果我们用字符的方式去访问，则它一定输出‘A’这个字符。如果我们用整数的方式去访问它，得到的结果会是65。</w:t>
      </w:r>
    </w:p>
    <w:p w14:paraId="655A6388" w14:textId="0266AC18" w:rsidR="00295384" w:rsidRDefault="00DF1829" w:rsidP="0050704F">
      <w:pPr>
        <w:ind w:firstLineChars="236" w:firstLine="566"/>
        <w:rPr>
          <w:rFonts w:ascii="微软雅黑" w:eastAsia="微软雅黑" w:hAnsi="微软雅黑"/>
        </w:rPr>
      </w:pPr>
      <w:r>
        <w:rPr>
          <w:rFonts w:ascii="微软雅黑" w:eastAsia="微软雅黑" w:hAnsi="微软雅黑" w:hint="eastAsia"/>
        </w:rPr>
        <w:t>通常来说，只要我们“观察”变量的方式对了，就不会出现太大的问题。甚至有些时候我们需要用特殊的方式进行特殊的操作，例如我们想要知道‘A’的ASCII码是多少，只需要以</w:t>
      </w:r>
      <w:proofErr w:type="spellStart"/>
      <w:r>
        <w:rPr>
          <w:rFonts w:ascii="微软雅黑" w:eastAsia="微软雅黑" w:hAnsi="微软雅黑" w:hint="eastAsia"/>
        </w:rPr>
        <w:t>int</w:t>
      </w:r>
      <w:proofErr w:type="spellEnd"/>
      <w:r>
        <w:rPr>
          <w:rFonts w:ascii="微软雅黑" w:eastAsia="微软雅黑" w:hAnsi="微软雅黑" w:hint="eastAsia"/>
        </w:rPr>
        <w:t>的方式去访问一个存储着‘A’的变量。</w:t>
      </w:r>
      <w:r w:rsidR="003546DA">
        <w:rPr>
          <w:rFonts w:ascii="微软雅黑" w:eastAsia="微软雅黑" w:hAnsi="微软雅黑" w:hint="eastAsia"/>
        </w:rPr>
        <w:t>就能返回它在内存中的真实值的十进制形式，也就是‘A’的ASCII码。</w:t>
      </w:r>
    </w:p>
    <w:p w14:paraId="5FDF4D76" w14:textId="77777777" w:rsidR="00295384" w:rsidRPr="00031622" w:rsidRDefault="00295384" w:rsidP="0077422B">
      <w:pPr>
        <w:ind w:firstLineChars="236" w:firstLine="566"/>
        <w:rPr>
          <w:rFonts w:ascii="微软雅黑" w:eastAsia="微软雅黑" w:hAnsi="微软雅黑"/>
        </w:rPr>
      </w:pPr>
    </w:p>
    <w:p w14:paraId="7B8C67B0" w14:textId="54176767" w:rsidR="00CB2A9F" w:rsidRDefault="009A2BF6" w:rsidP="00CB2A9F">
      <w:pPr>
        <w:pStyle w:val="a9"/>
        <w:numPr>
          <w:ilvl w:val="0"/>
          <w:numId w:val="2"/>
        </w:numPr>
        <w:ind w:firstLineChars="0"/>
        <w:rPr>
          <w:rFonts w:ascii="微软雅黑" w:eastAsia="微软雅黑" w:hAnsi="微软雅黑"/>
        </w:rPr>
      </w:pPr>
      <w:r>
        <w:rPr>
          <w:rFonts w:ascii="微软雅黑" w:eastAsia="微软雅黑" w:hAnsi="微软雅黑" w:hint="eastAsia"/>
        </w:rPr>
        <w:t>运算与表达式</w:t>
      </w:r>
    </w:p>
    <w:p w14:paraId="6E8201BD" w14:textId="394AC5FB" w:rsidR="0038688B" w:rsidRPr="00CB2A9F" w:rsidRDefault="009A2BF6" w:rsidP="0038688B">
      <w:pPr>
        <w:pStyle w:val="a9"/>
        <w:numPr>
          <w:ilvl w:val="0"/>
          <w:numId w:val="5"/>
        </w:numPr>
        <w:ind w:firstLineChars="0"/>
        <w:rPr>
          <w:rFonts w:ascii="微软雅黑" w:eastAsia="微软雅黑" w:hAnsi="微软雅黑"/>
        </w:rPr>
      </w:pPr>
      <w:r>
        <w:rPr>
          <w:rFonts w:ascii="微软雅黑" w:eastAsia="微软雅黑" w:hAnsi="微软雅黑" w:hint="eastAsia"/>
        </w:rPr>
        <w:t>啥是运算？啥是表达式？</w:t>
      </w:r>
    </w:p>
    <w:p w14:paraId="68B38D7F" w14:textId="59B0B2D5" w:rsidR="0050704F" w:rsidRDefault="0050704F" w:rsidP="0050704F">
      <w:pPr>
        <w:pStyle w:val="a9"/>
        <w:ind w:left="360" w:firstLineChars="204" w:firstLine="490"/>
        <w:rPr>
          <w:rFonts w:ascii="微软雅黑" w:eastAsia="微软雅黑" w:hAnsi="微软雅黑"/>
        </w:rPr>
      </w:pPr>
      <w:r>
        <w:rPr>
          <w:rFonts w:ascii="微软雅黑" w:eastAsia="微软雅黑" w:hAnsi="微软雅黑" w:hint="eastAsia"/>
        </w:rPr>
        <w:t>作为一门计算机编程语言，用到最多的就是形形色色的运算了。</w:t>
      </w:r>
      <w:r w:rsidR="00F13DCE">
        <w:rPr>
          <w:rFonts w:ascii="微软雅黑" w:eastAsia="微软雅黑" w:hAnsi="微软雅黑" w:hint="eastAsia"/>
        </w:rPr>
        <w:t>例如数学上的加减乘除，逻辑上的与或非，甚至是位运算。这些形形色色的运算往往有两个核心：操作类型和操作数。</w:t>
      </w:r>
    </w:p>
    <w:p w14:paraId="57E709EE" w14:textId="080198EA" w:rsidR="00F13DCE" w:rsidRPr="009C0549" w:rsidRDefault="00F13DCE" w:rsidP="009C0549">
      <w:pPr>
        <w:pStyle w:val="a9"/>
        <w:ind w:left="360" w:firstLineChars="204" w:firstLine="490"/>
        <w:rPr>
          <w:rFonts w:ascii="微软雅黑" w:eastAsia="微软雅黑" w:hAnsi="微软雅黑"/>
        </w:rPr>
      </w:pPr>
      <w:r>
        <w:rPr>
          <w:rFonts w:ascii="微软雅黑" w:eastAsia="微软雅黑" w:hAnsi="微软雅黑" w:hint="eastAsia"/>
        </w:rPr>
        <w:t>操作类型就是指要进行怎样的运算，例如加、与、右移运算等。</w:t>
      </w:r>
      <w:r w:rsidRPr="009C0549">
        <w:rPr>
          <w:rFonts w:ascii="微软雅黑" w:eastAsia="微软雅黑" w:hAnsi="微软雅黑" w:hint="eastAsia"/>
        </w:rPr>
        <w:t>操作数则代表着将要施加运算操作的数据。例如整数、浮点数等</w:t>
      </w:r>
      <w:r w:rsidR="001B4FA8">
        <w:rPr>
          <w:rFonts w:ascii="微软雅黑" w:eastAsia="微软雅黑" w:hAnsi="微软雅黑" w:hint="eastAsia"/>
        </w:rPr>
        <w:t xml:space="preserve">，它可以是变量（如 </w:t>
      </w:r>
      <w:proofErr w:type="spellStart"/>
      <w:r w:rsidR="001B4FA8">
        <w:rPr>
          <w:rFonts w:ascii="微软雅黑" w:eastAsia="微软雅黑" w:hAnsi="微软雅黑" w:hint="eastAsia"/>
        </w:rPr>
        <w:t>int</w:t>
      </w:r>
      <w:proofErr w:type="spellEnd"/>
      <w:r w:rsidR="001B4FA8">
        <w:rPr>
          <w:rFonts w:ascii="微软雅黑" w:eastAsia="微软雅黑" w:hAnsi="微软雅黑" w:hint="eastAsia"/>
        </w:rPr>
        <w:t xml:space="preserve"> a），也可以是常量，如“x”</w:t>
      </w:r>
      <w:r w:rsidR="00221A62" w:rsidRPr="009C0549">
        <w:rPr>
          <w:rFonts w:ascii="微软雅黑" w:eastAsia="微软雅黑" w:hAnsi="微软雅黑" w:hint="eastAsia"/>
        </w:rPr>
        <w:t>。</w:t>
      </w:r>
    </w:p>
    <w:p w14:paraId="130288B1" w14:textId="39B5D97D" w:rsidR="00A2439B" w:rsidRPr="00E342B7" w:rsidRDefault="00B11681" w:rsidP="00E342B7">
      <w:pPr>
        <w:pStyle w:val="a9"/>
        <w:ind w:left="360" w:firstLineChars="204" w:firstLine="490"/>
        <w:rPr>
          <w:rFonts w:ascii="微软雅黑" w:eastAsia="微软雅黑" w:hAnsi="微软雅黑"/>
        </w:rPr>
      </w:pPr>
      <w:r>
        <w:rPr>
          <w:rFonts w:ascii="微软雅黑" w:eastAsia="微软雅黑" w:hAnsi="微软雅黑" w:hint="eastAsia"/>
        </w:rPr>
        <w:t>不同的种类的操作数，能够进行的操作类型可能有所不同。而用来描述一种运算的式子，就是表达式。这里的表达</w:t>
      </w:r>
      <w:r w:rsidR="001B4FA8">
        <w:rPr>
          <w:rFonts w:ascii="微软雅黑" w:eastAsia="微软雅黑" w:hAnsi="微软雅黑" w:hint="eastAsia"/>
        </w:rPr>
        <w:t>式与数学上的表达式有着非常相似的性质，例如“表达式总是有值的”。不过也有不同的地方，例如</w:t>
      </w:r>
      <w:r w:rsidR="00A7533A">
        <w:rPr>
          <w:rFonts w:ascii="微软雅黑" w:eastAsia="微软雅黑" w:hAnsi="微软雅黑" w:hint="eastAsia"/>
        </w:rPr>
        <w:t>“表达式的值不一定直接就是数字”</w:t>
      </w:r>
      <w:r w:rsidR="001B4FA8">
        <w:rPr>
          <w:rFonts w:ascii="微软雅黑" w:eastAsia="微软雅黑" w:hAnsi="微软雅黑" w:hint="eastAsia"/>
        </w:rPr>
        <w:t>。</w:t>
      </w:r>
      <w:r w:rsidR="001B4FA8" w:rsidRPr="00E342B7">
        <w:rPr>
          <w:rFonts w:ascii="微软雅黑" w:eastAsia="微软雅黑" w:hAnsi="微软雅黑" w:hint="eastAsia"/>
        </w:rPr>
        <w:t>所谓“表达式总是有值的”是指，所有的表达式均应该能被计算出一个确切的值，并且可以通过“赋值”等方式将其值赋予</w:t>
      </w:r>
      <w:r w:rsidR="004510B6" w:rsidRPr="00E342B7">
        <w:rPr>
          <w:rFonts w:ascii="微软雅黑" w:eastAsia="微软雅黑" w:hAnsi="微软雅黑" w:hint="eastAsia"/>
        </w:rPr>
        <w:t>给某个变量</w:t>
      </w:r>
      <w:r w:rsidR="00B17E0C" w:rsidRPr="00E342B7">
        <w:rPr>
          <w:rFonts w:ascii="微软雅黑" w:eastAsia="微软雅黑" w:hAnsi="微软雅黑" w:hint="eastAsia"/>
        </w:rPr>
        <w:t>。</w:t>
      </w:r>
      <w:r w:rsidR="00595FFF">
        <w:rPr>
          <w:rFonts w:ascii="微软雅黑" w:eastAsia="微软雅黑" w:hAnsi="微软雅黑" w:hint="eastAsia"/>
        </w:rPr>
        <w:t>而被赋值的变量，也可以看做是一个“仅仅由一个变量，没有运算符组成的表达式”</w:t>
      </w:r>
    </w:p>
    <w:p w14:paraId="22A003F1" w14:textId="1D95BA5F" w:rsidR="00E342B7" w:rsidRDefault="00E342B7" w:rsidP="0050704F">
      <w:pPr>
        <w:pStyle w:val="a9"/>
        <w:ind w:left="360" w:firstLineChars="204" w:firstLine="490"/>
        <w:rPr>
          <w:rFonts w:ascii="微软雅黑" w:eastAsia="微软雅黑" w:hAnsi="微软雅黑"/>
        </w:rPr>
      </w:pPr>
      <w:r>
        <w:rPr>
          <w:rFonts w:ascii="微软雅黑" w:eastAsia="微软雅黑" w:hAnsi="微软雅黑" w:hint="eastAsia"/>
        </w:rPr>
        <w:t>我们将等号左边的值称为“左值”，右边的值称为“右值”。</w:t>
      </w:r>
      <w:r w:rsidR="00595FFF">
        <w:rPr>
          <w:rFonts w:ascii="微软雅黑" w:eastAsia="微软雅黑" w:hAnsi="微软雅黑" w:hint="eastAsia"/>
        </w:rPr>
        <w:t>表达式的左值右值都应该是表达式。</w:t>
      </w:r>
      <w:r w:rsidR="00753C5C">
        <w:rPr>
          <w:rFonts w:ascii="微软雅黑" w:eastAsia="微软雅黑" w:hAnsi="微软雅黑" w:hint="eastAsia"/>
        </w:rPr>
        <w:t>简单的表达式可能只有一个运算符和两个操作数。复杂</w:t>
      </w:r>
      <w:r w:rsidR="00002F81">
        <w:rPr>
          <w:rFonts w:ascii="微软雅黑" w:eastAsia="微软雅黑" w:hAnsi="微软雅黑" w:hint="eastAsia"/>
        </w:rPr>
        <w:t>的表达式可能由很多简单的表达式组成。</w:t>
      </w:r>
    </w:p>
    <w:p w14:paraId="71ED0327" w14:textId="10F0E83A" w:rsidR="009A2BF6" w:rsidRPr="00776B4D" w:rsidRDefault="00002F81" w:rsidP="00776B4D">
      <w:pPr>
        <w:pStyle w:val="a9"/>
        <w:ind w:left="360" w:firstLineChars="204" w:firstLine="490"/>
        <w:rPr>
          <w:rFonts w:ascii="微软雅黑" w:eastAsia="微软雅黑" w:hAnsi="微软雅黑"/>
        </w:rPr>
      </w:pPr>
      <w:r>
        <w:rPr>
          <w:rFonts w:ascii="微软雅黑" w:eastAsia="微软雅黑" w:hAnsi="微软雅黑" w:hint="eastAsia"/>
        </w:rPr>
        <w:t>如果非要给</w:t>
      </w:r>
      <w:r w:rsidR="00EA1BCF">
        <w:rPr>
          <w:rFonts w:ascii="微软雅黑" w:eastAsia="微软雅黑" w:hAnsi="微软雅黑" w:hint="eastAsia"/>
        </w:rPr>
        <w:t>表达式来分类的话（其实我一直</w:t>
      </w:r>
      <w:r w:rsidR="00776B4D">
        <w:rPr>
          <w:rFonts w:ascii="微软雅黑" w:eastAsia="微软雅黑" w:hAnsi="微软雅黑" w:hint="eastAsia"/>
        </w:rPr>
        <w:t>认为表达式没有类别的区别），可以分成</w:t>
      </w:r>
      <w:r>
        <w:rPr>
          <w:rFonts w:ascii="微软雅黑" w:eastAsia="微软雅黑" w:hAnsi="微软雅黑" w:hint="eastAsia"/>
        </w:rPr>
        <w:t>：算术表达式、逻辑表达式、关系表达式、赋值表达式等等。</w:t>
      </w:r>
    </w:p>
    <w:p w14:paraId="26E56C0E" w14:textId="77777777" w:rsidR="00776B4D" w:rsidRDefault="00776B4D" w:rsidP="00776B4D">
      <w:pPr>
        <w:ind w:leftChars="177" w:left="425" w:firstLineChars="177" w:firstLine="425"/>
        <w:rPr>
          <w:rFonts w:ascii="微软雅黑" w:eastAsia="微软雅黑" w:hAnsi="微软雅黑"/>
        </w:rPr>
      </w:pPr>
      <w:r>
        <w:rPr>
          <w:rFonts w:ascii="微软雅黑" w:eastAsia="微软雅黑" w:hAnsi="微软雅黑" w:hint="eastAsia"/>
        </w:rPr>
        <w:t>所谓算数表达式就是我们最常见的数学表达式</w:t>
      </w:r>
      <w:r w:rsidR="009A2BF6">
        <w:rPr>
          <w:rFonts w:ascii="微软雅黑" w:eastAsia="微软雅黑" w:hAnsi="微软雅黑" w:hint="eastAsia"/>
        </w:rPr>
        <w:t>，</w:t>
      </w:r>
      <w:r>
        <w:rPr>
          <w:rFonts w:ascii="微软雅黑" w:eastAsia="微软雅黑" w:hAnsi="微软雅黑" w:hint="eastAsia"/>
        </w:rPr>
        <w:t>可乘除可加减，并且有自己的值。</w:t>
      </w:r>
    </w:p>
    <w:p w14:paraId="014A1F10" w14:textId="321F22B7" w:rsidR="001038E1" w:rsidRDefault="00776B4D" w:rsidP="00776B4D">
      <w:pPr>
        <w:ind w:leftChars="177" w:left="425" w:firstLineChars="177" w:firstLine="425"/>
        <w:rPr>
          <w:rFonts w:ascii="微软雅黑" w:eastAsia="微软雅黑" w:hAnsi="微软雅黑"/>
        </w:rPr>
      </w:pPr>
      <w:r>
        <w:rPr>
          <w:rFonts w:ascii="微软雅黑" w:eastAsia="微软雅黑" w:hAnsi="微软雅黑" w:hint="eastAsia"/>
        </w:rPr>
        <w:t>而所谓的逻辑表达式则是大家以前不太常见的一种。逻辑表达式对应的运算则是逻辑运算</w:t>
      </w:r>
      <w:r w:rsidR="00EA1BCF">
        <w:rPr>
          <w:rFonts w:ascii="微软雅黑" w:eastAsia="微软雅黑" w:hAnsi="微软雅黑" w:hint="eastAsia"/>
        </w:rPr>
        <w:t>。逻辑表达式的值称为布尔值。布尔</w:t>
      </w:r>
      <w:r>
        <w:rPr>
          <w:rFonts w:ascii="微软雅黑" w:eastAsia="微软雅黑" w:hAnsi="微软雅黑" w:hint="eastAsia"/>
        </w:rPr>
        <w:t>值就是“真”或者“假”。非真即假，非true即false。</w:t>
      </w:r>
      <w:r w:rsidR="0088725C">
        <w:rPr>
          <w:rFonts w:ascii="微软雅黑" w:eastAsia="微软雅黑" w:hAnsi="微软雅黑" w:hint="eastAsia"/>
        </w:rPr>
        <w:t>逻辑运算包括“与运算”、“或运算”、“非运算”。运算符分别用“&amp;&amp;”、“||</w:t>
      </w:r>
      <w:r w:rsidR="001038E1">
        <w:rPr>
          <w:rFonts w:ascii="微软雅黑" w:eastAsia="微软雅黑" w:hAnsi="微软雅黑" w:hint="eastAsia"/>
        </w:rPr>
        <w:t>”、“！”表示。他们的运算规则如下。</w:t>
      </w:r>
    </w:p>
    <w:p w14:paraId="5DFA6543" w14:textId="1F539FE3" w:rsidR="009A2BF6" w:rsidRDefault="001038E1" w:rsidP="00776B4D">
      <w:pPr>
        <w:ind w:leftChars="177" w:left="425" w:firstLineChars="177" w:firstLine="425"/>
        <w:rPr>
          <w:rFonts w:ascii="微软雅黑" w:eastAsia="微软雅黑" w:hAnsi="微软雅黑"/>
        </w:rPr>
      </w:pPr>
      <w:r>
        <w:rPr>
          <w:rFonts w:ascii="微软雅黑" w:eastAsia="微软雅黑" w:hAnsi="微软雅黑" w:hint="eastAsia"/>
        </w:rPr>
        <w:t>与运算：</w:t>
      </w:r>
      <w:r w:rsidR="0088725C">
        <w:rPr>
          <w:rFonts w:ascii="微软雅黑" w:eastAsia="微软雅黑" w:hAnsi="微软雅黑" w:hint="eastAsia"/>
        </w:rPr>
        <w:t>A</w:t>
      </w:r>
      <w:r>
        <w:rPr>
          <w:rFonts w:ascii="微软雅黑" w:eastAsia="微软雅黑" w:hAnsi="微软雅黑" w:hint="eastAsia"/>
        </w:rPr>
        <w:t>与</w:t>
      </w:r>
      <w:r w:rsidR="0088725C">
        <w:rPr>
          <w:rFonts w:ascii="微软雅黑" w:eastAsia="微软雅黑" w:hAnsi="微软雅黑" w:hint="eastAsia"/>
        </w:rPr>
        <w:t>B必须在两个都为真时，表达式值为真，否则都为假。</w:t>
      </w:r>
    </w:p>
    <w:p w14:paraId="0B25ABA3" w14:textId="791E7BF8" w:rsidR="001038E1" w:rsidRDefault="001038E1" w:rsidP="00776B4D">
      <w:pPr>
        <w:ind w:leftChars="177" w:left="425" w:firstLineChars="177" w:firstLine="425"/>
        <w:rPr>
          <w:rFonts w:ascii="微软雅黑" w:eastAsia="微软雅黑" w:hAnsi="微软雅黑"/>
        </w:rPr>
      </w:pPr>
      <w:r>
        <w:rPr>
          <w:rFonts w:ascii="微软雅黑" w:eastAsia="微软雅黑" w:hAnsi="微软雅黑" w:hint="eastAsia"/>
        </w:rPr>
        <w:t>或运算：A或B只要有一个为真时，表达式的值为真，否则都为假。</w:t>
      </w:r>
    </w:p>
    <w:p w14:paraId="77E6CAA1" w14:textId="2F09CBEF" w:rsidR="009A2BF6" w:rsidRDefault="001038E1" w:rsidP="005B3EA7">
      <w:pPr>
        <w:ind w:leftChars="177" w:left="425" w:firstLineChars="177" w:firstLine="425"/>
        <w:rPr>
          <w:rFonts w:ascii="微软雅黑" w:eastAsia="微软雅黑" w:hAnsi="微软雅黑"/>
        </w:rPr>
      </w:pPr>
      <w:r>
        <w:rPr>
          <w:rFonts w:ascii="微软雅黑" w:eastAsia="微软雅黑" w:hAnsi="微软雅黑" w:hint="eastAsia"/>
        </w:rPr>
        <w:t>非运算：就是取反，如果A为真，则非A为假。反之亦然。</w:t>
      </w:r>
    </w:p>
    <w:p w14:paraId="3AB4CAEC" w14:textId="77777777" w:rsidR="00A1687C" w:rsidRDefault="00EA1BCF" w:rsidP="00FF28A9">
      <w:pPr>
        <w:ind w:leftChars="177" w:left="425" w:firstLineChars="177" w:firstLine="425"/>
        <w:rPr>
          <w:rFonts w:ascii="微软雅黑" w:eastAsia="微软雅黑" w:hAnsi="微软雅黑" w:hint="eastAsia"/>
        </w:rPr>
      </w:pPr>
      <w:r>
        <w:rPr>
          <w:rFonts w:ascii="微软雅黑" w:eastAsia="微软雅黑" w:hAnsi="微软雅黑" w:hint="eastAsia"/>
        </w:rPr>
        <w:t>逻辑表达式是两个逻辑值经过逻辑运算得到另一个布尔</w:t>
      </w:r>
      <w:r w:rsidR="00C25280">
        <w:rPr>
          <w:rFonts w:ascii="微软雅黑" w:eastAsia="微软雅黑" w:hAnsi="微软雅黑" w:hint="eastAsia"/>
        </w:rPr>
        <w:t>值。</w:t>
      </w:r>
    </w:p>
    <w:p w14:paraId="77411564" w14:textId="1C9A456E" w:rsidR="009A2BF6" w:rsidRDefault="00C25280" w:rsidP="00FF28A9">
      <w:pPr>
        <w:ind w:leftChars="177" w:left="425" w:firstLineChars="177" w:firstLine="425"/>
        <w:rPr>
          <w:rFonts w:ascii="微软雅黑" w:eastAsia="微软雅黑" w:hAnsi="微软雅黑"/>
        </w:rPr>
      </w:pPr>
      <w:r>
        <w:rPr>
          <w:rFonts w:ascii="微软雅黑" w:eastAsia="微软雅黑" w:hAnsi="微软雅黑" w:hint="eastAsia"/>
        </w:rPr>
        <w:t>还有一种表达式，被称为关系表达式。它则是两个可比较的类型通过关系运算符运算，得到</w:t>
      </w:r>
      <w:r w:rsidR="00A1687C">
        <w:rPr>
          <w:rFonts w:ascii="微软雅黑" w:eastAsia="微软雅黑" w:hAnsi="微软雅黑" w:hint="eastAsia"/>
        </w:rPr>
        <w:t>布尔</w:t>
      </w:r>
      <w:r>
        <w:rPr>
          <w:rFonts w:ascii="微软雅黑" w:eastAsia="微软雅黑" w:hAnsi="微软雅黑" w:hint="eastAsia"/>
        </w:rPr>
        <w:t>值。整型、浮点型甚至是字符串一般都是可比较的。</w:t>
      </w:r>
      <w:r w:rsidR="00FF28A9">
        <w:rPr>
          <w:rFonts w:ascii="微软雅黑" w:eastAsia="微软雅黑" w:hAnsi="微软雅黑" w:hint="eastAsia"/>
        </w:rPr>
        <w:t>而关系运算符则是用来表明两操作数之间的关系的。例如大于、大于等于、小于、小于等于、等于、不等于。分别用“&gt;”、“&gt;=”、“&lt;”、“&lt;=”、“==”、“!=”表示。其中“等于”是两个等号，为的是与赋值时用的一个等号所区别。</w:t>
      </w:r>
    </w:p>
    <w:p w14:paraId="0E8E981E" w14:textId="1E995978" w:rsidR="00FF28A9" w:rsidRDefault="00FF28A9" w:rsidP="00FF28A9">
      <w:pPr>
        <w:ind w:leftChars="177" w:left="425" w:firstLineChars="177" w:firstLine="425"/>
        <w:rPr>
          <w:rFonts w:ascii="微软雅黑" w:eastAsia="微软雅黑" w:hAnsi="微软雅黑"/>
        </w:rPr>
      </w:pPr>
      <w:r>
        <w:rPr>
          <w:rFonts w:ascii="微软雅黑" w:eastAsia="微软雅黑" w:hAnsi="微软雅黑" w:hint="eastAsia"/>
        </w:rPr>
        <w:t>赋值表达式则是一种用来操作变量值的表达式。当其</w:t>
      </w:r>
      <w:r w:rsidR="00A1687C">
        <w:rPr>
          <w:rFonts w:ascii="微软雅黑" w:eastAsia="微软雅黑" w:hAnsi="微软雅黑" w:hint="eastAsia"/>
        </w:rPr>
        <w:t>他表达式运算完毕，得到一个确切的结果（可能是算数值，也可能是布尔</w:t>
      </w:r>
      <w:r>
        <w:rPr>
          <w:rFonts w:ascii="微软雅黑" w:eastAsia="微软雅黑" w:hAnsi="微软雅黑" w:hint="eastAsia"/>
        </w:rPr>
        <w:t>值），并将这儿结果作为右值。用一个等号连接一个左值变量。则右值将会被传递给左值。</w:t>
      </w:r>
    </w:p>
    <w:p w14:paraId="2757A102" w14:textId="5D3A422A" w:rsidR="00FF28A9" w:rsidRDefault="00FF28A9" w:rsidP="00FF28A9">
      <w:pPr>
        <w:ind w:leftChars="177" w:left="425" w:firstLineChars="177" w:firstLine="425"/>
        <w:rPr>
          <w:rFonts w:ascii="微软雅黑" w:eastAsia="微软雅黑" w:hAnsi="微软雅黑" w:hint="eastAsia"/>
        </w:rPr>
      </w:pPr>
      <w:r>
        <w:rPr>
          <w:rFonts w:ascii="微软雅黑" w:eastAsia="微软雅黑" w:hAnsi="微软雅黑" w:hint="eastAsia"/>
        </w:rPr>
        <w:t>例如a=1+2*3。程序首先运算1+2*3=7，再将“7”作为右值、“a”作为左值，将7的值赋予变量a。</w:t>
      </w:r>
    </w:p>
    <w:p w14:paraId="30350A5E" w14:textId="6EBAE3DA" w:rsidR="005D40B5" w:rsidRDefault="005D40B5" w:rsidP="00FF28A9">
      <w:pPr>
        <w:ind w:leftChars="177" w:left="425" w:firstLineChars="177" w:firstLine="425"/>
        <w:rPr>
          <w:rFonts w:ascii="微软雅黑" w:eastAsia="微软雅黑" w:hAnsi="微软雅黑" w:hint="eastAsia"/>
        </w:rPr>
      </w:pPr>
      <w:r>
        <w:rPr>
          <w:rFonts w:ascii="微软雅黑" w:eastAsia="微软雅黑" w:hAnsi="微软雅黑" w:hint="eastAsia"/>
        </w:rPr>
        <w:t>有一种特殊的表达式，形式如同“a+=b”它的实际含义是a=</w:t>
      </w:r>
      <w:proofErr w:type="spellStart"/>
      <w:r>
        <w:rPr>
          <w:rFonts w:ascii="微软雅黑" w:eastAsia="微软雅黑" w:hAnsi="微软雅黑" w:hint="eastAsia"/>
        </w:rPr>
        <w:t>a+b</w:t>
      </w:r>
      <w:proofErr w:type="spellEnd"/>
      <w:r w:rsidR="005C6B36">
        <w:rPr>
          <w:rFonts w:ascii="微软雅黑" w:eastAsia="微软雅黑" w:hAnsi="微软雅黑" w:hint="eastAsia"/>
        </w:rPr>
        <w:t>。</w:t>
      </w:r>
      <w:r>
        <w:rPr>
          <w:rFonts w:ascii="微软雅黑" w:eastAsia="微软雅黑" w:hAnsi="微软雅黑" w:hint="eastAsia"/>
        </w:rPr>
        <w:t>同时还有“-=”、“*=”、“/=”等等。</w:t>
      </w:r>
    </w:p>
    <w:p w14:paraId="0E3678CF" w14:textId="48BB29E4" w:rsidR="00B949BD" w:rsidRDefault="00B949BD" w:rsidP="00FF28A9">
      <w:pPr>
        <w:ind w:leftChars="177" w:left="425" w:firstLineChars="177" w:firstLine="425"/>
        <w:rPr>
          <w:rFonts w:ascii="微软雅黑" w:eastAsia="微软雅黑" w:hAnsi="微软雅黑" w:hint="eastAsia"/>
        </w:rPr>
      </w:pPr>
      <w:r>
        <w:rPr>
          <w:rFonts w:ascii="微软雅黑" w:eastAsia="微软雅黑" w:hAnsi="微软雅黑" w:hint="eastAsia"/>
        </w:rPr>
        <w:t>还有一种形如“</w:t>
      </w:r>
      <w:proofErr w:type="spellStart"/>
      <w:r>
        <w:rPr>
          <w:rFonts w:ascii="微软雅黑" w:eastAsia="微软雅黑" w:hAnsi="微软雅黑" w:hint="eastAsia"/>
        </w:rPr>
        <w:t>i</w:t>
      </w:r>
      <w:proofErr w:type="spellEnd"/>
      <w:r>
        <w:rPr>
          <w:rFonts w:ascii="微软雅黑" w:eastAsia="微软雅黑" w:hAnsi="微软雅黑" w:hint="eastAsia"/>
        </w:rPr>
        <w:t>++”和“++</w:t>
      </w:r>
      <w:proofErr w:type="spellStart"/>
      <w:r>
        <w:rPr>
          <w:rFonts w:ascii="微软雅黑" w:eastAsia="微软雅黑" w:hAnsi="微软雅黑" w:hint="eastAsia"/>
        </w:rPr>
        <w:t>i</w:t>
      </w:r>
      <w:proofErr w:type="spellEnd"/>
      <w:r>
        <w:rPr>
          <w:rFonts w:ascii="微软雅黑" w:eastAsia="微软雅黑" w:hAnsi="微软雅黑" w:hint="eastAsia"/>
        </w:rPr>
        <w:t>”的表达式。前者是“先取</w:t>
      </w:r>
      <w:proofErr w:type="spellStart"/>
      <w:r>
        <w:rPr>
          <w:rFonts w:ascii="微软雅黑" w:eastAsia="微软雅黑" w:hAnsi="微软雅黑" w:hint="eastAsia"/>
        </w:rPr>
        <w:t>i</w:t>
      </w:r>
      <w:proofErr w:type="spellEnd"/>
      <w:r>
        <w:rPr>
          <w:rFonts w:ascii="微软雅黑" w:eastAsia="微软雅黑" w:hAnsi="微软雅黑" w:hint="eastAsia"/>
        </w:rPr>
        <w:t>的值”，再“</w:t>
      </w:r>
      <w:proofErr w:type="spellStart"/>
      <w:r>
        <w:rPr>
          <w:rFonts w:ascii="微软雅黑" w:eastAsia="微软雅黑" w:hAnsi="微软雅黑" w:hint="eastAsia"/>
        </w:rPr>
        <w:t>i</w:t>
      </w:r>
      <w:proofErr w:type="spellEnd"/>
      <w:r>
        <w:rPr>
          <w:rFonts w:ascii="微软雅黑" w:eastAsia="微软雅黑" w:hAnsi="微软雅黑" w:hint="eastAsia"/>
        </w:rPr>
        <w:t>+=1”；后者是先“</w:t>
      </w:r>
      <w:proofErr w:type="spellStart"/>
      <w:r>
        <w:rPr>
          <w:rFonts w:ascii="微软雅黑" w:eastAsia="微软雅黑" w:hAnsi="微软雅黑" w:hint="eastAsia"/>
        </w:rPr>
        <w:t>i</w:t>
      </w:r>
      <w:proofErr w:type="spellEnd"/>
      <w:r>
        <w:rPr>
          <w:rFonts w:ascii="微软雅黑" w:eastAsia="微软雅黑" w:hAnsi="微软雅黑" w:hint="eastAsia"/>
        </w:rPr>
        <w:t>+=1”再“取</w:t>
      </w:r>
      <w:proofErr w:type="spellStart"/>
      <w:r>
        <w:rPr>
          <w:rFonts w:ascii="微软雅黑" w:eastAsia="微软雅黑" w:hAnsi="微软雅黑" w:hint="eastAsia"/>
        </w:rPr>
        <w:t>i</w:t>
      </w:r>
      <w:proofErr w:type="spellEnd"/>
      <w:r>
        <w:rPr>
          <w:rFonts w:ascii="微软雅黑" w:eastAsia="微软雅黑" w:hAnsi="微软雅黑" w:hint="eastAsia"/>
        </w:rPr>
        <w:t>的值”。与之相对的有“</w:t>
      </w:r>
      <w:proofErr w:type="spellStart"/>
      <w:r>
        <w:rPr>
          <w:rFonts w:ascii="微软雅黑" w:eastAsia="微软雅黑" w:hAnsi="微软雅黑" w:hint="eastAsia"/>
        </w:rPr>
        <w:t>i</w:t>
      </w:r>
      <w:proofErr w:type="spellEnd"/>
      <w:r>
        <w:rPr>
          <w:rFonts w:ascii="微软雅黑" w:eastAsia="微软雅黑" w:hAnsi="微软雅黑" w:hint="eastAsia"/>
        </w:rPr>
        <w:t>--”和“--</w:t>
      </w:r>
      <w:proofErr w:type="spellStart"/>
      <w:r>
        <w:rPr>
          <w:rFonts w:ascii="微软雅黑" w:eastAsia="微软雅黑" w:hAnsi="微软雅黑" w:hint="eastAsia"/>
        </w:rPr>
        <w:t>i</w:t>
      </w:r>
      <w:proofErr w:type="spellEnd"/>
      <w:r>
        <w:rPr>
          <w:rFonts w:ascii="微软雅黑" w:eastAsia="微软雅黑" w:hAnsi="微软雅黑" w:hint="eastAsia"/>
        </w:rPr>
        <w:t>”。</w:t>
      </w:r>
    </w:p>
    <w:p w14:paraId="1EBCEF53" w14:textId="77777777" w:rsidR="00A97FC6" w:rsidRDefault="00A97FC6" w:rsidP="00FF28A9">
      <w:pPr>
        <w:ind w:leftChars="177" w:left="425" w:firstLineChars="177" w:firstLine="425"/>
        <w:rPr>
          <w:rFonts w:ascii="微软雅黑" w:eastAsia="微软雅黑" w:hAnsi="微软雅黑" w:hint="eastAsia"/>
        </w:rPr>
      </w:pPr>
    </w:p>
    <w:p w14:paraId="26EBB7A5" w14:textId="7DC776EF" w:rsidR="00167782" w:rsidRDefault="00167782" w:rsidP="00167782">
      <w:pPr>
        <w:pStyle w:val="a9"/>
        <w:numPr>
          <w:ilvl w:val="0"/>
          <w:numId w:val="5"/>
        </w:numPr>
        <w:ind w:firstLineChars="0"/>
        <w:rPr>
          <w:rFonts w:ascii="微软雅黑" w:eastAsia="微软雅黑" w:hAnsi="微软雅黑" w:hint="eastAsia"/>
        </w:rPr>
      </w:pPr>
      <w:r>
        <w:rPr>
          <w:rFonts w:ascii="微软雅黑" w:eastAsia="微软雅黑" w:hAnsi="微软雅黑" w:hint="eastAsia"/>
        </w:rPr>
        <w:t>混合类型表达式的值</w:t>
      </w:r>
    </w:p>
    <w:p w14:paraId="682AA249" w14:textId="7A213A26" w:rsidR="00167782" w:rsidRPr="00167782" w:rsidRDefault="00EA1BCF" w:rsidP="00167782">
      <w:pPr>
        <w:ind w:left="426" w:firstLineChars="177" w:firstLine="425"/>
        <w:rPr>
          <w:rFonts w:ascii="微软雅黑" w:eastAsia="微软雅黑" w:hAnsi="微软雅黑" w:hint="eastAsia"/>
        </w:rPr>
      </w:pPr>
      <w:r>
        <w:rPr>
          <w:rFonts w:ascii="微软雅黑" w:eastAsia="微软雅黑" w:hAnsi="微软雅黑" w:hint="eastAsia"/>
        </w:rPr>
        <w:t>上面我曾经说过，我曾经一直觉得表达式没有什么不同的类型，所有的表达式都是类似的。这是因为表达式“宏观”地表现为“有值、能运算”等特性。对于单一类型的表达式运算，例如1+2来说，值就是</w:t>
      </w:r>
      <w:r w:rsidR="008210AA">
        <w:rPr>
          <w:rFonts w:ascii="微软雅黑" w:eastAsia="微软雅黑" w:hAnsi="微软雅黑" w:hint="eastAsia"/>
        </w:rPr>
        <w:t>3。</w:t>
      </w:r>
      <w:r>
        <w:rPr>
          <w:rFonts w:ascii="微软雅黑" w:eastAsia="微软雅黑" w:hAnsi="微软雅黑" w:hint="eastAsia"/>
        </w:rPr>
        <w:t>但是对于1+true来说呢？它的值是多少？其实，</w:t>
      </w:r>
      <w:r w:rsidR="00693246">
        <w:rPr>
          <w:rFonts w:ascii="微软雅黑" w:eastAsia="微软雅黑" w:hAnsi="微软雅黑" w:hint="eastAsia"/>
        </w:rPr>
        <w:t>布尔值在内存中是以“1字节”的存储空间表示的，true是00000001，false是00000000。</w:t>
      </w:r>
      <w:r w:rsidR="00316303">
        <w:rPr>
          <w:rFonts w:ascii="微软雅黑" w:eastAsia="微软雅黑" w:hAnsi="微软雅黑" w:hint="eastAsia"/>
        </w:rPr>
        <w:t>当1+true，实际上就是1+1。1+false则是1+0</w:t>
      </w:r>
      <w:r w:rsidR="00F9121B">
        <w:rPr>
          <w:rFonts w:ascii="微软雅黑" w:eastAsia="微软雅黑" w:hAnsi="微软雅黑" w:hint="eastAsia"/>
        </w:rPr>
        <w:t>。</w:t>
      </w:r>
      <w:r w:rsidR="00157F9F">
        <w:rPr>
          <w:rFonts w:ascii="微软雅黑" w:eastAsia="微软雅黑" w:hAnsi="微软雅黑" w:hint="eastAsia"/>
        </w:rPr>
        <w:t>反过来说，</w:t>
      </w:r>
      <w:r w:rsidR="00545D09">
        <w:rPr>
          <w:rFonts w:ascii="微软雅黑" w:eastAsia="微软雅黑" w:hAnsi="微软雅黑" w:hint="eastAsia"/>
        </w:rPr>
        <w:t>0表示false，任何非0的数都表示true。这样的话我们得到的结果又是什么类型的呢？这要看你用什么方式去存储了。例如</w:t>
      </w:r>
      <w:proofErr w:type="spellStart"/>
      <w:r w:rsidR="00545D09">
        <w:rPr>
          <w:rFonts w:ascii="微软雅黑" w:eastAsia="微软雅黑" w:hAnsi="微软雅黑" w:hint="eastAsia"/>
        </w:rPr>
        <w:t>bool</w:t>
      </w:r>
      <w:proofErr w:type="spellEnd"/>
      <w:r w:rsidR="00545D09">
        <w:rPr>
          <w:rFonts w:ascii="微软雅黑" w:eastAsia="微软雅黑" w:hAnsi="微软雅黑" w:hint="eastAsia"/>
        </w:rPr>
        <w:t xml:space="preserve"> a = 1+true：虽然1+true的结果是2，</w:t>
      </w:r>
      <w:r w:rsidR="00FE5C03">
        <w:rPr>
          <w:rFonts w:ascii="微软雅黑" w:eastAsia="微软雅黑" w:hAnsi="微软雅黑" w:hint="eastAsia"/>
        </w:rPr>
        <w:t>但是由于它是非0的数，所以系统会把它当做“true”，然后是</w:t>
      </w:r>
      <w:proofErr w:type="spellStart"/>
      <w:r w:rsidR="00FE5C03">
        <w:rPr>
          <w:rFonts w:ascii="微软雅黑" w:eastAsia="微软雅黑" w:hAnsi="微软雅黑" w:hint="eastAsia"/>
        </w:rPr>
        <w:t>bool</w:t>
      </w:r>
      <w:proofErr w:type="spellEnd"/>
      <w:r w:rsidR="00FE5C03">
        <w:rPr>
          <w:rFonts w:ascii="微软雅黑" w:eastAsia="微软雅黑" w:hAnsi="微软雅黑" w:hint="eastAsia"/>
        </w:rPr>
        <w:t xml:space="preserve"> a = true，这时a的值就是true，而且在内存中存储的就是00000001</w:t>
      </w:r>
      <w:r w:rsidR="00157F9F">
        <w:rPr>
          <w:rFonts w:ascii="微软雅黑" w:eastAsia="微软雅黑" w:hAnsi="微软雅黑" w:hint="eastAsia"/>
        </w:rPr>
        <w:t>，而不是00000002</w:t>
      </w:r>
      <w:r w:rsidR="00060E7D">
        <w:rPr>
          <w:rFonts w:ascii="微软雅黑" w:eastAsia="微软雅黑" w:hAnsi="微软雅黑" w:hint="eastAsia"/>
        </w:rPr>
        <w:t>。</w:t>
      </w:r>
      <w:r w:rsidR="0081654F">
        <w:rPr>
          <w:rFonts w:ascii="微软雅黑" w:eastAsia="微软雅黑" w:hAnsi="微软雅黑" w:hint="eastAsia"/>
        </w:rPr>
        <w:t>这种混合了算数与逻辑的运算不是我们所提倡的，甚至在其他一些语言中是明令禁止的！但是在C++中我们可以利用这个特性实现一些</w:t>
      </w:r>
      <w:r w:rsidR="003E2BAE">
        <w:rPr>
          <w:rFonts w:ascii="微软雅黑" w:eastAsia="微软雅黑" w:hAnsi="微软雅黑" w:hint="eastAsia"/>
        </w:rPr>
        <w:t>颇具</w:t>
      </w:r>
      <w:r w:rsidR="0081654F">
        <w:rPr>
          <w:rFonts w:ascii="微软雅黑" w:eastAsia="微软雅黑" w:hAnsi="微软雅黑" w:hint="eastAsia"/>
        </w:rPr>
        <w:t>技巧性的代码。</w:t>
      </w:r>
    </w:p>
    <w:p w14:paraId="17A9D22C" w14:textId="77777777" w:rsidR="009A2BF6" w:rsidRPr="009A2BF6" w:rsidRDefault="009A2BF6" w:rsidP="009A2BF6">
      <w:pPr>
        <w:rPr>
          <w:rFonts w:ascii="微软雅黑" w:eastAsia="微软雅黑" w:hAnsi="微软雅黑"/>
        </w:rPr>
      </w:pPr>
    </w:p>
    <w:p w14:paraId="01C9C761" w14:textId="2ECB4B27" w:rsidR="009A2BF6" w:rsidRDefault="00776B4D" w:rsidP="009A2BF6">
      <w:pPr>
        <w:pStyle w:val="a9"/>
        <w:numPr>
          <w:ilvl w:val="0"/>
          <w:numId w:val="5"/>
        </w:numPr>
        <w:ind w:firstLineChars="0"/>
        <w:rPr>
          <w:rFonts w:ascii="微软雅黑" w:eastAsia="微软雅黑" w:hAnsi="微软雅黑"/>
        </w:rPr>
      </w:pPr>
      <w:r>
        <w:rPr>
          <w:rFonts w:ascii="微软雅黑" w:eastAsia="微软雅黑" w:hAnsi="微软雅黑" w:hint="eastAsia"/>
        </w:rPr>
        <w:t>表达式的</w:t>
      </w:r>
      <w:r w:rsidR="009A2BF6">
        <w:rPr>
          <w:rFonts w:ascii="微软雅黑" w:eastAsia="微软雅黑" w:hAnsi="微软雅黑" w:hint="eastAsia"/>
        </w:rPr>
        <w:t>运算顺序</w:t>
      </w:r>
    </w:p>
    <w:p w14:paraId="34F27834" w14:textId="77777777" w:rsidR="009A2BF6" w:rsidRDefault="009A2BF6" w:rsidP="009A2BF6">
      <w:pPr>
        <w:pStyle w:val="a9"/>
        <w:ind w:left="360" w:firstLineChars="204" w:firstLine="490"/>
        <w:rPr>
          <w:rFonts w:ascii="微软雅黑" w:eastAsia="微软雅黑" w:hAnsi="微软雅黑"/>
        </w:rPr>
      </w:pPr>
      <w:r>
        <w:rPr>
          <w:rFonts w:ascii="微软雅黑" w:eastAsia="微软雅黑" w:hAnsi="微软雅黑" w:hint="eastAsia"/>
        </w:rPr>
        <w:t>讨论运算顺序是一件非常痛苦的事情，因为运算符太多了、规则太多了。C++的算数表达式满足一些基本的“先乘除后加减”的数学规则。先哲们把这种规则成为“运算优先级”。乘运算的优先级比加运算要高！那遇到1+2*3的情况就要先运算2*3后运算1+。同样的，如同数学运算中的括号，C++也是有小括号的，它们拥有最高的优先级，例如(1+2)*3=9，而且括号可以嵌套，例如((1+2)+3)*4=24。</w:t>
      </w:r>
    </w:p>
    <w:p w14:paraId="1C95C51C" w14:textId="3DE2BB68" w:rsidR="009A2BF6" w:rsidRPr="009A2BF6" w:rsidRDefault="009A2BF6" w:rsidP="00A0586E">
      <w:pPr>
        <w:pStyle w:val="a9"/>
        <w:ind w:left="360" w:firstLineChars="204" w:firstLine="490"/>
        <w:rPr>
          <w:rFonts w:ascii="微软雅黑" w:eastAsia="微软雅黑" w:hAnsi="微软雅黑" w:hint="eastAsia"/>
        </w:rPr>
      </w:pPr>
      <w:r>
        <w:rPr>
          <w:rFonts w:ascii="微软雅黑" w:eastAsia="微软雅黑" w:hAnsi="微软雅黑" w:hint="eastAsia"/>
        </w:rPr>
        <w:t>上面提到的仅仅是简单的算术表达式。这种表达式的运算我们已经学过了十多年。但是</w:t>
      </w:r>
      <w:r w:rsidR="001322E0">
        <w:rPr>
          <w:rFonts w:ascii="微软雅黑" w:eastAsia="微软雅黑" w:hAnsi="微软雅黑" w:hint="eastAsia"/>
        </w:rPr>
        <w:t>当出现多种不同类型的表达式进行混合运算的时候就会非常头大了，</w:t>
      </w:r>
      <w:r w:rsidR="00167782">
        <w:rPr>
          <w:rFonts w:ascii="微软雅黑" w:eastAsia="微软雅黑" w:hAnsi="微软雅黑" w:hint="eastAsia"/>
        </w:rPr>
        <w:t>例如：</w:t>
      </w:r>
      <w:r w:rsidR="001322E0">
        <w:rPr>
          <w:rFonts w:ascii="微软雅黑" w:eastAsia="微软雅黑" w:hAnsi="微软雅黑" w:hint="eastAsia"/>
        </w:rPr>
        <w:t>1+true&amp;&amp;2*3+2这种奇葩的表达式。而且如果运算中的运算符太多了，优先级就会变得非常混乱，例如：</w:t>
      </w:r>
      <w:r w:rsidR="00AA16C3">
        <w:rPr>
          <w:rFonts w:ascii="微软雅黑" w:eastAsia="微软雅黑" w:hAnsi="微软雅黑" w:hint="eastAsia"/>
        </w:rPr>
        <w:t xml:space="preserve"> a&amp;&amp;b||c&amp;&amp;!d。</w:t>
      </w:r>
      <w:r w:rsidR="00667595">
        <w:rPr>
          <w:rFonts w:ascii="微软雅黑" w:eastAsia="微软雅黑" w:hAnsi="微软雅黑" w:hint="eastAsia"/>
        </w:rPr>
        <w:t>我不主张写写出这样的代码（但是这是考试会考到的一个重要方面）。因为</w:t>
      </w:r>
      <w:r w:rsidR="00AA16C3">
        <w:rPr>
          <w:rFonts w:ascii="微软雅黑" w:eastAsia="微软雅黑" w:hAnsi="微软雅黑" w:hint="eastAsia"/>
        </w:rPr>
        <w:t>这种</w:t>
      </w:r>
      <w:r w:rsidR="00667595">
        <w:rPr>
          <w:rFonts w:ascii="微软雅黑" w:eastAsia="微软雅黑" w:hAnsi="微软雅黑" w:hint="eastAsia"/>
        </w:rPr>
        <w:t>写法会由于运算符优先级不明确</w:t>
      </w:r>
      <w:r w:rsidR="00A96DD7">
        <w:rPr>
          <w:rFonts w:ascii="微软雅黑" w:eastAsia="微软雅黑" w:hAnsi="微软雅黑" w:hint="eastAsia"/>
        </w:rPr>
        <w:t>导致各种“主观错误”。所以</w:t>
      </w:r>
      <w:r w:rsidR="0053708B">
        <w:rPr>
          <w:rFonts w:ascii="微软雅黑" w:eastAsia="微软雅黑" w:hAnsi="微软雅黑" w:hint="eastAsia"/>
        </w:rPr>
        <w:t>当你还不熟悉运算优先级的时候，</w:t>
      </w:r>
      <w:r w:rsidR="00A96DD7">
        <w:rPr>
          <w:rFonts w:ascii="微软雅黑" w:eastAsia="微软雅黑" w:hAnsi="微软雅黑" w:hint="eastAsia"/>
        </w:rPr>
        <w:t>我建议</w:t>
      </w:r>
      <w:r w:rsidR="0053708B">
        <w:rPr>
          <w:rFonts w:ascii="微软雅黑" w:eastAsia="微软雅黑" w:hAnsi="微软雅黑" w:hint="eastAsia"/>
        </w:rPr>
        <w:t>多</w:t>
      </w:r>
      <w:r w:rsidR="00A96DD7">
        <w:rPr>
          <w:rFonts w:ascii="微软雅黑" w:eastAsia="微软雅黑" w:hAnsi="微软雅黑" w:hint="eastAsia"/>
        </w:rPr>
        <w:t>使用“括号”的方式</w:t>
      </w:r>
      <w:r w:rsidR="00667595">
        <w:rPr>
          <w:rFonts w:ascii="微软雅黑" w:eastAsia="微软雅黑" w:hAnsi="微软雅黑" w:hint="eastAsia"/>
        </w:rPr>
        <w:t>。例如上面的式子改写为：(a&amp;&amp;b)||(c&amp;&amp;(!d))。</w:t>
      </w:r>
    </w:p>
    <w:p w14:paraId="4A4F637C" w14:textId="77777777" w:rsidR="009A2BF6" w:rsidRDefault="009A2BF6" w:rsidP="0050704F">
      <w:pPr>
        <w:pStyle w:val="a9"/>
        <w:ind w:left="360" w:firstLineChars="204" w:firstLine="490"/>
        <w:rPr>
          <w:rFonts w:ascii="微软雅黑" w:eastAsia="微软雅黑" w:hAnsi="微软雅黑"/>
        </w:rPr>
      </w:pPr>
    </w:p>
    <w:p w14:paraId="5956ACD7" w14:textId="6DD82606" w:rsidR="0038688B" w:rsidRDefault="0038688B" w:rsidP="0038688B">
      <w:pPr>
        <w:pStyle w:val="a9"/>
        <w:numPr>
          <w:ilvl w:val="0"/>
          <w:numId w:val="5"/>
        </w:numPr>
        <w:ind w:firstLineChars="0"/>
        <w:rPr>
          <w:rFonts w:ascii="微软雅黑" w:eastAsia="微软雅黑" w:hAnsi="微软雅黑"/>
        </w:rPr>
      </w:pPr>
      <w:r>
        <w:rPr>
          <w:rFonts w:ascii="微软雅黑" w:eastAsia="微软雅黑" w:hAnsi="微软雅黑" w:hint="eastAsia"/>
        </w:rPr>
        <w:t>各种类型的各种转换</w:t>
      </w:r>
    </w:p>
    <w:p w14:paraId="59DD2191" w14:textId="4519D9C7" w:rsidR="008E588C" w:rsidRDefault="005C504A" w:rsidP="0050704F">
      <w:pPr>
        <w:pStyle w:val="a9"/>
        <w:ind w:left="360" w:firstLineChars="204" w:firstLine="490"/>
        <w:rPr>
          <w:rFonts w:ascii="微软雅黑" w:eastAsia="微软雅黑" w:hAnsi="微软雅黑"/>
        </w:rPr>
      </w:pPr>
      <w:r>
        <w:rPr>
          <w:rFonts w:ascii="微软雅黑" w:eastAsia="微软雅黑" w:hAnsi="微软雅黑" w:hint="eastAsia"/>
        </w:rPr>
        <w:t>我们在前面曾经讨论过数据类型的问题。我们知道，float类型的1.0与</w:t>
      </w:r>
      <w:proofErr w:type="spellStart"/>
      <w:r>
        <w:rPr>
          <w:rFonts w:ascii="微软雅黑" w:eastAsia="微软雅黑" w:hAnsi="微软雅黑" w:hint="eastAsia"/>
        </w:rPr>
        <w:t>int</w:t>
      </w:r>
      <w:proofErr w:type="spellEnd"/>
      <w:r>
        <w:rPr>
          <w:rFonts w:ascii="微软雅黑" w:eastAsia="微软雅黑" w:hAnsi="微软雅黑" w:hint="eastAsia"/>
        </w:rPr>
        <w:t>类型的1，在内存中的表示是完全不同的。假设我们有一个</w:t>
      </w:r>
      <w:proofErr w:type="spellStart"/>
      <w:r>
        <w:rPr>
          <w:rFonts w:ascii="微软雅黑" w:eastAsia="微软雅黑" w:hAnsi="微软雅黑" w:hint="eastAsia"/>
        </w:rPr>
        <w:t>int</w:t>
      </w:r>
      <w:proofErr w:type="spellEnd"/>
      <w:r>
        <w:rPr>
          <w:rFonts w:ascii="微软雅黑" w:eastAsia="微软雅黑" w:hAnsi="微软雅黑" w:hint="eastAsia"/>
        </w:rPr>
        <w:t>类型的变量，让它等于1.1会发生什么</w:t>
      </w:r>
      <w:r w:rsidR="009431CD">
        <w:rPr>
          <w:rFonts w:ascii="微软雅黑" w:eastAsia="微软雅黑" w:hAnsi="微软雅黑" w:hint="eastAsia"/>
        </w:rPr>
        <w:t>（</w:t>
      </w:r>
      <w:proofErr w:type="spellStart"/>
      <w:r w:rsidR="009431CD">
        <w:rPr>
          <w:rFonts w:ascii="微软雅黑" w:eastAsia="微软雅黑" w:hAnsi="微软雅黑" w:hint="eastAsia"/>
        </w:rPr>
        <w:t>int</w:t>
      </w:r>
      <w:proofErr w:type="spellEnd"/>
      <w:r w:rsidR="009431CD">
        <w:rPr>
          <w:rFonts w:ascii="微软雅黑" w:eastAsia="微软雅黑" w:hAnsi="微软雅黑" w:hint="eastAsia"/>
        </w:rPr>
        <w:t xml:space="preserve"> a = 1.1）</w:t>
      </w:r>
      <w:r>
        <w:rPr>
          <w:rFonts w:ascii="微软雅黑" w:eastAsia="微软雅黑" w:hAnsi="微软雅黑" w:hint="eastAsia"/>
        </w:rPr>
        <w:t>？由于</w:t>
      </w:r>
      <w:proofErr w:type="spellStart"/>
      <w:r>
        <w:rPr>
          <w:rFonts w:ascii="微软雅黑" w:eastAsia="微软雅黑" w:hAnsi="微软雅黑" w:hint="eastAsia"/>
        </w:rPr>
        <w:t>int</w:t>
      </w:r>
      <w:proofErr w:type="spellEnd"/>
      <w:r w:rsidR="00781C85">
        <w:rPr>
          <w:rFonts w:ascii="微软雅黑" w:eastAsia="微软雅黑" w:hAnsi="微软雅黑" w:hint="eastAsia"/>
        </w:rPr>
        <w:t>类型“先天不足”，它是无法保存小数点后面的内容</w:t>
      </w:r>
      <w:r>
        <w:rPr>
          <w:rFonts w:ascii="微软雅黑" w:eastAsia="微软雅黑" w:hAnsi="微软雅黑" w:hint="eastAsia"/>
        </w:rPr>
        <w:t>，所以系统就会自动将小数点去掉（注意是去掉，不是四舍五入）。然后再赋值到</w:t>
      </w:r>
      <w:proofErr w:type="spellStart"/>
      <w:r>
        <w:rPr>
          <w:rFonts w:ascii="微软雅黑" w:eastAsia="微软雅黑" w:hAnsi="微软雅黑" w:hint="eastAsia"/>
        </w:rPr>
        <w:t>int</w:t>
      </w:r>
      <w:proofErr w:type="spellEnd"/>
      <w:r>
        <w:rPr>
          <w:rFonts w:ascii="微软雅黑" w:eastAsia="微软雅黑" w:hAnsi="微软雅黑" w:hint="eastAsia"/>
        </w:rPr>
        <w:t>类型的变量中。</w:t>
      </w:r>
      <w:r w:rsidR="009431CD">
        <w:rPr>
          <w:rFonts w:ascii="微软雅黑" w:eastAsia="微软雅黑" w:hAnsi="微软雅黑" w:hint="eastAsia"/>
        </w:rPr>
        <w:t>它的具体过程是这样的：</w:t>
      </w:r>
    </w:p>
    <w:p w14:paraId="2A0AF8F7" w14:textId="7EBD77DA" w:rsidR="009431CD" w:rsidRDefault="009431CD" w:rsidP="0050704F">
      <w:pPr>
        <w:pStyle w:val="a9"/>
        <w:ind w:left="360" w:firstLineChars="204" w:firstLine="490"/>
        <w:rPr>
          <w:rFonts w:ascii="微软雅黑" w:eastAsia="微软雅黑" w:hAnsi="微软雅黑"/>
        </w:rPr>
      </w:pPr>
      <w:r>
        <w:rPr>
          <w:rFonts w:ascii="微软雅黑" w:eastAsia="微软雅黑" w:hAnsi="微软雅黑" w:hint="eastAsia"/>
        </w:rPr>
        <w:t>首先，将float类型常量“1.1”转换成</w:t>
      </w:r>
      <w:proofErr w:type="spellStart"/>
      <w:r w:rsidR="00AD4AB9">
        <w:rPr>
          <w:rFonts w:ascii="微软雅黑" w:eastAsia="微软雅黑" w:hAnsi="微软雅黑" w:hint="eastAsia"/>
        </w:rPr>
        <w:t>int</w:t>
      </w:r>
      <w:proofErr w:type="spellEnd"/>
      <w:r w:rsidR="00AD4AB9">
        <w:rPr>
          <w:rFonts w:ascii="微软雅黑" w:eastAsia="微软雅黑" w:hAnsi="微软雅黑" w:hint="eastAsia"/>
        </w:rPr>
        <w:t>类型的常量“1”。然后将这个常量赋值到</w:t>
      </w:r>
      <w:proofErr w:type="spellStart"/>
      <w:r w:rsidR="00AD4AB9">
        <w:rPr>
          <w:rFonts w:ascii="微软雅黑" w:eastAsia="微软雅黑" w:hAnsi="微软雅黑" w:hint="eastAsia"/>
        </w:rPr>
        <w:t>int</w:t>
      </w:r>
      <w:proofErr w:type="spellEnd"/>
      <w:r w:rsidR="00AD4AB9">
        <w:rPr>
          <w:rFonts w:ascii="微软雅黑" w:eastAsia="微软雅黑" w:hAnsi="微软雅黑" w:hint="eastAsia"/>
        </w:rPr>
        <w:t>类型的变量“a”中。这种类型转换是强制的。为什么叫做强制的？这是因为系统强制将1.1变成1，导致精度的损失，而C++在设计之初就想尽量避免精度损失等问题。</w:t>
      </w:r>
      <w:r w:rsidR="0019523B">
        <w:rPr>
          <w:rFonts w:ascii="微软雅黑" w:eastAsia="微软雅黑" w:hAnsi="微软雅黑" w:hint="eastAsia"/>
        </w:rPr>
        <w:t>同时这种转换还是“隐式的”，因为它在转换之前没有什么明文的告知，编译器也不会进行太多的检查。所以这中转换就叫做“隐式强制类型转换”。</w:t>
      </w:r>
    </w:p>
    <w:p w14:paraId="7E7EBDDD" w14:textId="517A34C3" w:rsidR="0019523B" w:rsidRDefault="0019523B" w:rsidP="0019523B">
      <w:pPr>
        <w:pStyle w:val="a9"/>
        <w:ind w:left="360" w:firstLineChars="204" w:firstLine="490"/>
        <w:rPr>
          <w:rFonts w:ascii="微软雅黑" w:eastAsia="微软雅黑" w:hAnsi="微软雅黑"/>
        </w:rPr>
      </w:pPr>
      <w:r>
        <w:rPr>
          <w:rFonts w:ascii="微软雅黑" w:eastAsia="微软雅黑" w:hAnsi="微软雅黑" w:hint="eastAsia"/>
        </w:rPr>
        <w:t>既然有隐式的，就一定会有“显式”的。所谓显示类型转换，就是在你转换之前，显式地告知要转换成为的类型。例如有这样的代码：</w:t>
      </w:r>
    </w:p>
    <w:p w14:paraId="5846ED50" w14:textId="77777777" w:rsidR="0019523B" w:rsidRDefault="0019523B" w:rsidP="0019523B">
      <w:pPr>
        <w:pStyle w:val="a9"/>
        <w:ind w:left="360" w:firstLineChars="204" w:firstLine="490"/>
        <w:rPr>
          <w:rFonts w:ascii="微软雅黑" w:eastAsia="微软雅黑" w:hAnsi="微软雅黑"/>
        </w:rPr>
      </w:pPr>
    </w:p>
    <w:p w14:paraId="2835BAD5" w14:textId="18ADC289" w:rsidR="0019523B" w:rsidRDefault="0019523B" w:rsidP="0019523B">
      <w:pPr>
        <w:pStyle w:val="a9"/>
        <w:ind w:left="360" w:firstLineChars="204" w:firstLine="49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7FBA8BA0" wp14:editId="6E7401F3">
                <wp:simplePos x="0" y="0"/>
                <wp:positionH relativeFrom="column">
                  <wp:posOffset>800100</wp:posOffset>
                </wp:positionH>
                <wp:positionV relativeFrom="paragraph">
                  <wp:posOffset>0</wp:posOffset>
                </wp:positionV>
                <wp:extent cx="3886200" cy="1143000"/>
                <wp:effectExtent l="0" t="0" r="25400" b="25400"/>
                <wp:wrapNone/>
                <wp:docPr id="2" name="文本框 2"/>
                <wp:cNvGraphicFramePr/>
                <a:graphic xmlns:a="http://schemas.openxmlformats.org/drawingml/2006/main">
                  <a:graphicData uri="http://schemas.microsoft.com/office/word/2010/wordprocessingShape">
                    <wps:wsp>
                      <wps:cNvSpPr txBox="1"/>
                      <wps:spPr>
                        <a:xfrm>
                          <a:off x="0" y="0"/>
                          <a:ext cx="3886200" cy="11430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1C970" w14:textId="01CAAA91" w:rsidR="009C62DF" w:rsidRDefault="009C62DF">
                            <w:r>
                              <w:rPr>
                                <w:rFonts w:hint="eastAsia"/>
                              </w:rPr>
                              <w:t>程序</w:t>
                            </w:r>
                            <w:r>
                              <w:rPr>
                                <w:rFonts w:hint="eastAsia"/>
                              </w:rPr>
                              <w:t xml:space="preserve"> 2-5: </w:t>
                            </w:r>
                            <w:r>
                              <w:rPr>
                                <w:rFonts w:hint="eastAsia"/>
                              </w:rPr>
                              <w:t>强制类型转换</w:t>
                            </w:r>
                          </w:p>
                          <w:p w14:paraId="0C3D8C2A" w14:textId="2BB7EA35" w:rsidR="009C62DF" w:rsidRDefault="009C62DF">
                            <w:r>
                              <w:rPr>
                                <w:rFonts w:hint="eastAsia"/>
                              </w:rPr>
                              <w:t>00</w:t>
                            </w:r>
                            <w:r>
                              <w:rPr>
                                <w:rFonts w:hint="eastAsia"/>
                              </w:rPr>
                              <w:tab/>
                              <w:t>float a = 1.2;</w:t>
                            </w:r>
                          </w:p>
                          <w:p w14:paraId="74F87FF3" w14:textId="7B326D1E" w:rsidR="009C62DF" w:rsidRDefault="009C62DF">
                            <w:r>
                              <w:rPr>
                                <w:rFonts w:hint="eastAsia"/>
                              </w:rPr>
                              <w:t>01</w:t>
                            </w:r>
                            <w:r>
                              <w:rPr>
                                <w:rFonts w:hint="eastAsia"/>
                              </w:rPr>
                              <w:tab/>
                              <w:t>float b = 2.4;</w:t>
                            </w:r>
                          </w:p>
                          <w:p w14:paraId="17EA1B5D" w14:textId="0FB42271" w:rsidR="009C62DF" w:rsidRDefault="009C62DF">
                            <w:r>
                              <w:rPr>
                                <w:rFonts w:hint="eastAsia"/>
                              </w:rPr>
                              <w:t>02</w:t>
                            </w:r>
                            <w:r>
                              <w:rPr>
                                <w:rFonts w:hint="eastAsia"/>
                              </w:rPr>
                              <w:tab/>
                              <w:t>float c = a + (</w:t>
                            </w:r>
                            <w:proofErr w:type="spellStart"/>
                            <w:proofErr w:type="gramStart"/>
                            <w:r>
                              <w:rPr>
                                <w:rFonts w:hint="eastAsia"/>
                              </w:rPr>
                              <w:t>int</w:t>
                            </w:r>
                            <w:proofErr w:type="spellEnd"/>
                            <w:r>
                              <w:rPr>
                                <w:rFonts w:hint="eastAsia"/>
                              </w:rPr>
                              <w:t>)b</w:t>
                            </w:r>
                            <w:proofErr w:type="gramEnd"/>
                          </w:p>
                          <w:p w14:paraId="74D19B0A" w14:textId="6FB35D40" w:rsidR="009C62DF" w:rsidRDefault="009C62DF">
                            <w:proofErr w:type="gramStart"/>
                            <w:r>
                              <w:rPr>
                                <w:rFonts w:hint="eastAsia"/>
                              </w:rPr>
                              <w:t>03</w:t>
                            </w:r>
                            <w:r>
                              <w:rPr>
                                <w:rFonts w:hint="eastAsia"/>
                              </w:rPr>
                              <w:tab/>
                            </w:r>
                            <w:proofErr w:type="spellStart"/>
                            <w:r>
                              <w:rPr>
                                <w:rFonts w:hint="eastAsia"/>
                              </w:rPr>
                              <w:t>cout</w:t>
                            </w:r>
                            <w:proofErr w:type="spellEnd"/>
                            <w:r>
                              <w:rPr>
                                <w:rFonts w:hint="eastAsia"/>
                              </w:rPr>
                              <w:t xml:space="preserve"> &lt;&lt;c&lt;&lt;</w:t>
                            </w:r>
                            <w:proofErr w:type="spellStart"/>
                            <w:r>
                              <w:rPr>
                                <w:rFonts w:hint="eastAsia"/>
                              </w:rPr>
                              <w:t>endl</w:t>
                            </w:r>
                            <w:proofErr w:type="spellEnd"/>
                            <w:r>
                              <w:rPr>
                                <w:rFonts w:hint="eastAsia"/>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63pt;margin-top:0;width:306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" filled="f" strokecolor="black [3213]">
                <v:textbox>
                  <w:txbxContent>
                    <w:p w14:paraId="33B1C970" w14:textId="01CAAA91" w:rsidR="009C62DF" w:rsidRDefault="009C62DF">
                      <w:r>
                        <w:rPr>
                          <w:rFonts w:hint="eastAsia"/>
                        </w:rPr>
                        <w:t>程序</w:t>
                      </w:r>
                      <w:r>
                        <w:rPr>
                          <w:rFonts w:hint="eastAsia"/>
                        </w:rPr>
                        <w:t xml:space="preserve"> 2-5: </w:t>
                      </w:r>
                      <w:r>
                        <w:rPr>
                          <w:rFonts w:hint="eastAsia"/>
                        </w:rPr>
                        <w:t>强制类型转换</w:t>
                      </w:r>
                    </w:p>
                    <w:p w14:paraId="0C3D8C2A" w14:textId="2BB7EA35" w:rsidR="009C62DF" w:rsidRDefault="009C62DF">
                      <w:r>
                        <w:rPr>
                          <w:rFonts w:hint="eastAsia"/>
                        </w:rPr>
                        <w:t>00</w:t>
                      </w:r>
                      <w:r>
                        <w:rPr>
                          <w:rFonts w:hint="eastAsia"/>
                        </w:rPr>
                        <w:tab/>
                        <w:t>float a = 1.2;</w:t>
                      </w:r>
                    </w:p>
                    <w:p w14:paraId="74F87FF3" w14:textId="7B326D1E" w:rsidR="009C62DF" w:rsidRDefault="009C62DF">
                      <w:r>
                        <w:rPr>
                          <w:rFonts w:hint="eastAsia"/>
                        </w:rPr>
                        <w:t>01</w:t>
                      </w:r>
                      <w:r>
                        <w:rPr>
                          <w:rFonts w:hint="eastAsia"/>
                        </w:rPr>
                        <w:tab/>
                        <w:t>float b = 2.4;</w:t>
                      </w:r>
                    </w:p>
                    <w:p w14:paraId="17EA1B5D" w14:textId="0FB42271" w:rsidR="009C62DF" w:rsidRDefault="009C62DF">
                      <w:r>
                        <w:rPr>
                          <w:rFonts w:hint="eastAsia"/>
                        </w:rPr>
                        <w:t>02</w:t>
                      </w:r>
                      <w:r>
                        <w:rPr>
                          <w:rFonts w:hint="eastAsia"/>
                        </w:rPr>
                        <w:tab/>
                        <w:t>float c = a + (</w:t>
                      </w:r>
                      <w:proofErr w:type="spellStart"/>
                      <w:proofErr w:type="gramStart"/>
                      <w:r>
                        <w:rPr>
                          <w:rFonts w:hint="eastAsia"/>
                        </w:rPr>
                        <w:t>int</w:t>
                      </w:r>
                      <w:proofErr w:type="spellEnd"/>
                      <w:r>
                        <w:rPr>
                          <w:rFonts w:hint="eastAsia"/>
                        </w:rPr>
                        <w:t>)b</w:t>
                      </w:r>
                      <w:proofErr w:type="gramEnd"/>
                    </w:p>
                    <w:p w14:paraId="74D19B0A" w14:textId="6FB35D40" w:rsidR="009C62DF" w:rsidRDefault="009C62DF">
                      <w:proofErr w:type="gramStart"/>
                      <w:r>
                        <w:rPr>
                          <w:rFonts w:hint="eastAsia"/>
                        </w:rPr>
                        <w:t>03</w:t>
                      </w:r>
                      <w:r>
                        <w:rPr>
                          <w:rFonts w:hint="eastAsia"/>
                        </w:rPr>
                        <w:tab/>
                      </w:r>
                      <w:proofErr w:type="spellStart"/>
                      <w:r>
                        <w:rPr>
                          <w:rFonts w:hint="eastAsia"/>
                        </w:rPr>
                        <w:t>cout</w:t>
                      </w:r>
                      <w:proofErr w:type="spellEnd"/>
                      <w:r>
                        <w:rPr>
                          <w:rFonts w:hint="eastAsia"/>
                        </w:rPr>
                        <w:t xml:space="preserve"> &lt;&lt;c&lt;&lt;</w:t>
                      </w:r>
                      <w:proofErr w:type="spellStart"/>
                      <w:r>
                        <w:rPr>
                          <w:rFonts w:hint="eastAsia"/>
                        </w:rPr>
                        <w:t>endl</w:t>
                      </w:r>
                      <w:proofErr w:type="spellEnd"/>
                      <w:r>
                        <w:rPr>
                          <w:rFonts w:hint="eastAsia"/>
                        </w:rPr>
                        <w:t>;</w:t>
                      </w:r>
                      <w:proofErr w:type="gramEnd"/>
                    </w:p>
                  </w:txbxContent>
                </v:textbox>
              </v:shape>
            </w:pict>
          </mc:Fallback>
        </mc:AlternateContent>
      </w:r>
    </w:p>
    <w:p w14:paraId="304D3BF2" w14:textId="77777777" w:rsidR="0019523B" w:rsidRDefault="0019523B" w:rsidP="0019523B">
      <w:pPr>
        <w:pStyle w:val="a9"/>
        <w:ind w:left="360" w:firstLineChars="204" w:firstLine="490"/>
        <w:rPr>
          <w:rFonts w:ascii="微软雅黑" w:eastAsia="微软雅黑" w:hAnsi="微软雅黑"/>
        </w:rPr>
      </w:pPr>
    </w:p>
    <w:p w14:paraId="1E018018" w14:textId="29DFC9B2" w:rsidR="0019523B" w:rsidRDefault="0019523B" w:rsidP="0019523B">
      <w:pPr>
        <w:pStyle w:val="a9"/>
        <w:ind w:left="360" w:firstLineChars="204" w:firstLine="490"/>
        <w:rPr>
          <w:rFonts w:ascii="微软雅黑" w:eastAsia="微软雅黑" w:hAnsi="微软雅黑"/>
        </w:rPr>
      </w:pPr>
    </w:p>
    <w:p w14:paraId="047AB149" w14:textId="2A4D3007" w:rsidR="000D68E4" w:rsidRPr="008D7534" w:rsidRDefault="000D68E4" w:rsidP="008D7534">
      <w:pPr>
        <w:pStyle w:val="a9"/>
        <w:ind w:left="360" w:firstLineChars="204" w:firstLine="490"/>
        <w:rPr>
          <w:rFonts w:ascii="微软雅黑" w:eastAsia="微软雅黑" w:hAnsi="微软雅黑"/>
        </w:rPr>
      </w:pPr>
      <w:r>
        <w:rPr>
          <w:rFonts w:ascii="微软雅黑" w:eastAsia="微软雅黑" w:hAnsi="微软雅黑" w:hint="eastAsia"/>
        </w:rPr>
        <w:t>大家可以想象一下，上面的代码输出为3.2。但为什么不是3.6？这是因为在运算时，b的值先从2.4变成了2，然后加上a=1.2，最后就变成了3.2了。</w:t>
      </w:r>
    </w:p>
    <w:p w14:paraId="0AF7C9A0" w14:textId="34345ABF" w:rsidR="000D68E4" w:rsidRDefault="000D68E4" w:rsidP="00DA7FD6">
      <w:pPr>
        <w:pStyle w:val="a9"/>
        <w:ind w:left="360" w:firstLineChars="204" w:firstLine="490"/>
        <w:rPr>
          <w:rFonts w:ascii="微软雅黑" w:eastAsia="微软雅黑" w:hAnsi="微软雅黑"/>
        </w:rPr>
      </w:pPr>
      <w:r>
        <w:rPr>
          <w:rFonts w:ascii="微软雅黑" w:eastAsia="微软雅黑" w:hAnsi="微软雅黑" w:hint="eastAsia"/>
        </w:rPr>
        <w:t>既然类型转换有强制的，那也就有非强制的。</w:t>
      </w:r>
      <w:r w:rsidR="00B6605F">
        <w:rPr>
          <w:rFonts w:ascii="微软雅黑" w:eastAsia="微软雅黑" w:hAnsi="微软雅黑" w:hint="eastAsia"/>
        </w:rPr>
        <w:t>非强制的类型转换叫做“隐式</w:t>
      </w:r>
      <w:r w:rsidR="008C6B0E">
        <w:rPr>
          <w:rFonts w:ascii="微软雅黑" w:eastAsia="微软雅黑" w:hAnsi="微软雅黑" w:hint="eastAsia"/>
        </w:rPr>
        <w:t>类型转换”</w:t>
      </w:r>
      <w:r w:rsidR="008D7534">
        <w:rPr>
          <w:rFonts w:ascii="微软雅黑" w:eastAsia="微软雅黑" w:hAnsi="微软雅黑" w:hint="eastAsia"/>
        </w:rPr>
        <w:t>。大家看上面的代码的第02行。其中有一个a+(</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)b的地方。显然，(</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)b的类型应该是</w:t>
      </w:r>
      <w:proofErr w:type="spellStart"/>
      <w:r w:rsidR="008D7534">
        <w:rPr>
          <w:rFonts w:ascii="微软雅黑" w:eastAsia="微软雅黑" w:hAnsi="微软雅黑" w:hint="eastAsia"/>
        </w:rPr>
        <w:t>int</w:t>
      </w:r>
      <w:proofErr w:type="spellEnd"/>
      <w:r w:rsidR="008D7534">
        <w:rPr>
          <w:rFonts w:ascii="微软雅黑" w:eastAsia="微软雅黑" w:hAnsi="微软雅黑" w:hint="eastAsia"/>
        </w:rPr>
        <w:t>类型。而a的类型是float类型，那么这两个类型的数据相加，会发生什么情况？</w:t>
      </w:r>
      <w:r w:rsidR="00883058">
        <w:rPr>
          <w:rFonts w:ascii="微软雅黑" w:eastAsia="微软雅黑" w:hAnsi="微软雅黑" w:hint="eastAsia"/>
        </w:rPr>
        <w:t>如果发生了自动的转换，则应该将a转换成</w:t>
      </w:r>
      <w:proofErr w:type="spellStart"/>
      <w:r w:rsidR="00883058">
        <w:rPr>
          <w:rFonts w:ascii="微软雅黑" w:eastAsia="微软雅黑" w:hAnsi="微软雅黑" w:hint="eastAsia"/>
        </w:rPr>
        <w:t>int</w:t>
      </w:r>
      <w:proofErr w:type="spellEnd"/>
      <w:r w:rsidR="00883058">
        <w:rPr>
          <w:rFonts w:ascii="微软雅黑" w:eastAsia="微软雅黑" w:hAnsi="微软雅黑" w:hint="eastAsia"/>
        </w:rPr>
        <w:t>类型？还是要将</w:t>
      </w:r>
      <w:r w:rsidR="00DA7FD6">
        <w:rPr>
          <w:rFonts w:ascii="微软雅黑" w:eastAsia="微软雅黑" w:hAnsi="微软雅黑" w:hint="eastAsia"/>
        </w:rPr>
        <w:t>(</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)b转换成float类型？</w:t>
      </w:r>
      <w:r w:rsidR="00883058" w:rsidRPr="00DA7FD6">
        <w:rPr>
          <w:rFonts w:ascii="微软雅黑" w:eastAsia="微软雅黑" w:hAnsi="微软雅黑" w:hint="eastAsia"/>
        </w:rPr>
        <w:t>我们前面说到过，C++是在设计之初就考虑到尽量避免数据精度的损失。</w:t>
      </w:r>
      <w:r w:rsidR="00DA7FD6">
        <w:rPr>
          <w:rFonts w:ascii="微软雅黑" w:eastAsia="微软雅黑" w:hAnsi="微软雅黑" w:hint="eastAsia"/>
        </w:rPr>
        <w:t>如果说将a转换成</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，则运算很有可能会将小数部分丢弃，造成精度损失。所以应该是将(</w:t>
      </w:r>
      <w:proofErr w:type="spellStart"/>
      <w:r w:rsidR="00DA7FD6">
        <w:rPr>
          <w:rFonts w:ascii="微软雅黑" w:eastAsia="微软雅黑" w:hAnsi="微软雅黑" w:hint="eastAsia"/>
        </w:rPr>
        <w:t>int</w:t>
      </w:r>
      <w:proofErr w:type="spellEnd"/>
      <w:r w:rsidR="00DA7FD6">
        <w:rPr>
          <w:rFonts w:ascii="微软雅黑" w:eastAsia="微软雅黑" w:hAnsi="微软雅黑" w:hint="eastAsia"/>
        </w:rPr>
        <w:t>)b转换成float再与a相加。</w:t>
      </w:r>
      <w:r w:rsidR="00B6605F">
        <w:rPr>
          <w:rFonts w:ascii="微软雅黑" w:eastAsia="微软雅黑" w:hAnsi="微软雅黑" w:hint="eastAsia"/>
        </w:rPr>
        <w:t>这种转换叫做隐式</w:t>
      </w:r>
      <w:r w:rsidR="00AB022C">
        <w:rPr>
          <w:rFonts w:ascii="微软雅黑" w:eastAsia="微软雅黑" w:hAnsi="微软雅黑" w:hint="eastAsia"/>
        </w:rPr>
        <w:t>类型转换。</w:t>
      </w:r>
      <w:r w:rsidR="00E33E8A">
        <w:rPr>
          <w:rFonts w:ascii="微软雅黑" w:eastAsia="微软雅黑" w:hAnsi="微软雅黑" w:hint="eastAsia"/>
        </w:rPr>
        <w:t>何种转换时自动发生的，而且这种自动发生的转换也一定是隐式的，因为显示的转换只能由程序员主动发起。</w:t>
      </w:r>
    </w:p>
    <w:p w14:paraId="4E6DA82C" w14:textId="428D82D2" w:rsidR="00695AB6" w:rsidRDefault="00695AB6" w:rsidP="00DA7FD6">
      <w:pPr>
        <w:pStyle w:val="a9"/>
        <w:ind w:left="360" w:firstLineChars="204" w:firstLine="490"/>
        <w:rPr>
          <w:rFonts w:ascii="微软雅黑" w:eastAsia="微软雅黑" w:hAnsi="微软雅黑"/>
        </w:rPr>
      </w:pPr>
      <w:r>
        <w:rPr>
          <w:rFonts w:ascii="微软雅黑" w:eastAsia="微软雅黑" w:hAnsi="微软雅黑" w:hint="eastAsia"/>
        </w:rPr>
        <w:t>从</w:t>
      </w:r>
      <w:proofErr w:type="spellStart"/>
      <w:r>
        <w:rPr>
          <w:rFonts w:ascii="微软雅黑" w:eastAsia="微软雅黑" w:hAnsi="微软雅黑" w:hint="eastAsia"/>
        </w:rPr>
        <w:t>int</w:t>
      </w:r>
      <w:proofErr w:type="spellEnd"/>
      <w:r>
        <w:rPr>
          <w:rFonts w:ascii="微软雅黑" w:eastAsia="微软雅黑" w:hAnsi="微软雅黑" w:hint="eastAsia"/>
        </w:rPr>
        <w:t>到float，保证精度不损失，其实是有一套转换规则的：“低类型”的操作数向“高类型”的操作数转换。</w:t>
      </w:r>
      <w:r w:rsidR="00B61133">
        <w:rPr>
          <w:rFonts w:ascii="微软雅黑" w:eastAsia="微软雅黑" w:hAnsi="微软雅黑" w:hint="eastAsia"/>
        </w:rPr>
        <w:t>具体规则如下：</w:t>
      </w:r>
    </w:p>
    <w:p w14:paraId="49E08CE1" w14:textId="0F2E37B4" w:rsidR="00B61133" w:rsidRDefault="00B61133" w:rsidP="00DA7FD6">
      <w:pPr>
        <w:pStyle w:val="a9"/>
        <w:ind w:left="360" w:firstLineChars="204" w:firstLine="490"/>
        <w:rPr>
          <w:rFonts w:ascii="微软雅黑" w:eastAsia="微软雅黑" w:hAnsi="微软雅黑"/>
        </w:rPr>
      </w:pPr>
      <w:proofErr w:type="spellStart"/>
      <w:proofErr w:type="gramStart"/>
      <w:r>
        <w:rPr>
          <w:rFonts w:ascii="微软雅黑" w:eastAsia="微软雅黑" w:hAnsi="微软雅黑" w:hint="eastAsia"/>
        </w:rPr>
        <w:t>int</w:t>
      </w:r>
      <w:proofErr w:type="spellEnd"/>
      <w:proofErr w:type="gramEnd"/>
      <w:r w:rsidRPr="00B61133">
        <w:rPr>
          <w:rFonts w:ascii="微软雅黑" w:eastAsia="微软雅黑" w:hAnsi="微软雅黑"/>
        </w:rPr>
        <w:sym w:font="Wingdings" w:char="F0E0"/>
      </w:r>
      <w:r>
        <w:rPr>
          <w:rFonts w:ascii="微软雅黑" w:eastAsia="微软雅黑" w:hAnsi="微软雅黑" w:hint="eastAsia"/>
        </w:rPr>
        <w:t xml:space="preserve">unsigned </w:t>
      </w:r>
      <w:proofErr w:type="spellStart"/>
      <w:r>
        <w:rPr>
          <w:rFonts w:ascii="微软雅黑" w:eastAsia="微软雅黑" w:hAnsi="微软雅黑" w:hint="eastAsia"/>
        </w:rPr>
        <w:t>int</w:t>
      </w:r>
      <w:proofErr w:type="spellEnd"/>
      <w:r w:rsidRPr="00B61133">
        <w:rPr>
          <w:rFonts w:ascii="微软雅黑" w:eastAsia="微软雅黑" w:hAnsi="微软雅黑"/>
        </w:rPr>
        <w:sym w:font="Wingdings" w:char="F0E0"/>
      </w:r>
      <w:r>
        <w:rPr>
          <w:rFonts w:ascii="微软雅黑" w:eastAsia="微软雅黑" w:hAnsi="微软雅黑" w:hint="eastAsia"/>
        </w:rPr>
        <w:t>long</w:t>
      </w:r>
      <w:r w:rsidRPr="00B61133">
        <w:rPr>
          <w:rFonts w:ascii="微软雅黑" w:eastAsia="微软雅黑" w:hAnsi="微软雅黑"/>
        </w:rPr>
        <w:sym w:font="Wingdings" w:char="F0E0"/>
      </w:r>
      <w:r>
        <w:rPr>
          <w:rFonts w:ascii="微软雅黑" w:eastAsia="微软雅黑" w:hAnsi="微软雅黑" w:hint="eastAsia"/>
        </w:rPr>
        <w:t>unsigned long</w:t>
      </w:r>
      <w:r w:rsidRPr="00B61133">
        <w:rPr>
          <w:rFonts w:ascii="微软雅黑" w:eastAsia="微软雅黑" w:hAnsi="微软雅黑"/>
        </w:rPr>
        <w:sym w:font="Wingdings" w:char="F0E0"/>
      </w:r>
      <w:r>
        <w:rPr>
          <w:rFonts w:ascii="微软雅黑" w:eastAsia="微软雅黑" w:hAnsi="微软雅黑" w:hint="eastAsia"/>
        </w:rPr>
        <w:t>float</w:t>
      </w:r>
      <w:r w:rsidRPr="00B61133">
        <w:rPr>
          <w:rFonts w:ascii="微软雅黑" w:eastAsia="微软雅黑" w:hAnsi="微软雅黑"/>
        </w:rPr>
        <w:sym w:font="Wingdings" w:char="F0E0"/>
      </w:r>
      <w:r>
        <w:rPr>
          <w:rFonts w:ascii="微软雅黑" w:eastAsia="微软雅黑" w:hAnsi="微软雅黑" w:hint="eastAsia"/>
        </w:rPr>
        <w:t>double</w:t>
      </w:r>
    </w:p>
    <w:p w14:paraId="7B1BAE4F" w14:textId="39938B2A" w:rsidR="00B61133" w:rsidRPr="00DA7FD6" w:rsidRDefault="00B61133" w:rsidP="00DA7FD6">
      <w:pPr>
        <w:pStyle w:val="a9"/>
        <w:ind w:left="360" w:firstLineChars="204" w:firstLine="490"/>
        <w:rPr>
          <w:rFonts w:ascii="微软雅黑" w:eastAsia="微软雅黑" w:hAnsi="微软雅黑"/>
        </w:rPr>
      </w:pPr>
      <w:r>
        <w:rPr>
          <w:rFonts w:ascii="微软雅黑" w:eastAsia="微软雅黑" w:hAnsi="微软雅黑" w:hint="eastAsia"/>
        </w:rPr>
        <w:t>规则似乎很麻烦，但只要记住“隐式类型转换要尽量保证不丢失精度”！</w:t>
      </w:r>
    </w:p>
    <w:p w14:paraId="715F425E" w14:textId="77777777" w:rsidR="0038688B" w:rsidRDefault="0038688B" w:rsidP="0050704F">
      <w:pPr>
        <w:pStyle w:val="a9"/>
        <w:ind w:left="360" w:firstLineChars="204" w:firstLine="490"/>
        <w:rPr>
          <w:rFonts w:ascii="微软雅黑" w:eastAsia="微软雅黑" w:hAnsi="微软雅黑"/>
        </w:rPr>
      </w:pPr>
    </w:p>
    <w:p w14:paraId="6E777D1A" w14:textId="79074B46" w:rsidR="003E393F" w:rsidRDefault="003E393F" w:rsidP="00FB2D28">
      <w:pPr>
        <w:pStyle w:val="a9"/>
        <w:numPr>
          <w:ilvl w:val="0"/>
          <w:numId w:val="2"/>
        </w:numPr>
        <w:ind w:firstLineChars="0"/>
        <w:rPr>
          <w:rFonts w:ascii="微软雅黑" w:eastAsia="微软雅黑" w:hAnsi="微软雅黑" w:hint="eastAsia"/>
        </w:rPr>
      </w:pPr>
      <w:r>
        <w:rPr>
          <w:rFonts w:ascii="微软雅黑" w:eastAsia="微软雅黑" w:hAnsi="微软雅黑" w:hint="eastAsia"/>
        </w:rPr>
        <w:t>语句</w:t>
      </w:r>
    </w:p>
    <w:p w14:paraId="0C30C781" w14:textId="46624A59" w:rsidR="00993D43" w:rsidRDefault="003E393F" w:rsidP="00993D43">
      <w:pPr>
        <w:pStyle w:val="a9"/>
        <w:ind w:left="360" w:firstLineChars="204" w:firstLine="490"/>
        <w:rPr>
          <w:rFonts w:ascii="微软雅黑" w:eastAsia="微软雅黑" w:hAnsi="微软雅黑" w:hint="eastAsia"/>
        </w:rPr>
      </w:pPr>
      <w:r>
        <w:rPr>
          <w:rFonts w:ascii="微软雅黑" w:eastAsia="微软雅黑" w:hAnsi="微软雅黑" w:hint="eastAsia"/>
        </w:rPr>
        <w:t>语句是构成程序的基本单元。</w:t>
      </w:r>
      <w:r w:rsidR="00E57FCA">
        <w:rPr>
          <w:rFonts w:ascii="微软雅黑" w:eastAsia="微软雅黑" w:hAnsi="微软雅黑" w:hint="eastAsia"/>
        </w:rPr>
        <w:t>通常，</w:t>
      </w:r>
      <w:r w:rsidR="00994C5A">
        <w:rPr>
          <w:rFonts w:ascii="微软雅黑" w:eastAsia="微软雅黑" w:hAnsi="微软雅黑" w:hint="eastAsia"/>
        </w:rPr>
        <w:t>一个简单的语句表示一种单一的操作。复杂的操作则由一系列语句组成，包括复合语句、选择语句、循环语句等等。</w:t>
      </w:r>
      <w:r w:rsidR="004D2C59">
        <w:rPr>
          <w:rFonts w:ascii="微软雅黑" w:eastAsia="微软雅黑" w:hAnsi="微软雅黑" w:hint="eastAsia"/>
        </w:rPr>
        <w:t>在C++</w:t>
      </w:r>
      <w:r w:rsidR="00692845">
        <w:rPr>
          <w:rFonts w:ascii="微软雅黑" w:eastAsia="微软雅黑" w:hAnsi="微软雅黑" w:hint="eastAsia"/>
        </w:rPr>
        <w:t>中，语句以分号作为结束标志。</w:t>
      </w:r>
      <w:r w:rsidR="000A5513">
        <w:rPr>
          <w:rFonts w:ascii="微软雅黑" w:eastAsia="微软雅黑" w:hAnsi="微软雅黑" w:hint="eastAsia"/>
        </w:rPr>
        <w:t>程序在书写时，通常每行为一条语句。当语句过长时，可以通过一些方法拆分成多行。多个简单的短语句也可以写在同一行以节省空间。</w:t>
      </w:r>
    </w:p>
    <w:p w14:paraId="43CB11CC" w14:textId="40243BF8" w:rsidR="00993D43" w:rsidRPr="009B5A90" w:rsidRDefault="00993D43" w:rsidP="009C62DF">
      <w:pPr>
        <w:pStyle w:val="a9"/>
        <w:numPr>
          <w:ilvl w:val="0"/>
          <w:numId w:val="5"/>
        </w:numPr>
        <w:ind w:firstLineChars="0"/>
        <w:rPr>
          <w:rFonts w:ascii="微软雅黑" w:eastAsia="微软雅黑" w:hAnsi="微软雅黑" w:hint="eastAsia"/>
        </w:rPr>
      </w:pPr>
      <w:r>
        <w:rPr>
          <w:rFonts w:ascii="微软雅黑" w:eastAsia="微软雅黑" w:hAnsi="微软雅黑" w:hint="eastAsia"/>
        </w:rPr>
        <w:t>结构控制</w:t>
      </w:r>
      <w:bookmarkStart w:id="0" w:name="_GoBack"/>
      <w:bookmarkEnd w:id="0"/>
    </w:p>
    <w:p w14:paraId="741FF133" w14:textId="20480B86" w:rsidR="008935FE" w:rsidRDefault="00DD2342" w:rsidP="00FB2D28">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4DB5B4A8" w14:textId="0C652D13" w:rsidR="00495FC9" w:rsidRDefault="00495FC9" w:rsidP="00495FC9">
      <w:pPr>
        <w:ind w:leftChars="177" w:left="425"/>
        <w:rPr>
          <w:rFonts w:ascii="微软雅黑" w:eastAsia="微软雅黑" w:hAnsi="微软雅黑"/>
        </w:rPr>
      </w:pPr>
      <w:r>
        <w:rPr>
          <w:rFonts w:ascii="微软雅黑" w:eastAsia="微软雅黑" w:hAnsi="微软雅黑" w:hint="eastAsia"/>
        </w:rPr>
        <w:t>习题1.查阅资料解释什么是目标文件？目标文件是什么工具产生的？内部应该有哪些内容？</w:t>
      </w:r>
    </w:p>
    <w:p w14:paraId="59EDCEE1" w14:textId="21066DE8" w:rsidR="00031622" w:rsidRDefault="00495FC9" w:rsidP="00031622">
      <w:pPr>
        <w:ind w:leftChars="177" w:left="425"/>
        <w:rPr>
          <w:rFonts w:ascii="微软雅黑" w:eastAsia="微软雅黑" w:hAnsi="微软雅黑"/>
        </w:rPr>
      </w:pPr>
      <w:r>
        <w:rPr>
          <w:rFonts w:ascii="微软雅黑" w:eastAsia="微软雅黑" w:hAnsi="微软雅黑" w:hint="eastAsia"/>
        </w:rPr>
        <w:t>习题2.</w:t>
      </w:r>
      <w:r w:rsidR="00F55C5C">
        <w:rPr>
          <w:rFonts w:ascii="微软雅黑" w:eastAsia="微软雅黑" w:hAnsi="微软雅黑" w:hint="eastAsia"/>
        </w:rPr>
        <w:t>什么是#include</w:t>
      </w:r>
      <w:r w:rsidR="00DF0163">
        <w:rPr>
          <w:rFonts w:ascii="微软雅黑" w:eastAsia="微软雅黑" w:hAnsi="微软雅黑" w:hint="eastAsia"/>
        </w:rPr>
        <w:t xml:space="preserve"> &lt;</w:t>
      </w:r>
      <w:proofErr w:type="spellStart"/>
      <w:r w:rsidR="00DF0163">
        <w:rPr>
          <w:rFonts w:ascii="微软雅黑" w:eastAsia="微软雅黑" w:hAnsi="微软雅黑" w:hint="eastAsia"/>
        </w:rPr>
        <w:t>iostream</w:t>
      </w:r>
      <w:proofErr w:type="spellEnd"/>
      <w:r w:rsidR="00DF0163">
        <w:rPr>
          <w:rFonts w:ascii="微软雅黑" w:eastAsia="微软雅黑" w:hAnsi="微软雅黑" w:hint="eastAsia"/>
        </w:rPr>
        <w:t>&gt;</w:t>
      </w:r>
      <w:r w:rsidR="000666D9">
        <w:rPr>
          <w:rFonts w:ascii="微软雅黑" w:eastAsia="微软雅黑" w:hAnsi="微软雅黑" w:hint="eastAsia"/>
        </w:rPr>
        <w:t>？“</w:t>
      </w:r>
      <w:proofErr w:type="spellStart"/>
      <w:r w:rsidR="000666D9">
        <w:rPr>
          <w:rFonts w:ascii="微软雅黑" w:eastAsia="微软雅黑" w:hAnsi="微软雅黑" w:hint="eastAsia"/>
        </w:rPr>
        <w:t>std</w:t>
      </w:r>
      <w:proofErr w:type="spellEnd"/>
      <w:r w:rsidR="000666D9">
        <w:rPr>
          <w:rFonts w:ascii="微软雅黑" w:eastAsia="微软雅黑" w:hAnsi="微软雅黑" w:hint="eastAsia"/>
        </w:rPr>
        <w:t>::”这种形式表示什么？</w:t>
      </w:r>
    </w:p>
    <w:p w14:paraId="737BA8FB" w14:textId="2EF6E3FA" w:rsidR="000D68E4" w:rsidRDefault="000D68E4" w:rsidP="00031622">
      <w:pPr>
        <w:ind w:leftChars="177" w:left="425"/>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6CE40A9B" wp14:editId="65B21EBA">
                <wp:simplePos x="0" y="0"/>
                <wp:positionH relativeFrom="column">
                  <wp:posOffset>228600</wp:posOffset>
                </wp:positionH>
                <wp:positionV relativeFrom="paragraph">
                  <wp:posOffset>800100</wp:posOffset>
                </wp:positionV>
                <wp:extent cx="5029200" cy="889000"/>
                <wp:effectExtent l="0" t="0" r="254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50292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C817B" w14:textId="16B3D2E6" w:rsidR="009C62DF" w:rsidRDefault="009C62DF">
                            <w:proofErr w:type="gramStart"/>
                            <w:r>
                              <w:rPr>
                                <w:rFonts w:hint="eastAsia"/>
                              </w:rPr>
                              <w:t>float</w:t>
                            </w:r>
                            <w:proofErr w:type="gramEnd"/>
                            <w:r>
                              <w:rPr>
                                <w:rFonts w:hint="eastAsia"/>
                              </w:rPr>
                              <w:t xml:space="preserve"> a = 1.2;</w:t>
                            </w:r>
                          </w:p>
                          <w:p w14:paraId="0BAE6FF0" w14:textId="34DEEE81" w:rsidR="009C62DF" w:rsidRDefault="009C62DF">
                            <w:proofErr w:type="gramStart"/>
                            <w:r>
                              <w:rPr>
                                <w:rFonts w:hint="eastAsia"/>
                              </w:rPr>
                              <w:t>float</w:t>
                            </w:r>
                            <w:proofErr w:type="gramEnd"/>
                            <w:r>
                              <w:rPr>
                                <w:rFonts w:hint="eastAsia"/>
                              </w:rPr>
                              <w:t xml:space="preserve"> b = 2.4;</w:t>
                            </w:r>
                          </w:p>
                          <w:p w14:paraId="12CBF0BB" w14:textId="2B14D90A" w:rsidR="009C62DF" w:rsidRDefault="009C62DF">
                            <w:proofErr w:type="gramStart"/>
                            <w:r>
                              <w:rPr>
                                <w:rFonts w:hint="eastAsia"/>
                              </w:rPr>
                              <w:t>float</w:t>
                            </w:r>
                            <w:proofErr w:type="gramEnd"/>
                            <w:r>
                              <w:rPr>
                                <w:rFonts w:hint="eastAsia"/>
                              </w:rPr>
                              <w:t xml:space="preserve"> c = a+(</w:t>
                            </w:r>
                            <w:proofErr w:type="spellStart"/>
                            <w:r>
                              <w:rPr>
                                <w:rFonts w:hint="eastAsia"/>
                              </w:rPr>
                              <w:t>int</w:t>
                            </w:r>
                            <w:proofErr w:type="spellEnd"/>
                            <w:r>
                              <w:rPr>
                                <w:rFonts w:hint="eastAsia"/>
                              </w:rPr>
                              <w:t>)b;</w:t>
                            </w:r>
                          </w:p>
                          <w:p w14:paraId="59D722EE" w14:textId="16312568" w:rsidR="009C62DF" w:rsidRDefault="009C62DF">
                            <w:proofErr w:type="spellStart"/>
                            <w:proofErr w:type="gramStart"/>
                            <w:r>
                              <w:rPr>
                                <w:rFonts w:hint="eastAsia"/>
                              </w:rPr>
                              <w:t>int</w:t>
                            </w:r>
                            <w:proofErr w:type="spellEnd"/>
                            <w:proofErr w:type="gramEnd"/>
                            <w:r>
                              <w:rPr>
                                <w:rFonts w:hint="eastAsia"/>
                              </w:rPr>
                              <w:t xml:space="preserve"> d = a+(</w:t>
                            </w:r>
                            <w:proofErr w:type="spellStart"/>
                            <w:r>
                              <w:rPr>
                                <w:rFonts w:hint="eastAsia"/>
                              </w:rPr>
                              <w:t>int</w:t>
                            </w:r>
                            <w:proofErr w:type="spellEn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30" type="#_x0000_t202" style="position:absolute;left:0;text-align:left;margin-left:18pt;margin-top:63pt;width:396pt;height:7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" filled="f" strokecolor="black [3213]">
                <v:textbox>
                  <w:txbxContent>
                    <w:p w14:paraId="255C817B" w14:textId="16B3D2E6" w:rsidR="009C62DF" w:rsidRDefault="009C62DF">
                      <w:proofErr w:type="gramStart"/>
                      <w:r>
                        <w:rPr>
                          <w:rFonts w:hint="eastAsia"/>
                        </w:rPr>
                        <w:t>float</w:t>
                      </w:r>
                      <w:proofErr w:type="gramEnd"/>
                      <w:r>
                        <w:rPr>
                          <w:rFonts w:hint="eastAsia"/>
                        </w:rPr>
                        <w:t xml:space="preserve"> a = 1.2;</w:t>
                      </w:r>
                    </w:p>
                    <w:p w14:paraId="0BAE6FF0" w14:textId="34DEEE81" w:rsidR="009C62DF" w:rsidRDefault="009C62DF">
                      <w:proofErr w:type="gramStart"/>
                      <w:r>
                        <w:rPr>
                          <w:rFonts w:hint="eastAsia"/>
                        </w:rPr>
                        <w:t>float</w:t>
                      </w:r>
                      <w:proofErr w:type="gramEnd"/>
                      <w:r>
                        <w:rPr>
                          <w:rFonts w:hint="eastAsia"/>
                        </w:rPr>
                        <w:t xml:space="preserve"> b = 2.4;</w:t>
                      </w:r>
                    </w:p>
                    <w:p w14:paraId="12CBF0BB" w14:textId="2B14D90A" w:rsidR="009C62DF" w:rsidRDefault="009C62DF">
                      <w:proofErr w:type="gramStart"/>
                      <w:r>
                        <w:rPr>
                          <w:rFonts w:hint="eastAsia"/>
                        </w:rPr>
                        <w:t>float</w:t>
                      </w:r>
                      <w:proofErr w:type="gramEnd"/>
                      <w:r>
                        <w:rPr>
                          <w:rFonts w:hint="eastAsia"/>
                        </w:rPr>
                        <w:t xml:space="preserve"> c = a+(</w:t>
                      </w:r>
                      <w:proofErr w:type="spellStart"/>
                      <w:r>
                        <w:rPr>
                          <w:rFonts w:hint="eastAsia"/>
                        </w:rPr>
                        <w:t>int</w:t>
                      </w:r>
                      <w:proofErr w:type="spellEnd"/>
                      <w:r>
                        <w:rPr>
                          <w:rFonts w:hint="eastAsia"/>
                        </w:rPr>
                        <w:t>)b;</w:t>
                      </w:r>
                    </w:p>
                    <w:p w14:paraId="59D722EE" w14:textId="16312568" w:rsidR="009C62DF" w:rsidRDefault="009C62DF">
                      <w:proofErr w:type="spellStart"/>
                      <w:proofErr w:type="gramStart"/>
                      <w:r>
                        <w:rPr>
                          <w:rFonts w:hint="eastAsia"/>
                        </w:rPr>
                        <w:t>int</w:t>
                      </w:r>
                      <w:proofErr w:type="spellEnd"/>
                      <w:proofErr w:type="gramEnd"/>
                      <w:r>
                        <w:rPr>
                          <w:rFonts w:hint="eastAsia"/>
                        </w:rPr>
                        <w:t xml:space="preserve"> d = a+(</w:t>
                      </w:r>
                      <w:proofErr w:type="spellStart"/>
                      <w:r>
                        <w:rPr>
                          <w:rFonts w:hint="eastAsia"/>
                        </w:rPr>
                        <w:t>int</w:t>
                      </w:r>
                      <w:proofErr w:type="spellEnd"/>
                      <w:r>
                        <w:rPr>
                          <w:rFonts w:hint="eastAsia"/>
                        </w:rPr>
                        <w:t>)b</w:t>
                      </w:r>
                    </w:p>
                  </w:txbxContent>
                </v:textbox>
                <w10:wrap type="square"/>
              </v:shape>
            </w:pict>
          </mc:Fallback>
        </mc:AlternateContent>
      </w:r>
      <w:r w:rsidR="00003082">
        <w:rPr>
          <w:rFonts w:ascii="微软雅黑" w:eastAsia="微软雅黑" w:hAnsi="微软雅黑" w:hint="eastAsia"/>
        </w:rPr>
        <w:t>习题3</w:t>
      </w:r>
      <w:r>
        <w:rPr>
          <w:rFonts w:ascii="微软雅黑" w:eastAsia="微软雅黑" w:hAnsi="微软雅黑" w:hint="eastAsia"/>
        </w:rPr>
        <w:t>.指出下列代码中都进行了哪些“隐式强制类型转换”，哪些“显示强制类型转换”和“隐式自动类型转换”：</w:t>
      </w:r>
    </w:p>
    <w:p w14:paraId="317609E9" w14:textId="66E309AB" w:rsidR="000D68E4" w:rsidRDefault="000D68E4" w:rsidP="00031622">
      <w:pPr>
        <w:ind w:leftChars="177" w:left="425"/>
        <w:rPr>
          <w:rFonts w:ascii="微软雅黑" w:eastAsia="微软雅黑" w:hAnsi="微软雅黑"/>
        </w:rPr>
      </w:pPr>
    </w:p>
    <w:p w14:paraId="67942740" w14:textId="77777777" w:rsidR="000D68E4" w:rsidRDefault="000D68E4" w:rsidP="00031622">
      <w:pPr>
        <w:ind w:leftChars="177" w:left="425"/>
        <w:rPr>
          <w:rFonts w:ascii="微软雅黑" w:eastAsia="微软雅黑" w:hAnsi="微软雅黑"/>
        </w:rPr>
      </w:pPr>
    </w:p>
    <w:p w14:paraId="39B2A0CF" w14:textId="77777777" w:rsidR="000D68E4" w:rsidRDefault="000D68E4" w:rsidP="00031622">
      <w:pPr>
        <w:ind w:leftChars="177" w:left="425"/>
        <w:rPr>
          <w:rFonts w:ascii="微软雅黑" w:eastAsia="微软雅黑" w:hAnsi="微软雅黑"/>
        </w:rPr>
      </w:pPr>
    </w:p>
    <w:p w14:paraId="14D007E2" w14:textId="77777777" w:rsidR="000D68E4" w:rsidRDefault="000D68E4" w:rsidP="00031622">
      <w:pPr>
        <w:ind w:leftChars="177" w:left="425"/>
        <w:rPr>
          <w:rFonts w:ascii="微软雅黑" w:eastAsia="微软雅黑" w:hAnsi="微软雅黑"/>
        </w:rPr>
      </w:pPr>
    </w:p>
    <w:p w14:paraId="1866EE10" w14:textId="77777777" w:rsidR="000D68E4" w:rsidRDefault="000D68E4" w:rsidP="00031622">
      <w:pPr>
        <w:ind w:leftChars="177" w:left="425"/>
        <w:rPr>
          <w:rFonts w:ascii="微软雅黑" w:eastAsia="微软雅黑" w:hAnsi="微软雅黑"/>
        </w:rPr>
      </w:pPr>
    </w:p>
    <w:p w14:paraId="3FC79B0D" w14:textId="77777777" w:rsidR="000D68E4" w:rsidRDefault="000D68E4" w:rsidP="00031622">
      <w:pPr>
        <w:ind w:leftChars="177" w:left="425"/>
        <w:rPr>
          <w:rFonts w:ascii="微软雅黑" w:eastAsia="微软雅黑" w:hAnsi="微软雅黑"/>
        </w:rPr>
      </w:pPr>
    </w:p>
    <w:p w14:paraId="2D8DA3A2" w14:textId="3B809659" w:rsidR="00003082" w:rsidRDefault="000D68E4" w:rsidP="00031622">
      <w:pPr>
        <w:ind w:leftChars="177" w:left="425"/>
        <w:rPr>
          <w:rFonts w:ascii="微软雅黑" w:eastAsia="微软雅黑" w:hAnsi="微软雅黑"/>
        </w:rPr>
      </w:pPr>
      <w:r>
        <w:rPr>
          <w:rFonts w:ascii="微软雅黑" w:eastAsia="微软雅黑" w:hAnsi="微软雅黑" w:hint="eastAsia"/>
        </w:rPr>
        <w:t>习题4</w:t>
      </w:r>
      <w:r w:rsidR="00003082">
        <w:rPr>
          <w:rFonts w:ascii="微软雅黑" w:eastAsia="微软雅黑" w:hAnsi="微软雅黑" w:hint="eastAsia"/>
        </w:rPr>
        <w:t>.执行下面程序，理解</w:t>
      </w:r>
      <w:proofErr w:type="spellStart"/>
      <w:r w:rsidR="00003082">
        <w:rPr>
          <w:rFonts w:ascii="微软雅黑" w:eastAsia="微软雅黑" w:hAnsi="微软雅黑" w:hint="eastAsia"/>
        </w:rPr>
        <w:t>i</w:t>
      </w:r>
      <w:proofErr w:type="spellEnd"/>
      <w:r w:rsidR="00003082">
        <w:rPr>
          <w:rFonts w:ascii="微软雅黑" w:eastAsia="微软雅黑" w:hAnsi="微软雅黑" w:hint="eastAsia"/>
        </w:rPr>
        <w:t>++与++</w:t>
      </w:r>
      <w:proofErr w:type="spellStart"/>
      <w:r w:rsidR="00003082">
        <w:rPr>
          <w:rFonts w:ascii="微软雅黑" w:eastAsia="微软雅黑" w:hAnsi="微软雅黑" w:hint="eastAsia"/>
        </w:rPr>
        <w:t>i</w:t>
      </w:r>
      <w:proofErr w:type="spellEnd"/>
      <w:r w:rsidR="00003082">
        <w:rPr>
          <w:rFonts w:ascii="微软雅黑" w:eastAsia="微软雅黑" w:hAnsi="微软雅黑" w:hint="eastAsia"/>
        </w:rPr>
        <w:t>的区别。</w:t>
      </w:r>
    </w:p>
    <w:p w14:paraId="41CDF0C7" w14:textId="4E79FB1B" w:rsidR="00003082" w:rsidRDefault="00003082" w:rsidP="00031622">
      <w:pPr>
        <w:ind w:leftChars="177" w:left="425"/>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393C7A0F" wp14:editId="38829F2D">
                <wp:simplePos x="0" y="0"/>
                <wp:positionH relativeFrom="column">
                  <wp:posOffset>571500</wp:posOffset>
                </wp:positionH>
                <wp:positionV relativeFrom="paragraph">
                  <wp:posOffset>35560</wp:posOffset>
                </wp:positionV>
                <wp:extent cx="3771900" cy="1513840"/>
                <wp:effectExtent l="0" t="0" r="38100" b="35560"/>
                <wp:wrapNone/>
                <wp:docPr id="1" name="文本框 1"/>
                <wp:cNvGraphicFramePr/>
                <a:graphic xmlns:a="http://schemas.openxmlformats.org/drawingml/2006/main">
                  <a:graphicData uri="http://schemas.microsoft.com/office/word/2010/wordprocessingShape">
                    <wps:wsp>
                      <wps:cNvSpPr txBox="1"/>
                      <wps:spPr>
                        <a:xfrm>
                          <a:off x="0" y="0"/>
                          <a:ext cx="3771900" cy="151384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F7558" w14:textId="659753FF" w:rsidR="009C62DF" w:rsidRDefault="009C62DF">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797E5119" w14:textId="78FD2EEB" w:rsidR="009C62DF" w:rsidRDefault="009C62DF">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p>
                          <w:p w14:paraId="2430D764" w14:textId="77777777" w:rsidR="009C62DF" w:rsidRDefault="009C62DF">
                            <w:proofErr w:type="spellStart"/>
                            <w:proofErr w:type="gramStart"/>
                            <w:r>
                              <w:rPr>
                                <w:rFonts w:hint="eastAsia"/>
                              </w:rPr>
                              <w:t>int</w:t>
                            </w:r>
                            <w:proofErr w:type="spellEnd"/>
                            <w:proofErr w:type="gramEnd"/>
                            <w:r>
                              <w:rPr>
                                <w:rFonts w:hint="eastAsia"/>
                              </w:rPr>
                              <w:t xml:space="preserve"> main(){</w:t>
                            </w:r>
                          </w:p>
                          <w:p w14:paraId="72C96CAF" w14:textId="252A11CD" w:rsidR="009C62DF" w:rsidRDefault="009C62DF" w:rsidP="00A153BF">
                            <w:pPr>
                              <w:ind w:firstLineChars="236" w:firstLine="566"/>
                            </w:pPr>
                            <w:proofErr w:type="spellStart"/>
                            <w:proofErr w:type="gramStart"/>
                            <w:r>
                              <w:rPr>
                                <w:rFonts w:hint="eastAsia"/>
                              </w:rPr>
                              <w:t>int</w:t>
                            </w:r>
                            <w:proofErr w:type="spellEnd"/>
                            <w:proofErr w:type="gramEnd"/>
                            <w:r>
                              <w:rPr>
                                <w:rFonts w:hint="eastAsia"/>
                              </w:rPr>
                              <w:t xml:space="preserve"> a=1,b=1;</w:t>
                            </w:r>
                          </w:p>
                          <w:p w14:paraId="0E4175AB" w14:textId="6BD5D4ED"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39798ED3" w14:textId="7D824671"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7ECF230A" w14:textId="00C3CE2E" w:rsidR="009C62DF" w:rsidRDefault="009C62DF">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31" type="#_x0000_t202" style="position:absolute;left:0;text-align:left;margin-left:45pt;margin-top:2.8pt;width:297pt;height:1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" filled="f" strokecolor="black [3213]">
                <v:textbox>
                  <w:txbxContent>
                    <w:p w14:paraId="063F7558" w14:textId="659753FF" w:rsidR="009C62DF" w:rsidRDefault="009C62DF">
                      <w:r>
                        <w:rPr>
                          <w:rFonts w:hint="eastAsia"/>
                        </w:rPr>
                        <w:t>#</w:t>
                      </w:r>
                      <w:proofErr w:type="gramStart"/>
                      <w:r>
                        <w:rPr>
                          <w:rFonts w:hint="eastAsia"/>
                        </w:rPr>
                        <w:t>include</w:t>
                      </w:r>
                      <w:proofErr w:type="gramEnd"/>
                      <w:r>
                        <w:rPr>
                          <w:rFonts w:hint="eastAsia"/>
                        </w:rPr>
                        <w:t xml:space="preserve"> &lt;</w:t>
                      </w:r>
                      <w:proofErr w:type="spellStart"/>
                      <w:r>
                        <w:rPr>
                          <w:rFonts w:hint="eastAsia"/>
                        </w:rPr>
                        <w:t>iostream</w:t>
                      </w:r>
                      <w:proofErr w:type="spellEnd"/>
                      <w:r>
                        <w:rPr>
                          <w:rFonts w:hint="eastAsia"/>
                        </w:rPr>
                        <w:t>&gt;</w:t>
                      </w:r>
                    </w:p>
                    <w:p w14:paraId="797E5119" w14:textId="78FD2EEB" w:rsidR="009C62DF" w:rsidRDefault="009C62DF">
                      <w:proofErr w:type="gramStart"/>
                      <w:r>
                        <w:rPr>
                          <w:rFonts w:hint="eastAsia"/>
                        </w:rPr>
                        <w:t>using</w:t>
                      </w:r>
                      <w:proofErr w:type="gramEnd"/>
                      <w:r>
                        <w:rPr>
                          <w:rFonts w:hint="eastAsia"/>
                        </w:rPr>
                        <w:t xml:space="preserve"> </w:t>
                      </w:r>
                      <w:r>
                        <w:t>namespace</w:t>
                      </w:r>
                      <w:r>
                        <w:rPr>
                          <w:rFonts w:hint="eastAsia"/>
                        </w:rPr>
                        <w:t xml:space="preserve"> </w:t>
                      </w:r>
                      <w:proofErr w:type="spellStart"/>
                      <w:r>
                        <w:rPr>
                          <w:rFonts w:hint="eastAsia"/>
                        </w:rPr>
                        <w:t>std</w:t>
                      </w:r>
                      <w:proofErr w:type="spellEnd"/>
                    </w:p>
                    <w:p w14:paraId="2430D764" w14:textId="77777777" w:rsidR="009C62DF" w:rsidRDefault="009C62DF">
                      <w:proofErr w:type="spellStart"/>
                      <w:proofErr w:type="gramStart"/>
                      <w:r>
                        <w:rPr>
                          <w:rFonts w:hint="eastAsia"/>
                        </w:rPr>
                        <w:t>int</w:t>
                      </w:r>
                      <w:proofErr w:type="spellEnd"/>
                      <w:proofErr w:type="gramEnd"/>
                      <w:r>
                        <w:rPr>
                          <w:rFonts w:hint="eastAsia"/>
                        </w:rPr>
                        <w:t xml:space="preserve"> main(){</w:t>
                      </w:r>
                    </w:p>
                    <w:p w14:paraId="72C96CAF" w14:textId="252A11CD" w:rsidR="009C62DF" w:rsidRDefault="009C62DF" w:rsidP="00A153BF">
                      <w:pPr>
                        <w:ind w:firstLineChars="236" w:firstLine="566"/>
                      </w:pPr>
                      <w:proofErr w:type="spellStart"/>
                      <w:proofErr w:type="gramStart"/>
                      <w:r>
                        <w:rPr>
                          <w:rFonts w:hint="eastAsia"/>
                        </w:rPr>
                        <w:t>int</w:t>
                      </w:r>
                      <w:proofErr w:type="spellEnd"/>
                      <w:proofErr w:type="gramEnd"/>
                      <w:r>
                        <w:rPr>
                          <w:rFonts w:hint="eastAsia"/>
                        </w:rPr>
                        <w:t xml:space="preserve"> a=1,b=1;</w:t>
                      </w:r>
                    </w:p>
                    <w:p w14:paraId="0E4175AB" w14:textId="6BD5D4ED"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39798ED3" w14:textId="7D824671" w:rsidR="009C62DF" w:rsidRDefault="009C62DF" w:rsidP="00A153BF">
                      <w:pPr>
                        <w:ind w:firstLineChars="236" w:firstLine="566"/>
                      </w:pPr>
                      <w:proofErr w:type="spellStart"/>
                      <w:proofErr w:type="gramStart"/>
                      <w:r>
                        <w:rPr>
                          <w:rFonts w:hint="eastAsia"/>
                        </w:rPr>
                        <w:t>cout</w:t>
                      </w:r>
                      <w:proofErr w:type="spellEnd"/>
                      <w:proofErr w:type="gramEnd"/>
                      <w:r>
                        <w:rPr>
                          <w:rFonts w:hint="eastAsia"/>
                        </w:rPr>
                        <w:t>&lt;&lt;a&lt;&lt;</w:t>
                      </w:r>
                      <w:r>
                        <w:t>”</w:t>
                      </w:r>
                      <w:r>
                        <w:rPr>
                          <w:rFonts w:hint="eastAsia"/>
                        </w:rPr>
                        <w:t xml:space="preserve"> </w:t>
                      </w:r>
                      <w:r>
                        <w:t>”</w:t>
                      </w:r>
                      <w:r>
                        <w:rPr>
                          <w:rFonts w:hint="eastAsia"/>
                        </w:rPr>
                        <w:t>&lt;&lt;b&lt;&lt;</w:t>
                      </w:r>
                      <w:proofErr w:type="spellStart"/>
                      <w:r>
                        <w:rPr>
                          <w:rFonts w:hint="eastAsia"/>
                        </w:rPr>
                        <w:t>endl</w:t>
                      </w:r>
                      <w:proofErr w:type="spellEnd"/>
                      <w:r>
                        <w:rPr>
                          <w:rFonts w:hint="eastAsia"/>
                        </w:rPr>
                        <w:t>;</w:t>
                      </w:r>
                    </w:p>
                    <w:p w14:paraId="7ECF230A" w14:textId="00C3CE2E" w:rsidR="009C62DF" w:rsidRDefault="009C62DF">
                      <w:r>
                        <w:rPr>
                          <w:rFonts w:hint="eastAsia"/>
                        </w:rPr>
                        <w:t>}</w:t>
                      </w:r>
                    </w:p>
                  </w:txbxContent>
                </v:textbox>
              </v:shape>
            </w:pict>
          </mc:Fallback>
        </mc:AlternateContent>
      </w:r>
    </w:p>
    <w:p w14:paraId="4C1B3402" w14:textId="77777777" w:rsidR="00003082" w:rsidRDefault="00003082" w:rsidP="00031622">
      <w:pPr>
        <w:ind w:leftChars="177" w:left="425"/>
        <w:rPr>
          <w:rFonts w:ascii="微软雅黑" w:eastAsia="微软雅黑" w:hAnsi="微软雅黑"/>
        </w:rPr>
      </w:pPr>
    </w:p>
    <w:p w14:paraId="4AA702C6" w14:textId="77777777" w:rsidR="00003082" w:rsidRDefault="00003082" w:rsidP="00031622">
      <w:pPr>
        <w:ind w:leftChars="177" w:left="425"/>
        <w:rPr>
          <w:rFonts w:ascii="微软雅黑" w:eastAsia="微软雅黑" w:hAnsi="微软雅黑"/>
        </w:rPr>
      </w:pPr>
    </w:p>
    <w:p w14:paraId="02FC9319" w14:textId="77777777" w:rsidR="00A153BF" w:rsidRDefault="00A153BF" w:rsidP="00031622">
      <w:pPr>
        <w:ind w:leftChars="177" w:left="425"/>
        <w:rPr>
          <w:rFonts w:ascii="微软雅黑" w:eastAsia="微软雅黑" w:hAnsi="微软雅黑"/>
        </w:rPr>
      </w:pPr>
    </w:p>
    <w:p w14:paraId="5F3A107C" w14:textId="77777777" w:rsidR="00A153BF" w:rsidRDefault="00A153BF" w:rsidP="00047F02">
      <w:pPr>
        <w:rPr>
          <w:rFonts w:ascii="微软雅黑" w:eastAsia="微软雅黑" w:hAnsi="微软雅黑"/>
        </w:rPr>
      </w:pPr>
    </w:p>
    <w:p w14:paraId="5B4C7267" w14:textId="643835D3" w:rsidR="00003082" w:rsidRPr="00031622" w:rsidRDefault="00003082" w:rsidP="00031622">
      <w:pPr>
        <w:ind w:leftChars="177" w:left="425"/>
        <w:rPr>
          <w:rFonts w:ascii="微软雅黑" w:eastAsia="微软雅黑" w:hAnsi="微软雅黑"/>
        </w:rPr>
      </w:pPr>
      <w:r>
        <w:rPr>
          <w:rFonts w:ascii="微软雅黑" w:eastAsia="微软雅黑" w:hAnsi="微软雅黑" w:hint="eastAsia"/>
        </w:rPr>
        <w:t>习题4.</w:t>
      </w:r>
    </w:p>
    <w:p w14:paraId="4893DB97" w14:textId="6B5C1335" w:rsidR="00495FC9" w:rsidRPr="00FB2D28" w:rsidRDefault="00495FC9" w:rsidP="00FB2D28">
      <w:pPr>
        <w:pStyle w:val="a9"/>
        <w:numPr>
          <w:ilvl w:val="0"/>
          <w:numId w:val="2"/>
        </w:numPr>
        <w:ind w:firstLineChars="0"/>
        <w:rPr>
          <w:rFonts w:ascii="微软雅黑" w:eastAsia="微软雅黑" w:hAnsi="微软雅黑"/>
        </w:rPr>
      </w:pPr>
      <w:proofErr w:type="gramStart"/>
      <w:r>
        <w:rPr>
          <w:rFonts w:ascii="微软雅黑" w:eastAsia="微软雅黑" w:hAnsi="微软雅黑" w:hint="eastAsia"/>
        </w:rPr>
        <w:t>s</w:t>
      </w:r>
      <w:proofErr w:type="gramEnd"/>
    </w:p>
    <w:sectPr w:rsidR="00495FC9"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9C62DF" w:rsidRDefault="009C62DF" w:rsidP="00D75937">
      <w:r>
        <w:separator/>
      </w:r>
    </w:p>
  </w:endnote>
  <w:endnote w:type="continuationSeparator" w:id="0">
    <w:p w14:paraId="3D7AC90B" w14:textId="77777777" w:rsidR="009C62DF" w:rsidRDefault="009C62DF"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9C62DF" w:rsidRDefault="009C62DF" w:rsidP="00D75937">
    <w:pPr>
      <w:pStyle w:val="a5"/>
      <w:wordWrap w:val="0"/>
      <w:jc w:val="center"/>
    </w:pPr>
    <w:r>
      <w:rPr>
        <w:rFonts w:hint="eastAsia"/>
      </w:rPr>
      <w:t>内蒙古大学精英学生开发者联盟</w:t>
    </w:r>
  </w:p>
  <w:p w14:paraId="09DE105D" w14:textId="77777777" w:rsidR="009C62DF" w:rsidRDefault="009C62DF"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9C62DF" w:rsidRDefault="009C62DF" w:rsidP="00D75937">
      <w:r>
        <w:separator/>
      </w:r>
    </w:p>
  </w:footnote>
  <w:footnote w:type="continuationSeparator" w:id="0">
    <w:p w14:paraId="0007D84E" w14:textId="77777777" w:rsidR="009C62DF" w:rsidRDefault="009C62DF"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9C62DF" w:rsidRDefault="009C62DF">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705"/>
    <w:multiLevelType w:val="hybridMultilevel"/>
    <w:tmpl w:val="92380F92"/>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4">
    <w:nsid w:val="4F8E2EF8"/>
    <w:multiLevelType w:val="hybridMultilevel"/>
    <w:tmpl w:val="74682F3E"/>
    <w:lvl w:ilvl="0" w:tplc="7DA8F1F8">
      <w:numFmt w:val="decimalZero"/>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02F81"/>
    <w:rsid w:val="00003082"/>
    <w:rsid w:val="00011370"/>
    <w:rsid w:val="00015903"/>
    <w:rsid w:val="000177DD"/>
    <w:rsid w:val="00031622"/>
    <w:rsid w:val="0003182D"/>
    <w:rsid w:val="00033AFF"/>
    <w:rsid w:val="00047F02"/>
    <w:rsid w:val="00060E7D"/>
    <w:rsid w:val="00062E4D"/>
    <w:rsid w:val="00065815"/>
    <w:rsid w:val="000666D9"/>
    <w:rsid w:val="00070F2A"/>
    <w:rsid w:val="0007176F"/>
    <w:rsid w:val="0008295B"/>
    <w:rsid w:val="000A15BC"/>
    <w:rsid w:val="000A5513"/>
    <w:rsid w:val="000B3A3E"/>
    <w:rsid w:val="000C28E5"/>
    <w:rsid w:val="000C2D67"/>
    <w:rsid w:val="000D68E4"/>
    <w:rsid w:val="000D6A6F"/>
    <w:rsid w:val="000D6EFD"/>
    <w:rsid w:val="000D7F79"/>
    <w:rsid w:val="000E4981"/>
    <w:rsid w:val="000E7FF0"/>
    <w:rsid w:val="000F0C65"/>
    <w:rsid w:val="001038E1"/>
    <w:rsid w:val="00130C02"/>
    <w:rsid w:val="001322E0"/>
    <w:rsid w:val="0015504B"/>
    <w:rsid w:val="00157F9F"/>
    <w:rsid w:val="00167782"/>
    <w:rsid w:val="00171D27"/>
    <w:rsid w:val="001823F0"/>
    <w:rsid w:val="00193A90"/>
    <w:rsid w:val="00194CCF"/>
    <w:rsid w:val="0019523B"/>
    <w:rsid w:val="00197AAB"/>
    <w:rsid w:val="001A4131"/>
    <w:rsid w:val="001A6CE5"/>
    <w:rsid w:val="001B412F"/>
    <w:rsid w:val="001B4FA8"/>
    <w:rsid w:val="001B5DEF"/>
    <w:rsid w:val="001E2182"/>
    <w:rsid w:val="001E36A6"/>
    <w:rsid w:val="00212714"/>
    <w:rsid w:val="00221A62"/>
    <w:rsid w:val="00235DBA"/>
    <w:rsid w:val="002365C6"/>
    <w:rsid w:val="00245837"/>
    <w:rsid w:val="00252E92"/>
    <w:rsid w:val="00254F93"/>
    <w:rsid w:val="002614F1"/>
    <w:rsid w:val="002750D6"/>
    <w:rsid w:val="00280F70"/>
    <w:rsid w:val="0028264A"/>
    <w:rsid w:val="00295384"/>
    <w:rsid w:val="002A306C"/>
    <w:rsid w:val="002A52EA"/>
    <w:rsid w:val="002B6500"/>
    <w:rsid w:val="002C3D30"/>
    <w:rsid w:val="002E0EF4"/>
    <w:rsid w:val="002E75A6"/>
    <w:rsid w:val="002F0BA0"/>
    <w:rsid w:val="002F54EA"/>
    <w:rsid w:val="002F5983"/>
    <w:rsid w:val="00316303"/>
    <w:rsid w:val="003171E9"/>
    <w:rsid w:val="00317200"/>
    <w:rsid w:val="003252FC"/>
    <w:rsid w:val="00346821"/>
    <w:rsid w:val="003502AA"/>
    <w:rsid w:val="003546DA"/>
    <w:rsid w:val="0037117D"/>
    <w:rsid w:val="00386492"/>
    <w:rsid w:val="0038688B"/>
    <w:rsid w:val="003A32C8"/>
    <w:rsid w:val="003A57C3"/>
    <w:rsid w:val="003B6132"/>
    <w:rsid w:val="003C0E73"/>
    <w:rsid w:val="003C6C24"/>
    <w:rsid w:val="003E1BB7"/>
    <w:rsid w:val="003E2BAE"/>
    <w:rsid w:val="003E393F"/>
    <w:rsid w:val="003F015A"/>
    <w:rsid w:val="00403D13"/>
    <w:rsid w:val="00412BB0"/>
    <w:rsid w:val="004147FE"/>
    <w:rsid w:val="00442672"/>
    <w:rsid w:val="004429DB"/>
    <w:rsid w:val="004510B6"/>
    <w:rsid w:val="00455020"/>
    <w:rsid w:val="004674AF"/>
    <w:rsid w:val="00470C66"/>
    <w:rsid w:val="004809E8"/>
    <w:rsid w:val="00495FC9"/>
    <w:rsid w:val="004B5AD4"/>
    <w:rsid w:val="004D0562"/>
    <w:rsid w:val="004D2C59"/>
    <w:rsid w:val="004D6480"/>
    <w:rsid w:val="004D73EB"/>
    <w:rsid w:val="004E1152"/>
    <w:rsid w:val="004E7FAE"/>
    <w:rsid w:val="004F7B73"/>
    <w:rsid w:val="004F7D58"/>
    <w:rsid w:val="0050704F"/>
    <w:rsid w:val="00521D16"/>
    <w:rsid w:val="00521E25"/>
    <w:rsid w:val="0053708B"/>
    <w:rsid w:val="005434E0"/>
    <w:rsid w:val="00545D09"/>
    <w:rsid w:val="0055001E"/>
    <w:rsid w:val="00565EB2"/>
    <w:rsid w:val="00566A3D"/>
    <w:rsid w:val="00573A20"/>
    <w:rsid w:val="005848F3"/>
    <w:rsid w:val="005856DF"/>
    <w:rsid w:val="00591514"/>
    <w:rsid w:val="00595FFF"/>
    <w:rsid w:val="005A70BD"/>
    <w:rsid w:val="005B3EA7"/>
    <w:rsid w:val="005C12E0"/>
    <w:rsid w:val="005C504A"/>
    <w:rsid w:val="005C6B36"/>
    <w:rsid w:val="005D40B5"/>
    <w:rsid w:val="005F5C98"/>
    <w:rsid w:val="0060278A"/>
    <w:rsid w:val="00604BF2"/>
    <w:rsid w:val="0064102C"/>
    <w:rsid w:val="006545D0"/>
    <w:rsid w:val="00660F23"/>
    <w:rsid w:val="00667595"/>
    <w:rsid w:val="006707BC"/>
    <w:rsid w:val="006708F1"/>
    <w:rsid w:val="006921BE"/>
    <w:rsid w:val="0069278C"/>
    <w:rsid w:val="00692845"/>
    <w:rsid w:val="00693246"/>
    <w:rsid w:val="006933E3"/>
    <w:rsid w:val="00695AB6"/>
    <w:rsid w:val="006A6F0E"/>
    <w:rsid w:val="006C20F4"/>
    <w:rsid w:val="006C56FD"/>
    <w:rsid w:val="006C616B"/>
    <w:rsid w:val="006D3D3A"/>
    <w:rsid w:val="00700EA2"/>
    <w:rsid w:val="007053C9"/>
    <w:rsid w:val="00706AC2"/>
    <w:rsid w:val="00707BC1"/>
    <w:rsid w:val="00712D55"/>
    <w:rsid w:val="0071668E"/>
    <w:rsid w:val="007316F8"/>
    <w:rsid w:val="00753C5C"/>
    <w:rsid w:val="00761161"/>
    <w:rsid w:val="00762566"/>
    <w:rsid w:val="0076274B"/>
    <w:rsid w:val="007703D1"/>
    <w:rsid w:val="0077422B"/>
    <w:rsid w:val="00774665"/>
    <w:rsid w:val="00776B4D"/>
    <w:rsid w:val="00776DA5"/>
    <w:rsid w:val="00781C85"/>
    <w:rsid w:val="00795779"/>
    <w:rsid w:val="00796C33"/>
    <w:rsid w:val="007A5285"/>
    <w:rsid w:val="007B57A5"/>
    <w:rsid w:val="007D2FE1"/>
    <w:rsid w:val="00805BFC"/>
    <w:rsid w:val="0081417F"/>
    <w:rsid w:val="00815237"/>
    <w:rsid w:val="0081654F"/>
    <w:rsid w:val="00820001"/>
    <w:rsid w:val="008210AA"/>
    <w:rsid w:val="008312C3"/>
    <w:rsid w:val="00844A23"/>
    <w:rsid w:val="00857B25"/>
    <w:rsid w:val="00861A72"/>
    <w:rsid w:val="00861B90"/>
    <w:rsid w:val="0086204A"/>
    <w:rsid w:val="00864428"/>
    <w:rsid w:val="0087535D"/>
    <w:rsid w:val="00883058"/>
    <w:rsid w:val="0088725C"/>
    <w:rsid w:val="00887BFD"/>
    <w:rsid w:val="00892FF8"/>
    <w:rsid w:val="008935FE"/>
    <w:rsid w:val="008B78CE"/>
    <w:rsid w:val="008C6B0E"/>
    <w:rsid w:val="008D7534"/>
    <w:rsid w:val="008E0A5E"/>
    <w:rsid w:val="008E4B5D"/>
    <w:rsid w:val="008E588C"/>
    <w:rsid w:val="008F6618"/>
    <w:rsid w:val="00905ADF"/>
    <w:rsid w:val="00934E7A"/>
    <w:rsid w:val="009410FC"/>
    <w:rsid w:val="0094154D"/>
    <w:rsid w:val="009431CD"/>
    <w:rsid w:val="00954B31"/>
    <w:rsid w:val="00957069"/>
    <w:rsid w:val="009572ED"/>
    <w:rsid w:val="0096027B"/>
    <w:rsid w:val="00963876"/>
    <w:rsid w:val="00977F7D"/>
    <w:rsid w:val="0099001A"/>
    <w:rsid w:val="009934EE"/>
    <w:rsid w:val="00993D43"/>
    <w:rsid w:val="00994BAE"/>
    <w:rsid w:val="00994C5A"/>
    <w:rsid w:val="009A2959"/>
    <w:rsid w:val="009A2BF6"/>
    <w:rsid w:val="009B1E43"/>
    <w:rsid w:val="009B5A90"/>
    <w:rsid w:val="009B6F03"/>
    <w:rsid w:val="009C0549"/>
    <w:rsid w:val="009C4814"/>
    <w:rsid w:val="009C62BE"/>
    <w:rsid w:val="009C62DF"/>
    <w:rsid w:val="009D02A0"/>
    <w:rsid w:val="009D4B47"/>
    <w:rsid w:val="009D5C89"/>
    <w:rsid w:val="009D5F00"/>
    <w:rsid w:val="009D632D"/>
    <w:rsid w:val="009D7CC0"/>
    <w:rsid w:val="009E5A61"/>
    <w:rsid w:val="009F6252"/>
    <w:rsid w:val="00A03465"/>
    <w:rsid w:val="00A03706"/>
    <w:rsid w:val="00A0586E"/>
    <w:rsid w:val="00A138E5"/>
    <w:rsid w:val="00A153BF"/>
    <w:rsid w:val="00A1687C"/>
    <w:rsid w:val="00A22451"/>
    <w:rsid w:val="00A2439B"/>
    <w:rsid w:val="00A3039D"/>
    <w:rsid w:val="00A312BD"/>
    <w:rsid w:val="00A34F64"/>
    <w:rsid w:val="00A46725"/>
    <w:rsid w:val="00A46896"/>
    <w:rsid w:val="00A47627"/>
    <w:rsid w:val="00A57890"/>
    <w:rsid w:val="00A7533A"/>
    <w:rsid w:val="00A76D80"/>
    <w:rsid w:val="00A83F73"/>
    <w:rsid w:val="00A96DD7"/>
    <w:rsid w:val="00A97FC6"/>
    <w:rsid w:val="00AA16C3"/>
    <w:rsid w:val="00AA19BA"/>
    <w:rsid w:val="00AA64B0"/>
    <w:rsid w:val="00AB022C"/>
    <w:rsid w:val="00AB210E"/>
    <w:rsid w:val="00AB45CA"/>
    <w:rsid w:val="00AB52A1"/>
    <w:rsid w:val="00AC03E4"/>
    <w:rsid w:val="00AC7818"/>
    <w:rsid w:val="00AD4AB9"/>
    <w:rsid w:val="00AD4AD3"/>
    <w:rsid w:val="00AD60EE"/>
    <w:rsid w:val="00AD7253"/>
    <w:rsid w:val="00AE529A"/>
    <w:rsid w:val="00B11681"/>
    <w:rsid w:val="00B17E0C"/>
    <w:rsid w:val="00B2047E"/>
    <w:rsid w:val="00B209DB"/>
    <w:rsid w:val="00B234D7"/>
    <w:rsid w:val="00B25A29"/>
    <w:rsid w:val="00B32A58"/>
    <w:rsid w:val="00B36EA6"/>
    <w:rsid w:val="00B4799A"/>
    <w:rsid w:val="00B61133"/>
    <w:rsid w:val="00B6605F"/>
    <w:rsid w:val="00B6640F"/>
    <w:rsid w:val="00B841DE"/>
    <w:rsid w:val="00B8577D"/>
    <w:rsid w:val="00B8791E"/>
    <w:rsid w:val="00B949BD"/>
    <w:rsid w:val="00BA7AEF"/>
    <w:rsid w:val="00BD08FC"/>
    <w:rsid w:val="00BD544B"/>
    <w:rsid w:val="00BE4990"/>
    <w:rsid w:val="00BF4DBA"/>
    <w:rsid w:val="00C1196C"/>
    <w:rsid w:val="00C125F1"/>
    <w:rsid w:val="00C14877"/>
    <w:rsid w:val="00C234E0"/>
    <w:rsid w:val="00C251D9"/>
    <w:rsid w:val="00C25280"/>
    <w:rsid w:val="00C25EE3"/>
    <w:rsid w:val="00C272C4"/>
    <w:rsid w:val="00C452D1"/>
    <w:rsid w:val="00C4548B"/>
    <w:rsid w:val="00C51121"/>
    <w:rsid w:val="00C51AA9"/>
    <w:rsid w:val="00C56CA8"/>
    <w:rsid w:val="00C65C4D"/>
    <w:rsid w:val="00C85AC2"/>
    <w:rsid w:val="00C9335A"/>
    <w:rsid w:val="00C96558"/>
    <w:rsid w:val="00CB2A9F"/>
    <w:rsid w:val="00CB3AC1"/>
    <w:rsid w:val="00CB6FBC"/>
    <w:rsid w:val="00CC55D5"/>
    <w:rsid w:val="00CE0CA6"/>
    <w:rsid w:val="00CF3F47"/>
    <w:rsid w:val="00D04E2C"/>
    <w:rsid w:val="00D102FB"/>
    <w:rsid w:val="00D1383B"/>
    <w:rsid w:val="00D322F1"/>
    <w:rsid w:val="00D35ACB"/>
    <w:rsid w:val="00D379CC"/>
    <w:rsid w:val="00D40087"/>
    <w:rsid w:val="00D416A8"/>
    <w:rsid w:val="00D421D7"/>
    <w:rsid w:val="00D57981"/>
    <w:rsid w:val="00D66E63"/>
    <w:rsid w:val="00D75937"/>
    <w:rsid w:val="00D9431F"/>
    <w:rsid w:val="00DA7FD6"/>
    <w:rsid w:val="00DB1D3E"/>
    <w:rsid w:val="00DC0A24"/>
    <w:rsid w:val="00DD2342"/>
    <w:rsid w:val="00DF0163"/>
    <w:rsid w:val="00DF1829"/>
    <w:rsid w:val="00DF453F"/>
    <w:rsid w:val="00DF5DCF"/>
    <w:rsid w:val="00E01C1C"/>
    <w:rsid w:val="00E02B42"/>
    <w:rsid w:val="00E04A60"/>
    <w:rsid w:val="00E06C7E"/>
    <w:rsid w:val="00E136AA"/>
    <w:rsid w:val="00E24598"/>
    <w:rsid w:val="00E31669"/>
    <w:rsid w:val="00E33A07"/>
    <w:rsid w:val="00E33E8A"/>
    <w:rsid w:val="00E342B7"/>
    <w:rsid w:val="00E4117B"/>
    <w:rsid w:val="00E4120F"/>
    <w:rsid w:val="00E4339A"/>
    <w:rsid w:val="00E43823"/>
    <w:rsid w:val="00E54A56"/>
    <w:rsid w:val="00E55A1B"/>
    <w:rsid w:val="00E57FCA"/>
    <w:rsid w:val="00E669CF"/>
    <w:rsid w:val="00E92229"/>
    <w:rsid w:val="00EA1BCF"/>
    <w:rsid w:val="00EA754F"/>
    <w:rsid w:val="00EB608E"/>
    <w:rsid w:val="00EC360F"/>
    <w:rsid w:val="00EE0B60"/>
    <w:rsid w:val="00F13DCE"/>
    <w:rsid w:val="00F26C56"/>
    <w:rsid w:val="00F425D8"/>
    <w:rsid w:val="00F51D5F"/>
    <w:rsid w:val="00F55776"/>
    <w:rsid w:val="00F55C5C"/>
    <w:rsid w:val="00F62B25"/>
    <w:rsid w:val="00F71D2D"/>
    <w:rsid w:val="00F847BE"/>
    <w:rsid w:val="00F9121B"/>
    <w:rsid w:val="00FA136A"/>
    <w:rsid w:val="00FA2F00"/>
    <w:rsid w:val="00FB2D28"/>
    <w:rsid w:val="00FB5A90"/>
    <w:rsid w:val="00FC47D4"/>
    <w:rsid w:val="00FE08D0"/>
    <w:rsid w:val="00FE251F"/>
    <w:rsid w:val="00FE5C03"/>
    <w:rsid w:val="00FF15DB"/>
    <w:rsid w:val="00FF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 w:type="character" w:styleId="ac">
    <w:name w:val="Strong"/>
    <w:basedOn w:val="a0"/>
    <w:uiPriority w:val="22"/>
    <w:qFormat/>
    <w:rsid w:val="00C27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D4EDE-4C06-2D4E-8735-83FE6240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1023</TotalTime>
  <Pages>18</Pages>
  <Words>1432</Words>
  <Characters>8167</Characters>
  <Application>Microsoft Macintosh Word</Application>
  <DocSecurity>0</DocSecurity>
  <Lines>68</Lines>
  <Paragraphs>19</Paragraphs>
  <ScaleCrop>false</ScaleCrop>
  <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320</cp:revision>
  <dcterms:created xsi:type="dcterms:W3CDTF">2013-07-23T03:57:00Z</dcterms:created>
  <dcterms:modified xsi:type="dcterms:W3CDTF">2013-08-07T13:04:00Z</dcterms:modified>
</cp:coreProperties>
</file>